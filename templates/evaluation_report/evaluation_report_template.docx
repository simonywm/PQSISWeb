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E816" w14:textId="77777777" w:rsidR="0044099D" w:rsidRDefault="0044099D" w:rsidP="0044099D">
      <w:pPr>
        <w:rPr>
          <w:sz w:val="23"/>
          <w:szCs w:val="23"/>
        </w:rPr>
      </w:pPr>
      <w:bookmarkStart w:id="0" w:name="Title"/>
    </w:p>
    <w:p w14:paraId="33187853" w14:textId="77777777" w:rsidR="0044099D" w:rsidRDefault="0044099D" w:rsidP="0044099D">
      <w:pPr>
        <w:rPr>
          <w:sz w:val="23"/>
          <w:szCs w:val="23"/>
        </w:rPr>
      </w:pPr>
    </w:p>
    <w:p w14:paraId="4CCCC405" w14:textId="77777777" w:rsidR="0044099D" w:rsidRDefault="0044099D" w:rsidP="0044099D">
      <w:pPr>
        <w:rPr>
          <w:sz w:val="23"/>
          <w:szCs w:val="23"/>
        </w:rPr>
      </w:pPr>
    </w:p>
    <w:p w14:paraId="6688D2AC" w14:textId="77777777" w:rsidR="0044099D" w:rsidRPr="003A5E5D" w:rsidRDefault="0044099D" w:rsidP="0044099D">
      <w:pPr>
        <w:rPr>
          <w:sz w:val="23"/>
          <w:szCs w:val="23"/>
        </w:rPr>
      </w:pPr>
    </w:p>
    <w:p w14:paraId="2A070F0A" w14:textId="77777777" w:rsidR="0044099D" w:rsidRPr="00A17AEA" w:rsidRDefault="0044099D" w:rsidP="0044099D">
      <w:pPr>
        <w:rPr>
          <w:szCs w:val="24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501"/>
      </w:tblGrid>
      <w:tr w:rsidR="0044099D" w:rsidRPr="00DD5845" w14:paraId="75F57D77" w14:textId="77777777" w:rsidTr="00356603">
        <w:tc>
          <w:tcPr>
            <w:tcW w:w="5501" w:type="dxa"/>
          </w:tcPr>
          <w:p w14:paraId="6BD8C474" w14:textId="4562C1BE" w:rsidR="0044099D" w:rsidRPr="00DD5845" w:rsidRDefault="009E2CE4" w:rsidP="00DD5845">
            <w:pPr>
              <w:pStyle w:val="Header"/>
              <w:tabs>
                <w:tab w:val="clear" w:pos="4320"/>
                <w:tab w:val="clear" w:pos="8640"/>
              </w:tabs>
              <w:spacing w:line="280" w:lineRule="atLeast"/>
              <w:jc w:val="both"/>
              <w:rPr>
                <w:rFonts w:ascii="Times New Roman" w:hAnsi="Times New Roman"/>
                <w:szCs w:val="24"/>
                <w:lang w:val="en-GB"/>
              </w:rPr>
            </w:pPr>
            <w:r w:rsidRPr="00726180">
              <w:rPr>
                <w:rFonts w:ascii="Calibri" w:hAnsi="Calibri"/>
                <w:szCs w:val="24"/>
              </w:rPr>
              <w:t>${issueDate}</w:t>
            </w:r>
          </w:p>
        </w:tc>
      </w:tr>
    </w:tbl>
    <w:p w14:paraId="65DB2AA6" w14:textId="684164EF" w:rsidR="0044099D" w:rsidRPr="00DD5845" w:rsidRDefault="00BA659F" w:rsidP="00DD5845">
      <w:pPr>
        <w:jc w:val="both"/>
        <w:rPr>
          <w:rFonts w:ascii="Times New Roman" w:hAnsi="Times New Roman"/>
          <w:szCs w:val="24"/>
        </w:rPr>
      </w:pPr>
      <w:r w:rsidRPr="00DD5845">
        <w:rPr>
          <w:rFonts w:ascii="Times New Roman" w:hAnsi="Times New Roman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2D185" wp14:editId="2DB50A0C">
                <wp:simplePos x="0" y="0"/>
                <wp:positionH relativeFrom="margin">
                  <wp:posOffset>3934047</wp:posOffset>
                </wp:positionH>
                <wp:positionV relativeFrom="paragraph">
                  <wp:posOffset>1755347</wp:posOffset>
                </wp:positionV>
                <wp:extent cx="2742565" cy="606056"/>
                <wp:effectExtent l="0" t="0" r="635" b="3810"/>
                <wp:wrapNone/>
                <wp:docPr id="2" name="Rectangle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2565" cy="606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A5655" w14:textId="38259259" w:rsidR="002404F1" w:rsidRPr="00726180" w:rsidRDefault="006D371C" w:rsidP="002404F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726180">
                              <w:rPr>
                                <w:bCs/>
                                <w:sz w:val="16"/>
                                <w:szCs w:val="16"/>
                              </w:rPr>
                              <w:t>${secondConsultantCc}</w:t>
                            </w:r>
                            <w:r w:rsidR="002404F1" w:rsidRPr="00726180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CBEE640" w14:textId="4C9D5E5A" w:rsidR="002404F1" w:rsidRPr="00726180" w:rsidRDefault="00E564B2" w:rsidP="002404F1">
                            <w:pPr>
                              <w:ind w:left="360" w:hanging="36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26180">
                              <w:rPr>
                                <w:b/>
                                <w:sz w:val="16"/>
                                <w:szCs w:val="16"/>
                              </w:rPr>
                              <w:t>${secondConsultantCompany}</w:t>
                            </w:r>
                          </w:p>
                          <w:p w14:paraId="72940A40" w14:textId="3C47A7C7" w:rsidR="002404F1" w:rsidRPr="00726180" w:rsidRDefault="002F0F87" w:rsidP="002404F1">
                            <w:pPr>
                              <w:ind w:left="360" w:hanging="360"/>
                              <w:rPr>
                                <w:sz w:val="16"/>
                                <w:szCs w:val="16"/>
                              </w:rPr>
                            </w:pPr>
                            <w:r w:rsidRPr="00726180">
                              <w:rPr>
                                <w:sz w:val="16"/>
                                <w:szCs w:val="16"/>
                              </w:rPr>
                              <w:t>${secondConsultantTitle} ${secondConsultantSurname}</w:t>
                            </w:r>
                          </w:p>
                          <w:p w14:paraId="345A33C2" w14:textId="74ABD116" w:rsidR="002404F1" w:rsidRPr="00726180" w:rsidRDefault="002F0F87" w:rsidP="002404F1">
                            <w:pPr>
                              <w:ind w:left="360" w:hanging="360"/>
                              <w:rPr>
                                <w:sz w:val="16"/>
                                <w:szCs w:val="16"/>
                              </w:rPr>
                            </w:pPr>
                            <w:r w:rsidRPr="00726180">
                              <w:rPr>
                                <w:sz w:val="16"/>
                                <w:szCs w:val="16"/>
                              </w:rPr>
                              <w:t>${secondConsultantEmail}</w:t>
                            </w:r>
                          </w:p>
                          <w:p w14:paraId="7583A499" w14:textId="0920BAC9" w:rsidR="00937F4A" w:rsidRDefault="00937F4A" w:rsidP="00AD0EBC">
                            <w:pPr>
                              <w:ind w:left="360" w:hanging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2D185" id="Rectangle 1020" o:spid="_x0000_s1026" style="position:absolute;left:0;text-align:left;margin-left:309.75pt;margin-top:138.2pt;width:215.95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" stroked="f">
                <v:textbox>
                  <w:txbxContent>
                    <w:p w14:paraId="47AA5655" w14:textId="38259259" w:rsidR="002404F1" w:rsidRPr="00726180" w:rsidRDefault="006D371C" w:rsidP="002404F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726180">
                        <w:rPr>
                          <w:bCs/>
                          <w:sz w:val="16"/>
                          <w:szCs w:val="16"/>
                        </w:rPr>
                        <w:t>${secondConsultantCc}</w:t>
                      </w:r>
                      <w:r w:rsidR="002404F1" w:rsidRPr="00726180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CBEE640" w14:textId="4C9D5E5A" w:rsidR="002404F1" w:rsidRPr="00726180" w:rsidRDefault="00E564B2" w:rsidP="002404F1">
                      <w:pPr>
                        <w:ind w:left="360" w:hanging="360"/>
                        <w:rPr>
                          <w:b/>
                          <w:sz w:val="16"/>
                          <w:szCs w:val="16"/>
                        </w:rPr>
                      </w:pPr>
                      <w:r w:rsidRPr="00726180">
                        <w:rPr>
                          <w:b/>
                          <w:sz w:val="16"/>
                          <w:szCs w:val="16"/>
                        </w:rPr>
                        <w:t>${secondConsultantCompany}</w:t>
                      </w:r>
                    </w:p>
                    <w:p w14:paraId="72940A40" w14:textId="3C47A7C7" w:rsidR="002404F1" w:rsidRPr="00726180" w:rsidRDefault="002F0F87" w:rsidP="002404F1">
                      <w:pPr>
                        <w:ind w:left="360" w:hanging="360"/>
                        <w:rPr>
                          <w:sz w:val="16"/>
                          <w:szCs w:val="16"/>
                        </w:rPr>
                      </w:pPr>
                      <w:r w:rsidRPr="00726180">
                        <w:rPr>
                          <w:sz w:val="16"/>
                          <w:szCs w:val="16"/>
                        </w:rPr>
                        <w:t>${secondConsultantTitle} ${secondConsultantSurname}</w:t>
                      </w:r>
                    </w:p>
                    <w:p w14:paraId="345A33C2" w14:textId="74ABD116" w:rsidR="002404F1" w:rsidRPr="00726180" w:rsidRDefault="002F0F87" w:rsidP="002404F1">
                      <w:pPr>
                        <w:ind w:left="360" w:hanging="360"/>
                        <w:rPr>
                          <w:sz w:val="16"/>
                          <w:szCs w:val="16"/>
                        </w:rPr>
                      </w:pPr>
                      <w:r w:rsidRPr="00726180">
                        <w:rPr>
                          <w:sz w:val="16"/>
                          <w:szCs w:val="16"/>
                        </w:rPr>
                        <w:t>${secondConsultantEmail}</w:t>
                      </w:r>
                    </w:p>
                    <w:p w14:paraId="7583A499" w14:textId="0920BAC9" w:rsidR="00937F4A" w:rsidRDefault="00937F4A" w:rsidP="00AD0EBC">
                      <w:pPr>
                        <w:ind w:left="360" w:hanging="36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W w:w="0" w:type="auto"/>
        <w:tblInd w:w="-113" w:type="dxa"/>
        <w:tblLook w:val="0000" w:firstRow="0" w:lastRow="0" w:firstColumn="0" w:lastColumn="0" w:noHBand="0" w:noVBand="0"/>
      </w:tblPr>
      <w:tblGrid>
        <w:gridCol w:w="1246"/>
        <w:gridCol w:w="3891"/>
        <w:gridCol w:w="734"/>
        <w:gridCol w:w="287"/>
      </w:tblGrid>
      <w:tr w:rsidR="0044099D" w:rsidRPr="00DD5845" w14:paraId="4D4CE021" w14:textId="77777777" w:rsidTr="00356603">
        <w:trPr>
          <w:gridAfter w:val="1"/>
          <w:wAfter w:w="287" w:type="dxa"/>
          <w:trHeight w:val="664"/>
        </w:trPr>
        <w:tc>
          <w:tcPr>
            <w:tcW w:w="5871" w:type="dxa"/>
            <w:gridSpan w:val="3"/>
          </w:tcPr>
          <w:p w14:paraId="334731C3" w14:textId="18C32240" w:rsidR="0044099D" w:rsidRPr="00DD5845" w:rsidRDefault="0044099D" w:rsidP="00DD5845">
            <w:pPr>
              <w:jc w:val="both"/>
              <w:rPr>
                <w:rFonts w:ascii="Times New Roman" w:hAnsi="Times New Roman"/>
                <w:szCs w:val="24"/>
                <w:lang w:eastAsia="zh-TW"/>
              </w:rPr>
            </w:pPr>
            <w:r w:rsidRPr="00DD5845">
              <w:rPr>
                <w:rFonts w:ascii="Times New Roman" w:hAnsi="Times New Roman"/>
                <w:szCs w:val="24"/>
              </w:rPr>
              <w:t>By Post and by Email</w:t>
            </w:r>
            <w:r w:rsidRPr="00726180">
              <w:rPr>
                <w:rFonts w:ascii="Times New Roman" w:hAnsi="Times New Roman"/>
                <w:szCs w:val="24"/>
              </w:rPr>
              <w:t xml:space="preserve">: </w:t>
            </w:r>
            <w:r w:rsidR="00223B1C" w:rsidRPr="00726180">
              <w:rPr>
                <w:rFonts w:asciiTheme="minorHAnsi" w:hAnsiTheme="minorHAnsi" w:cstheme="minorHAnsi"/>
                <w:szCs w:val="24"/>
              </w:rPr>
              <w:t>${firstConsultantEmail}</w:t>
            </w:r>
          </w:p>
        </w:tc>
      </w:tr>
      <w:tr w:rsidR="0044099D" w:rsidRPr="00DD5845" w14:paraId="7FA16B36" w14:textId="77777777" w:rsidTr="00356603">
        <w:trPr>
          <w:gridAfter w:val="2"/>
          <w:wAfter w:w="1021" w:type="dxa"/>
          <w:trHeight w:val="546"/>
        </w:trPr>
        <w:tc>
          <w:tcPr>
            <w:tcW w:w="5137" w:type="dxa"/>
            <w:gridSpan w:val="2"/>
          </w:tcPr>
          <w:p w14:paraId="15B02499" w14:textId="319A6ECE" w:rsidR="006B1065" w:rsidRPr="00726180" w:rsidRDefault="00663A76" w:rsidP="00DD5845">
            <w:pPr>
              <w:jc w:val="both"/>
              <w:rPr>
                <w:rFonts w:ascii="Times New Roman" w:hAnsi="Times New Roman"/>
                <w:szCs w:val="24"/>
                <w:lang w:eastAsia="zh-TW"/>
              </w:rPr>
            </w:pPr>
            <w:bookmarkStart w:id="1" w:name="Addressee" w:colFirst="0" w:colLast="0"/>
            <w:r w:rsidRPr="00726180">
              <w:rPr>
                <w:rFonts w:ascii="Times New Roman" w:hAnsi="Times New Roman"/>
                <w:szCs w:val="24"/>
                <w:lang w:eastAsia="zh-TW"/>
              </w:rPr>
              <w:t>${firstConsultantTitle} ${firstConsultantSurname}</w:t>
            </w:r>
          </w:p>
          <w:p w14:paraId="26CC1DD6" w14:textId="02244742" w:rsidR="004078A6" w:rsidRPr="009E266C" w:rsidRDefault="00E72082" w:rsidP="00DD5845">
            <w:pPr>
              <w:jc w:val="both"/>
              <w:rPr>
                <w:rFonts w:ascii="Times New Roman" w:hAnsi="Times New Roman"/>
                <w:color w:val="FF0000"/>
                <w:szCs w:val="24"/>
                <w:lang w:eastAsia="zh-TW"/>
              </w:rPr>
            </w:pPr>
            <w:r w:rsidRPr="00726180">
              <w:rPr>
                <w:rFonts w:ascii="Times New Roman" w:hAnsi="Times New Roman"/>
                <w:szCs w:val="24"/>
                <w:lang w:eastAsia="zh-TW"/>
              </w:rPr>
              <w:t>${firstConsultantCompany}</w:t>
            </w:r>
          </w:p>
        </w:tc>
      </w:tr>
      <w:tr w:rsidR="0044099D" w:rsidRPr="00DD5845" w14:paraId="4FEC8FFB" w14:textId="77777777" w:rsidTr="00356603">
        <w:trPr>
          <w:gridAfter w:val="2"/>
          <w:wAfter w:w="1021" w:type="dxa"/>
          <w:trHeight w:val="827"/>
        </w:trPr>
        <w:tc>
          <w:tcPr>
            <w:tcW w:w="5137" w:type="dxa"/>
            <w:gridSpan w:val="2"/>
          </w:tcPr>
          <w:p w14:paraId="35B57FEC" w14:textId="330A9BBB" w:rsidR="009243C1" w:rsidRPr="00926CA5" w:rsidRDefault="00167877" w:rsidP="00DD5845">
            <w:pPr>
              <w:jc w:val="both"/>
              <w:rPr>
                <w:rFonts w:ascii="Times New Roman" w:hAnsi="Times New Roman"/>
                <w:szCs w:val="24"/>
                <w:lang w:eastAsia="zh-TW"/>
              </w:rPr>
            </w:pPr>
            <w:bookmarkStart w:id="2" w:name="Company" w:colFirst="0" w:colLast="0"/>
            <w:bookmarkEnd w:id="1"/>
            <w:r w:rsidRPr="00926CA5">
              <w:rPr>
                <w:rFonts w:ascii="Times New Roman" w:hAnsi="Times New Roman"/>
                <w:szCs w:val="24"/>
                <w:lang w:eastAsia="zh-TW"/>
              </w:rPr>
              <w:t>${</w:t>
            </w:r>
            <w:r w:rsidRPr="00926CA5">
              <w:rPr>
                <w:rFonts w:ascii="Times New Roman" w:hAnsi="Times New Roman"/>
                <w:szCs w:val="24"/>
                <w:lang w:eastAsia="zh-TW"/>
              </w:rPr>
              <w:t>firstConsultantCompanyAdd1</w:t>
            </w:r>
            <w:r w:rsidRPr="00926CA5">
              <w:rPr>
                <w:rFonts w:ascii="Times New Roman" w:hAnsi="Times New Roman"/>
                <w:szCs w:val="24"/>
                <w:lang w:eastAsia="zh-TW"/>
              </w:rPr>
              <w:t>}</w:t>
            </w:r>
          </w:p>
          <w:p w14:paraId="32B62569" w14:textId="50D114BB" w:rsidR="00A609D1" w:rsidRPr="00926CA5" w:rsidRDefault="00167877" w:rsidP="00DD5845">
            <w:pPr>
              <w:jc w:val="both"/>
              <w:rPr>
                <w:rFonts w:ascii="Times New Roman" w:hAnsi="Times New Roman"/>
                <w:szCs w:val="24"/>
                <w:lang w:eastAsia="zh-TW"/>
              </w:rPr>
            </w:pPr>
            <w:r w:rsidRPr="00926CA5">
              <w:rPr>
                <w:rFonts w:ascii="Times New Roman" w:hAnsi="Times New Roman"/>
                <w:szCs w:val="24"/>
                <w:lang w:eastAsia="zh-TW"/>
              </w:rPr>
              <w:t>${firstConsultantCompanyAdd</w:t>
            </w:r>
            <w:r w:rsidRPr="00926CA5">
              <w:rPr>
                <w:rFonts w:ascii="Times New Roman" w:hAnsi="Times New Roman"/>
                <w:szCs w:val="24"/>
                <w:lang w:eastAsia="zh-TW"/>
              </w:rPr>
              <w:t>2</w:t>
            </w:r>
            <w:r w:rsidRPr="00926CA5">
              <w:rPr>
                <w:rFonts w:ascii="Times New Roman" w:hAnsi="Times New Roman"/>
                <w:szCs w:val="24"/>
                <w:lang w:eastAsia="zh-TW"/>
              </w:rPr>
              <w:t>}</w:t>
            </w:r>
          </w:p>
          <w:p w14:paraId="2721DD25" w14:textId="544C18B4" w:rsidR="006B1065" w:rsidRPr="00926CA5" w:rsidRDefault="00167877" w:rsidP="00DD5845">
            <w:pPr>
              <w:jc w:val="both"/>
              <w:rPr>
                <w:rFonts w:ascii="Times New Roman" w:hAnsi="Times New Roman"/>
                <w:szCs w:val="24"/>
                <w:lang w:eastAsia="zh-TW"/>
              </w:rPr>
            </w:pPr>
            <w:r w:rsidRPr="00926CA5">
              <w:rPr>
                <w:rFonts w:ascii="Times New Roman" w:hAnsi="Times New Roman"/>
                <w:szCs w:val="24"/>
                <w:lang w:eastAsia="zh-TW"/>
              </w:rPr>
              <w:t>${firstConsultantCompanyAdd</w:t>
            </w:r>
            <w:r w:rsidRPr="00926CA5">
              <w:rPr>
                <w:rFonts w:ascii="Times New Roman" w:hAnsi="Times New Roman"/>
                <w:szCs w:val="24"/>
                <w:lang w:eastAsia="zh-TW"/>
              </w:rPr>
              <w:t>3</w:t>
            </w:r>
            <w:r w:rsidRPr="00926CA5">
              <w:rPr>
                <w:rFonts w:ascii="Times New Roman" w:hAnsi="Times New Roman"/>
                <w:szCs w:val="24"/>
                <w:lang w:eastAsia="zh-TW"/>
              </w:rPr>
              <w:t>}</w:t>
            </w:r>
          </w:p>
          <w:p w14:paraId="00777269" w14:textId="1B6F5BE7" w:rsidR="009E266C" w:rsidRPr="00926CA5" w:rsidRDefault="00167877" w:rsidP="009E266C">
            <w:pPr>
              <w:jc w:val="both"/>
              <w:rPr>
                <w:rFonts w:ascii="Times New Roman" w:hAnsi="Times New Roman"/>
                <w:szCs w:val="24"/>
                <w:lang w:eastAsia="zh-TW"/>
              </w:rPr>
            </w:pPr>
            <w:r w:rsidRPr="00926CA5">
              <w:rPr>
                <w:rFonts w:ascii="Times New Roman" w:hAnsi="Times New Roman"/>
                <w:szCs w:val="24"/>
                <w:lang w:eastAsia="zh-TW"/>
              </w:rPr>
              <w:t>${firstConsultantCompanyAdd</w:t>
            </w:r>
            <w:r w:rsidRPr="00926CA5">
              <w:rPr>
                <w:rFonts w:ascii="Times New Roman" w:hAnsi="Times New Roman"/>
                <w:szCs w:val="24"/>
                <w:lang w:eastAsia="zh-TW"/>
              </w:rPr>
              <w:t>4</w:t>
            </w:r>
            <w:r w:rsidRPr="00926CA5">
              <w:rPr>
                <w:rFonts w:ascii="Times New Roman" w:hAnsi="Times New Roman"/>
                <w:szCs w:val="24"/>
                <w:lang w:eastAsia="zh-TW"/>
              </w:rPr>
              <w:t>}</w:t>
            </w:r>
          </w:p>
          <w:p w14:paraId="2182F36C" w14:textId="2C9CCA89" w:rsidR="006B1065" w:rsidRPr="009E266C" w:rsidRDefault="0002323D" w:rsidP="00DD5845">
            <w:pPr>
              <w:jc w:val="both"/>
              <w:rPr>
                <w:rFonts w:ascii="Times New Roman" w:hAnsi="Times New Roman"/>
                <w:szCs w:val="24"/>
                <w:lang w:eastAsia="zh-TW"/>
              </w:rPr>
            </w:pPr>
            <w:r w:rsidRPr="009E266C">
              <w:rPr>
                <w:rFonts w:ascii="Times New Roman" w:hAnsi="Times New Roman"/>
                <w:szCs w:val="24"/>
                <w:lang w:eastAsia="zh-TW"/>
              </w:rPr>
              <w:t>Hong Kong</w:t>
            </w:r>
          </w:p>
          <w:p w14:paraId="6DF7A11C" w14:textId="4E825202" w:rsidR="00A65ECC" w:rsidRPr="009E266C" w:rsidRDefault="00A65ECC" w:rsidP="00DD5845">
            <w:pPr>
              <w:shd w:val="clear" w:color="auto" w:fill="FFFFFF"/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color w:val="FF0000"/>
                <w:szCs w:val="24"/>
                <w:lang w:eastAsia="zh-TW"/>
              </w:rPr>
            </w:pPr>
          </w:p>
        </w:tc>
      </w:tr>
      <w:bookmarkEnd w:id="2"/>
      <w:tr w:rsidR="00726180" w:rsidRPr="00726180" w14:paraId="27D12981" w14:textId="77777777" w:rsidTr="00356603">
        <w:trPr>
          <w:trHeight w:val="255"/>
        </w:trPr>
        <w:tc>
          <w:tcPr>
            <w:tcW w:w="1246" w:type="dxa"/>
          </w:tcPr>
          <w:p w14:paraId="40254F15" w14:textId="77777777" w:rsidR="0044099D" w:rsidRPr="00726180" w:rsidRDefault="0044099D" w:rsidP="00DD5845">
            <w:pPr>
              <w:jc w:val="both"/>
              <w:rPr>
                <w:rFonts w:ascii="Times New Roman" w:hAnsi="Times New Roman"/>
                <w:szCs w:val="24"/>
              </w:rPr>
            </w:pPr>
            <w:r w:rsidRPr="00726180">
              <w:rPr>
                <w:rFonts w:ascii="Times New Roman" w:hAnsi="Times New Roman"/>
                <w:szCs w:val="24"/>
              </w:rPr>
              <w:t xml:space="preserve">Our Ref </w:t>
            </w:r>
          </w:p>
        </w:tc>
        <w:tc>
          <w:tcPr>
            <w:tcW w:w="4912" w:type="dxa"/>
            <w:gridSpan w:val="3"/>
          </w:tcPr>
          <w:p w14:paraId="7257A7E6" w14:textId="501254A1" w:rsidR="0044099D" w:rsidRPr="00726180" w:rsidRDefault="00FD01EE" w:rsidP="00DD5845">
            <w:pPr>
              <w:jc w:val="both"/>
              <w:rPr>
                <w:rFonts w:ascii="Times New Roman" w:hAnsi="Times New Roman"/>
                <w:szCs w:val="24"/>
              </w:rPr>
            </w:pPr>
            <w:r w:rsidRPr="00726180">
              <w:rPr>
                <w:rFonts w:ascii="Times New Roman" w:hAnsi="Times New Roman"/>
                <w:szCs w:val="24"/>
              </w:rPr>
              <w:t>248-17/Fax/F/${faxRefNo}/${faxDate}</w:t>
            </w:r>
          </w:p>
        </w:tc>
      </w:tr>
      <w:tr w:rsidR="0044099D" w:rsidRPr="00DD5845" w14:paraId="556B1587" w14:textId="77777777" w:rsidTr="00356603">
        <w:trPr>
          <w:trHeight w:val="255"/>
        </w:trPr>
        <w:tc>
          <w:tcPr>
            <w:tcW w:w="1246" w:type="dxa"/>
          </w:tcPr>
          <w:p w14:paraId="1E31F296" w14:textId="77777777" w:rsidR="0044099D" w:rsidRPr="00DD5845" w:rsidRDefault="0044099D" w:rsidP="00DD584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DD5845">
              <w:rPr>
                <w:rFonts w:ascii="Times New Roman" w:hAnsi="Times New Roman"/>
                <w:color w:val="000000"/>
                <w:szCs w:val="24"/>
              </w:rPr>
              <w:t>Your Ref</w:t>
            </w:r>
          </w:p>
        </w:tc>
        <w:tc>
          <w:tcPr>
            <w:tcW w:w="4912" w:type="dxa"/>
            <w:gridSpan w:val="3"/>
          </w:tcPr>
          <w:p w14:paraId="7D342B39" w14:textId="77777777" w:rsidR="0044099D" w:rsidRPr="00DD5845" w:rsidRDefault="0044099D" w:rsidP="00DD584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</w:tbl>
    <w:p w14:paraId="0825C492" w14:textId="6CEA39BB" w:rsidR="0044099D" w:rsidRPr="00DD5845" w:rsidRDefault="0044099D" w:rsidP="00DD5845">
      <w:pPr>
        <w:jc w:val="both"/>
        <w:rPr>
          <w:rFonts w:ascii="Times New Roman" w:hAnsi="Times New Roman"/>
          <w:b/>
          <w:color w:val="000000"/>
          <w:szCs w:val="24"/>
        </w:rPr>
      </w:pPr>
    </w:p>
    <w:p w14:paraId="2BF2D76D" w14:textId="3E919DDC" w:rsidR="0044099D" w:rsidRPr="00726180" w:rsidRDefault="0044099D" w:rsidP="00DD5845">
      <w:pPr>
        <w:jc w:val="both"/>
        <w:rPr>
          <w:rFonts w:ascii="Times New Roman" w:hAnsi="Times New Roman"/>
          <w:szCs w:val="24"/>
        </w:rPr>
      </w:pPr>
      <w:r w:rsidRPr="00726180">
        <w:rPr>
          <w:rFonts w:ascii="Times New Roman" w:hAnsi="Times New Roman"/>
          <w:szCs w:val="24"/>
        </w:rPr>
        <w:t xml:space="preserve">Dear </w:t>
      </w:r>
      <w:r w:rsidR="00BE532B" w:rsidRPr="00726180">
        <w:rPr>
          <w:rFonts w:ascii="Times New Roman" w:hAnsi="Times New Roman"/>
          <w:szCs w:val="24"/>
        </w:rPr>
        <w:t>${firstConsultantTitle} ${firstConsultantSurname}</w:t>
      </w:r>
      <w:r w:rsidR="0079570D" w:rsidRPr="00726180">
        <w:rPr>
          <w:rFonts w:ascii="Times New Roman" w:hAnsi="Times New Roman"/>
          <w:szCs w:val="24"/>
        </w:rPr>
        <w:t>,</w:t>
      </w:r>
    </w:p>
    <w:p w14:paraId="1E3F47E4" w14:textId="3CC7E12A" w:rsidR="0044099D" w:rsidRPr="00DD5845" w:rsidRDefault="0044099D" w:rsidP="00DD5845">
      <w:pPr>
        <w:jc w:val="both"/>
        <w:rPr>
          <w:rFonts w:ascii="Times New Roman" w:hAnsi="Times New Roman"/>
          <w:b/>
          <w:bCs/>
          <w:szCs w:val="24"/>
          <w:u w:val="single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360"/>
      </w:tblGrid>
      <w:tr w:rsidR="0044099D" w:rsidRPr="00DD5845" w14:paraId="63B09E87" w14:textId="77777777" w:rsidTr="00505653">
        <w:trPr>
          <w:trHeight w:val="527"/>
          <w:jc w:val="center"/>
        </w:trPr>
        <w:tc>
          <w:tcPr>
            <w:tcW w:w="9844" w:type="dxa"/>
          </w:tcPr>
          <w:p w14:paraId="059A978D" w14:textId="77777777" w:rsidR="004A57D5" w:rsidRDefault="00814D99" w:rsidP="00201E47">
            <w:pPr>
              <w:jc w:val="both"/>
              <w:rPr>
                <w:rFonts w:ascii="Times New Roman" w:hAnsi="Times New Roman"/>
                <w:b/>
                <w:bCs/>
                <w:szCs w:val="24"/>
                <w:u w:val="single"/>
              </w:rPr>
            </w:pPr>
            <w:bookmarkStart w:id="3" w:name="Subject" w:colFirst="0" w:colLast="0"/>
            <w:bookmarkStart w:id="4" w:name="Letter" w:colFirst="0" w:colLast="0"/>
            <w:r w:rsidRPr="00DD5845">
              <w:rPr>
                <w:rFonts w:ascii="Times New Roman" w:hAnsi="Times New Roman"/>
                <w:b/>
                <w:bCs/>
                <w:szCs w:val="24"/>
                <w:u w:val="single"/>
              </w:rPr>
              <w:t>P</w:t>
            </w:r>
            <w:r w:rsidR="00E27008" w:rsidRPr="00DD5845">
              <w:rPr>
                <w:rFonts w:ascii="Times New Roman" w:hAnsi="Times New Roman"/>
                <w:b/>
                <w:bCs/>
                <w:szCs w:val="24"/>
                <w:u w:val="single"/>
              </w:rPr>
              <w:t>ower Quality (</w:t>
            </w:r>
            <w:r w:rsidR="007B47E7" w:rsidRPr="00DD5845">
              <w:rPr>
                <w:rFonts w:ascii="Times New Roman" w:hAnsi="Times New Roman"/>
                <w:b/>
                <w:bCs/>
                <w:szCs w:val="24"/>
                <w:u w:val="single"/>
              </w:rPr>
              <w:t>PQ</w:t>
            </w:r>
            <w:r w:rsidR="00E27008" w:rsidRPr="00DD5845">
              <w:rPr>
                <w:rFonts w:ascii="Times New Roman" w:hAnsi="Times New Roman"/>
                <w:b/>
                <w:bCs/>
                <w:szCs w:val="24"/>
                <w:u w:val="single"/>
              </w:rPr>
              <w:t>)</w:t>
            </w:r>
            <w:r w:rsidR="007B47E7" w:rsidRPr="00DD5845">
              <w:rPr>
                <w:rFonts w:ascii="Times New Roman" w:hAnsi="Times New Roman"/>
                <w:b/>
                <w:bCs/>
                <w:szCs w:val="24"/>
                <w:u w:val="single"/>
              </w:rPr>
              <w:t xml:space="preserve"> Site Walk for </w:t>
            </w:r>
            <w:r w:rsidR="00AB0AC8" w:rsidRPr="00DD5845">
              <w:rPr>
                <w:rFonts w:ascii="Times New Roman" w:hAnsi="Times New Roman"/>
                <w:b/>
                <w:bCs/>
                <w:szCs w:val="24"/>
                <w:u w:val="single"/>
              </w:rPr>
              <w:t>the Project,</w:t>
            </w:r>
            <w:r w:rsidR="00161EC9" w:rsidRPr="00DD5845">
              <w:rPr>
                <w:rFonts w:ascii="Times New Roman" w:hAnsi="Times New Roman"/>
                <w:b/>
                <w:bCs/>
                <w:szCs w:val="24"/>
                <w:u w:val="single"/>
              </w:rPr>
              <w:t xml:space="preserve"> </w:t>
            </w:r>
          </w:p>
          <w:p w14:paraId="7CB5C0C1" w14:textId="0478E8A5" w:rsidR="0044099D" w:rsidRPr="00201E47" w:rsidRDefault="00201E47" w:rsidP="00201E47">
            <w:pPr>
              <w:jc w:val="both"/>
              <w:rPr>
                <w:rFonts w:ascii="Calibri" w:hAnsi="Calibri"/>
                <w:b/>
                <w:szCs w:val="24"/>
                <w:u w:val="single"/>
              </w:rPr>
            </w:pPr>
            <w:r>
              <w:rPr>
                <w:rFonts w:ascii="Calibri" w:hAnsi="Calibri"/>
                <w:b/>
                <w:szCs w:val="24"/>
                <w:u w:val="single"/>
              </w:rPr>
              <w:t>“</w:t>
            </w:r>
            <w:r w:rsidR="004A57D5" w:rsidRPr="00726180">
              <w:rPr>
                <w:rFonts w:ascii="Calibri" w:hAnsi="Calibri"/>
                <w:b/>
                <w:szCs w:val="24"/>
                <w:u w:val="single"/>
              </w:rPr>
              <w:t>${projectTitle}</w:t>
            </w:r>
            <w:r w:rsidRPr="00CE402E">
              <w:rPr>
                <w:rFonts w:ascii="Calibri" w:hAnsi="Calibri"/>
                <w:b/>
                <w:szCs w:val="24"/>
                <w:u w:val="single"/>
              </w:rPr>
              <w:t>”</w:t>
            </w:r>
          </w:p>
        </w:tc>
      </w:tr>
      <w:bookmarkEnd w:id="3"/>
      <w:bookmarkEnd w:id="4"/>
    </w:tbl>
    <w:p w14:paraId="76B664FA" w14:textId="77777777" w:rsidR="00457790" w:rsidRPr="00DD5845" w:rsidRDefault="00457790" w:rsidP="00DD5845">
      <w:pPr>
        <w:ind w:left="142"/>
        <w:jc w:val="both"/>
        <w:rPr>
          <w:rFonts w:ascii="Times New Roman" w:hAnsi="Times New Roman"/>
          <w:szCs w:val="24"/>
        </w:rPr>
      </w:pPr>
    </w:p>
    <w:p w14:paraId="09BE88F9" w14:textId="007D4412" w:rsidR="0044099D" w:rsidRPr="00DD5845" w:rsidRDefault="0044099D" w:rsidP="00DD5845">
      <w:pPr>
        <w:jc w:val="both"/>
        <w:rPr>
          <w:rFonts w:ascii="Times New Roman" w:hAnsi="Times New Roman"/>
          <w:bCs/>
          <w:szCs w:val="24"/>
        </w:rPr>
      </w:pPr>
      <w:r w:rsidRPr="00DD5845">
        <w:rPr>
          <w:rFonts w:ascii="Times New Roman" w:hAnsi="Times New Roman"/>
          <w:bCs/>
          <w:szCs w:val="24"/>
        </w:rPr>
        <w:t xml:space="preserve">Please be advised that </w:t>
      </w:r>
      <w:r w:rsidR="006F295D" w:rsidRPr="00DD5845">
        <w:rPr>
          <w:rFonts w:ascii="Times New Roman" w:hAnsi="Times New Roman"/>
          <w:bCs/>
          <w:szCs w:val="24"/>
        </w:rPr>
        <w:t xml:space="preserve">a </w:t>
      </w:r>
      <w:r w:rsidR="00CC7529" w:rsidRPr="00DD5845">
        <w:rPr>
          <w:rFonts w:ascii="Times New Roman" w:hAnsi="Times New Roman"/>
          <w:bCs/>
          <w:szCs w:val="24"/>
        </w:rPr>
        <w:t xml:space="preserve">joint PQ Site Walk to your plant with </w:t>
      </w:r>
      <w:r w:rsidR="00064969" w:rsidRPr="00B077DF">
        <w:rPr>
          <w:rFonts w:ascii="Times New Roman" w:hAnsi="Times New Roman"/>
          <w:szCs w:val="24"/>
          <w:lang w:eastAsia="zh-TW"/>
        </w:rPr>
        <w:t>${firstConsultantCompany}</w:t>
      </w:r>
      <w:r w:rsidR="00AE12FD" w:rsidRPr="00DD5845">
        <w:rPr>
          <w:rFonts w:ascii="Times New Roman" w:hAnsi="Times New Roman"/>
          <w:bCs/>
          <w:szCs w:val="24"/>
        </w:rPr>
        <w:t xml:space="preserve"> </w:t>
      </w:r>
      <w:r w:rsidR="00814D99" w:rsidRPr="00DD5845">
        <w:rPr>
          <w:rFonts w:ascii="Times New Roman" w:hAnsi="Times New Roman"/>
          <w:bCs/>
          <w:szCs w:val="24"/>
        </w:rPr>
        <w:t>a</w:t>
      </w:r>
      <w:r w:rsidR="00550AED" w:rsidRPr="00DD5845">
        <w:rPr>
          <w:rFonts w:ascii="Times New Roman" w:hAnsi="Times New Roman"/>
          <w:bCs/>
          <w:szCs w:val="24"/>
        </w:rPr>
        <w:t xml:space="preserve">nd </w:t>
      </w:r>
      <w:r w:rsidR="006354F5" w:rsidRPr="00DD5845">
        <w:rPr>
          <w:rFonts w:ascii="Times New Roman" w:hAnsi="Times New Roman"/>
          <w:bCs/>
          <w:szCs w:val="24"/>
        </w:rPr>
        <w:t xml:space="preserve">CLP Power </w:t>
      </w:r>
      <w:r w:rsidRPr="00DD5845">
        <w:rPr>
          <w:rFonts w:ascii="Times New Roman" w:hAnsi="Times New Roman"/>
          <w:bCs/>
          <w:szCs w:val="24"/>
        </w:rPr>
        <w:t xml:space="preserve">was completed on </w:t>
      </w:r>
      <w:r w:rsidR="008543C4" w:rsidRPr="00B077DF">
        <w:rPr>
          <w:rFonts w:ascii="Times New Roman" w:hAnsi="Times New Roman"/>
          <w:szCs w:val="24"/>
          <w:lang w:eastAsia="zh-TW"/>
        </w:rPr>
        <w:t>${siteVisitDate}</w:t>
      </w:r>
      <w:r w:rsidR="00E429EE" w:rsidRPr="00DD5845">
        <w:rPr>
          <w:rFonts w:ascii="Times New Roman" w:hAnsi="Times New Roman"/>
          <w:bCs/>
          <w:szCs w:val="24"/>
        </w:rPr>
        <w:t xml:space="preserve">. </w:t>
      </w:r>
      <w:r w:rsidR="006354F5" w:rsidRPr="00DD5845">
        <w:rPr>
          <w:rFonts w:ascii="Times New Roman" w:hAnsi="Times New Roman"/>
          <w:bCs/>
          <w:szCs w:val="24"/>
        </w:rPr>
        <w:t>P</w:t>
      </w:r>
      <w:r w:rsidRPr="00DD5845">
        <w:rPr>
          <w:rFonts w:ascii="Times New Roman" w:hAnsi="Times New Roman"/>
          <w:bCs/>
          <w:szCs w:val="24"/>
        </w:rPr>
        <w:t xml:space="preserve">lease find the </w:t>
      </w:r>
      <w:r w:rsidR="005A4723" w:rsidRPr="00DD5845">
        <w:rPr>
          <w:rFonts w:ascii="Times New Roman" w:hAnsi="Times New Roman"/>
          <w:bCs/>
          <w:szCs w:val="24"/>
        </w:rPr>
        <w:t xml:space="preserve">assessment results </w:t>
      </w:r>
      <w:r w:rsidR="0038221B" w:rsidRPr="00DD5845">
        <w:rPr>
          <w:rFonts w:ascii="Times New Roman" w:hAnsi="Times New Roman"/>
          <w:bCs/>
          <w:szCs w:val="24"/>
        </w:rPr>
        <w:t xml:space="preserve">on the critical equipment </w:t>
      </w:r>
      <w:r w:rsidR="00D3270C" w:rsidRPr="00DD5845">
        <w:rPr>
          <w:rFonts w:ascii="Times New Roman" w:hAnsi="Times New Roman"/>
          <w:bCs/>
          <w:szCs w:val="24"/>
        </w:rPr>
        <w:t>during</w:t>
      </w:r>
      <w:r w:rsidR="00F003CB" w:rsidRPr="00DD5845">
        <w:rPr>
          <w:rFonts w:ascii="Times New Roman" w:hAnsi="Times New Roman"/>
          <w:bCs/>
          <w:szCs w:val="24"/>
        </w:rPr>
        <w:t xml:space="preserve"> </w:t>
      </w:r>
      <w:r w:rsidR="00534C7A" w:rsidRPr="00DD5845">
        <w:rPr>
          <w:rFonts w:ascii="Times New Roman" w:hAnsi="Times New Roman"/>
          <w:bCs/>
          <w:szCs w:val="24"/>
        </w:rPr>
        <w:t xml:space="preserve">the </w:t>
      </w:r>
      <w:r w:rsidR="00F003CB" w:rsidRPr="00DD5845">
        <w:rPr>
          <w:rFonts w:ascii="Times New Roman" w:hAnsi="Times New Roman"/>
          <w:bCs/>
          <w:szCs w:val="24"/>
        </w:rPr>
        <w:t xml:space="preserve">PQ site walk </w:t>
      </w:r>
      <w:r w:rsidRPr="00DD5845">
        <w:rPr>
          <w:rFonts w:ascii="Times New Roman" w:hAnsi="Times New Roman"/>
          <w:bCs/>
          <w:szCs w:val="24"/>
        </w:rPr>
        <w:t>as shown in Attachment 1 for your reference</w:t>
      </w:r>
      <w:r w:rsidR="0038221B" w:rsidRPr="00DD5845">
        <w:rPr>
          <w:rFonts w:ascii="Times New Roman" w:hAnsi="Times New Roman"/>
          <w:bCs/>
          <w:szCs w:val="24"/>
        </w:rPr>
        <w:t xml:space="preserve"> </w:t>
      </w:r>
      <w:r w:rsidR="008B490C" w:rsidRPr="00DD5845">
        <w:rPr>
          <w:rFonts w:ascii="Times New Roman" w:hAnsi="Times New Roman"/>
          <w:bCs/>
          <w:szCs w:val="24"/>
        </w:rPr>
        <w:t xml:space="preserve">to combat </w:t>
      </w:r>
      <w:r w:rsidR="007374B9" w:rsidRPr="00DD5845">
        <w:rPr>
          <w:rFonts w:ascii="Times New Roman" w:hAnsi="Times New Roman"/>
          <w:bCs/>
          <w:szCs w:val="24"/>
        </w:rPr>
        <w:t xml:space="preserve">the </w:t>
      </w:r>
      <w:r w:rsidR="008B490C" w:rsidRPr="00DD5845">
        <w:rPr>
          <w:rFonts w:ascii="Times New Roman" w:hAnsi="Times New Roman"/>
          <w:bCs/>
          <w:szCs w:val="24"/>
        </w:rPr>
        <w:t xml:space="preserve">PQ issues and alleviate the impact. </w:t>
      </w:r>
      <w:r w:rsidRPr="00DD5845">
        <w:rPr>
          <w:rFonts w:ascii="Times New Roman" w:hAnsi="Times New Roman"/>
          <w:bCs/>
          <w:szCs w:val="24"/>
        </w:rPr>
        <w:t xml:space="preserve">The salient points </w:t>
      </w:r>
      <w:r w:rsidR="00E167F0" w:rsidRPr="00DD5845">
        <w:rPr>
          <w:rFonts w:ascii="Times New Roman" w:hAnsi="Times New Roman"/>
          <w:bCs/>
          <w:szCs w:val="24"/>
        </w:rPr>
        <w:t xml:space="preserve">for different concerned equipment </w:t>
      </w:r>
      <w:r w:rsidRPr="00DD5845">
        <w:rPr>
          <w:rFonts w:ascii="Times New Roman" w:hAnsi="Times New Roman"/>
          <w:bCs/>
          <w:szCs w:val="24"/>
        </w:rPr>
        <w:t>are summarized as follows:</w:t>
      </w:r>
    </w:p>
    <w:p w14:paraId="4E33F811" w14:textId="27075CA9" w:rsidR="00E579AB" w:rsidRDefault="00E579AB" w:rsidP="00DD5845">
      <w:pPr>
        <w:jc w:val="both"/>
        <w:rPr>
          <w:rFonts w:ascii="Times New Roman" w:hAnsi="Times New Roman"/>
          <w:bCs/>
          <w:szCs w:val="24"/>
        </w:rPr>
      </w:pPr>
    </w:p>
    <w:p w14:paraId="27961BA0" w14:textId="7EEF3AB4" w:rsidR="00F80278" w:rsidRDefault="00B36EDB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</w:t>
      </w:r>
      <w:r w:rsidR="00A97CAB">
        <w:rPr>
          <w:rFonts w:ascii="Times New Roman" w:hAnsi="Times New Roman"/>
          <w:bCs/>
          <w:szCs w:val="24"/>
        </w:rPr>
        <w:t>c</w:t>
      </w:r>
      <w:r w:rsidR="00AB58C2">
        <w:rPr>
          <w:rFonts w:ascii="Times New Roman" w:hAnsi="Times New Roman"/>
          <w:bCs/>
          <w:szCs w:val="24"/>
        </w:rPr>
        <w:t>ontent</w:t>
      </w:r>
      <w:r w:rsidR="00A97CAB">
        <w:rPr>
          <w:rFonts w:ascii="Times New Roman" w:hAnsi="Times New Roman"/>
          <w:bCs/>
          <w:szCs w:val="24"/>
        </w:rPr>
        <w:t>1</w:t>
      </w:r>
      <w:r>
        <w:rPr>
          <w:rFonts w:ascii="Times New Roman" w:hAnsi="Times New Roman"/>
          <w:bCs/>
          <w:szCs w:val="24"/>
        </w:rPr>
        <w:t>}</w:t>
      </w:r>
    </w:p>
    <w:p w14:paraId="785829E8" w14:textId="0874FD48" w:rsidR="00AA3695" w:rsidRDefault="00FD1DF0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</w:t>
      </w:r>
      <w:r w:rsidR="00A97CAB">
        <w:rPr>
          <w:rFonts w:ascii="Times New Roman" w:hAnsi="Times New Roman"/>
          <w:bCs/>
          <w:szCs w:val="24"/>
        </w:rPr>
        <w:t>content2</w:t>
      </w:r>
      <w:r>
        <w:rPr>
          <w:rFonts w:ascii="Times New Roman" w:hAnsi="Times New Roman"/>
          <w:bCs/>
          <w:szCs w:val="24"/>
        </w:rPr>
        <w:t>}</w:t>
      </w:r>
    </w:p>
    <w:p w14:paraId="16B66F53" w14:textId="2D3FFF75" w:rsidR="00D61BE8" w:rsidRDefault="00A97CAB" w:rsidP="00A52696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{content3}</w:t>
      </w:r>
    </w:p>
    <w:p w14:paraId="1215EA77" w14:textId="10F632C4" w:rsidR="00310503" w:rsidRDefault="00A97CAB" w:rsidP="00396FA6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{content4}</w:t>
      </w:r>
    </w:p>
    <w:p w14:paraId="07B18F55" w14:textId="1BD334F9" w:rsidR="00310503" w:rsidRDefault="00A97CAB" w:rsidP="00396FA6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{content5}</w:t>
      </w:r>
    </w:p>
    <w:p w14:paraId="06409715" w14:textId="3DD9ACC3" w:rsidR="00CC35B1" w:rsidRDefault="00A97CAB" w:rsidP="00396FA6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{content6}</w:t>
      </w:r>
    </w:p>
    <w:p w14:paraId="6C2CB845" w14:textId="2F79BB28" w:rsidR="002D69BF" w:rsidRDefault="00A97CAB" w:rsidP="00396FA6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{content7}</w:t>
      </w:r>
    </w:p>
    <w:p w14:paraId="6C0DAECB" w14:textId="43C055B1" w:rsidR="001020BE" w:rsidRDefault="001020BE" w:rsidP="00396FA6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{content8}</w:t>
      </w:r>
    </w:p>
    <w:p w14:paraId="3E06B2A2" w14:textId="131761CB" w:rsidR="00794B18" w:rsidRDefault="001020BE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{content9}</w:t>
      </w:r>
    </w:p>
    <w:p w14:paraId="69AC330B" w14:textId="0039CEE9" w:rsidR="001020BE" w:rsidRDefault="001020BE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{content10}</w:t>
      </w:r>
    </w:p>
    <w:p w14:paraId="02E0FF63" w14:textId="052636F9" w:rsidR="001020BE" w:rsidRDefault="001020BE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{content11}</w:t>
      </w:r>
    </w:p>
    <w:p w14:paraId="16ACF011" w14:textId="4B4653A8" w:rsidR="001020BE" w:rsidRDefault="001020BE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{content12}</w:t>
      </w:r>
    </w:p>
    <w:p w14:paraId="640443F9" w14:textId="5882C2F5" w:rsidR="0055170C" w:rsidRDefault="0055170C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{content13}</w:t>
      </w:r>
    </w:p>
    <w:p w14:paraId="2B7E18DB" w14:textId="3715630B" w:rsidR="0055170C" w:rsidRDefault="0055170C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{content14}</w:t>
      </w:r>
    </w:p>
    <w:p w14:paraId="4A857E7A" w14:textId="466EB47C" w:rsidR="0055170C" w:rsidRDefault="0055170C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{content15}</w:t>
      </w:r>
    </w:p>
    <w:p w14:paraId="200EE34C" w14:textId="04C00CD6" w:rsidR="0055170C" w:rsidRDefault="0055170C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{content16}</w:t>
      </w:r>
    </w:p>
    <w:p w14:paraId="56B921AB" w14:textId="149B01A2" w:rsidR="0055170C" w:rsidRDefault="0055170C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{content17}</w:t>
      </w:r>
    </w:p>
    <w:p w14:paraId="199A674A" w14:textId="1BBB6C94" w:rsidR="0055170C" w:rsidRDefault="0055170C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{content18}</w:t>
      </w:r>
    </w:p>
    <w:p w14:paraId="0041311A" w14:textId="7DA7F844" w:rsidR="00F440DA" w:rsidRDefault="00F440DA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{content19}</w:t>
      </w:r>
    </w:p>
    <w:p w14:paraId="2FEC3C9E" w14:textId="66D383CA" w:rsidR="00F440DA" w:rsidRDefault="00F440DA" w:rsidP="00DD5845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{content20}</w:t>
      </w:r>
    </w:p>
    <w:p w14:paraId="4A74D932" w14:textId="76783175" w:rsidR="005909AC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{content21}</w:t>
      </w:r>
    </w:p>
    <w:p w14:paraId="7C0E5601" w14:textId="41BA3209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{content22}</w:t>
      </w:r>
    </w:p>
    <w:p w14:paraId="1F1E6CC5" w14:textId="7A6A2A6A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lastRenderedPageBreak/>
        <w:t>$</w:t>
      </w:r>
      <w:r>
        <w:rPr>
          <w:rFonts w:ascii="Times New Roman" w:hAnsi="Times New Roman"/>
          <w:bCs/>
          <w:szCs w:val="24"/>
        </w:rPr>
        <w:t>{content23}</w:t>
      </w:r>
    </w:p>
    <w:p w14:paraId="55EA2B27" w14:textId="38562B39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{content24}</w:t>
      </w:r>
    </w:p>
    <w:p w14:paraId="5CC4EAD1" w14:textId="6DC3E839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{content25}</w:t>
      </w:r>
    </w:p>
    <w:p w14:paraId="0FB0CE7E" w14:textId="371A9B27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{content26}</w:t>
      </w:r>
    </w:p>
    <w:p w14:paraId="12BEE73C" w14:textId="30CA8866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{content27}</w:t>
      </w:r>
    </w:p>
    <w:p w14:paraId="64DF741D" w14:textId="53D9F65A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{content28}</w:t>
      </w:r>
    </w:p>
    <w:p w14:paraId="6BCCAD57" w14:textId="0CF2E1E8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{content29}</w:t>
      </w:r>
    </w:p>
    <w:p w14:paraId="5CD13D39" w14:textId="7A580A88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{content30}</w:t>
      </w:r>
    </w:p>
    <w:p w14:paraId="1E9903D6" w14:textId="523407C0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{content31}</w:t>
      </w:r>
    </w:p>
    <w:p w14:paraId="311A42F1" w14:textId="5E0D3D14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{content32}</w:t>
      </w:r>
    </w:p>
    <w:p w14:paraId="3CED1D01" w14:textId="66CEA455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{content33}</w:t>
      </w:r>
    </w:p>
    <w:p w14:paraId="20832E04" w14:textId="6480BB02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{content34}</w:t>
      </w:r>
    </w:p>
    <w:p w14:paraId="39932F31" w14:textId="7AC3A83A" w:rsidR="00F440DA" w:rsidRDefault="00F440DA" w:rsidP="0055170C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{content35}</w:t>
      </w:r>
    </w:p>
    <w:p w14:paraId="7DCDDD72" w14:textId="05D7752C" w:rsidR="00CD7D9D" w:rsidRPr="00DD5845" w:rsidRDefault="00F440DA" w:rsidP="00865784">
      <w:pPr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$</w:t>
      </w:r>
      <w:r>
        <w:rPr>
          <w:rFonts w:ascii="Times New Roman" w:hAnsi="Times New Roman"/>
          <w:bCs/>
          <w:szCs w:val="24"/>
        </w:rPr>
        <w:t>{content36}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2"/>
      </w:tblGrid>
      <w:tr w:rsidR="00D2735B" w:rsidRPr="00DD5845" w14:paraId="438CD827" w14:textId="3240E8E0" w:rsidTr="00837DA8">
        <w:tc>
          <w:tcPr>
            <w:tcW w:w="0" w:type="auto"/>
          </w:tcPr>
          <w:p w14:paraId="59C7080E" w14:textId="43C7FB1B" w:rsidR="00D2735B" w:rsidRPr="00DD5845" w:rsidRDefault="00D2735B" w:rsidP="00DD5845">
            <w:pPr>
              <w:ind w:hanging="107"/>
              <w:jc w:val="both"/>
              <w:rPr>
                <w:rFonts w:ascii="Times New Roman" w:hAnsi="Times New Roman"/>
                <w:bCs/>
                <w:szCs w:val="24"/>
              </w:rPr>
            </w:pPr>
            <w:bookmarkStart w:id="5" w:name="Sender" w:colFirst="0" w:colLast="0"/>
          </w:p>
        </w:tc>
      </w:tr>
      <w:bookmarkEnd w:id="5"/>
    </w:tbl>
    <w:p w14:paraId="2413B606" w14:textId="372EBAFA" w:rsidR="007E1520" w:rsidRPr="001A4F0F" w:rsidRDefault="007E1520" w:rsidP="0044099D">
      <w:pPr>
        <w:jc w:val="both"/>
        <w:rPr>
          <w:rFonts w:ascii="Times New Roman" w:hAnsi="Times New Roman"/>
          <w:sz w:val="16"/>
          <w:szCs w:val="16"/>
          <w:lang w:val="en-GB"/>
        </w:rPr>
        <w:sectPr w:rsidR="007E1520" w:rsidRPr="001A4F0F">
          <w:footerReference w:type="default" r:id="rId11"/>
          <w:pgSz w:w="11909" w:h="16834" w:code="9"/>
          <w:pgMar w:top="1152" w:right="1109" w:bottom="864" w:left="1440" w:header="720" w:footer="720" w:gutter="0"/>
          <w:cols w:space="720"/>
        </w:sectPr>
      </w:pPr>
    </w:p>
    <w:p w14:paraId="366DFF9A" w14:textId="457DA150" w:rsidR="005D57CF" w:rsidRDefault="00BE177A" w:rsidP="00BE177A">
      <w:pPr>
        <w:jc w:val="right"/>
        <w:rPr>
          <w:rFonts w:ascii="Arial" w:hAnsi="Arial" w:cs="Arial"/>
          <w:sz w:val="16"/>
          <w:szCs w:val="16"/>
          <w:u w:val="single"/>
        </w:rPr>
      </w:pPr>
      <w:r w:rsidRPr="00D86952">
        <w:rPr>
          <w:b/>
          <w:sz w:val="22"/>
          <w:szCs w:val="22"/>
        </w:rPr>
        <w:lastRenderedPageBreak/>
        <w:t>Attachment 1 – Table 1</w:t>
      </w:r>
    </w:p>
    <w:p w14:paraId="7BA5079D" w14:textId="77777777" w:rsidR="005D57CF" w:rsidRDefault="005D57CF" w:rsidP="00B26AB8">
      <w:pPr>
        <w:jc w:val="center"/>
        <w:rPr>
          <w:rFonts w:ascii="Arial" w:hAnsi="Arial" w:cs="Arial"/>
          <w:sz w:val="16"/>
          <w:szCs w:val="16"/>
          <w:u w:val="single"/>
        </w:rPr>
      </w:pPr>
    </w:p>
    <w:p w14:paraId="1DD0511B" w14:textId="34F37A3B" w:rsidR="00B26AB8" w:rsidRPr="00BE177A" w:rsidRDefault="00B26AB8" w:rsidP="00B26AB8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BE177A">
        <w:rPr>
          <w:rFonts w:ascii="Arial" w:hAnsi="Arial" w:cs="Arial"/>
          <w:b/>
          <w:bCs/>
          <w:sz w:val="16"/>
          <w:szCs w:val="16"/>
          <w:u w:val="single"/>
        </w:rPr>
        <w:t>Summary of Power Quality (PQ) Site Walk for Customer Designs on Voltage Dip Ride-thru and Harmonics Emission</w:t>
      </w:r>
    </w:p>
    <w:p w14:paraId="5BC43E58" w14:textId="77777777" w:rsidR="00B26AB8" w:rsidRPr="00643B5B" w:rsidRDefault="00B26AB8" w:rsidP="00B26AB8">
      <w:pPr>
        <w:rPr>
          <w:rFonts w:ascii="Arial" w:hAnsi="Arial" w:cs="Arial"/>
          <w:sz w:val="16"/>
          <w:szCs w:val="16"/>
        </w:rPr>
      </w:pPr>
    </w:p>
    <w:p w14:paraId="12988A87" w14:textId="7268047B" w:rsidR="00B26AB8" w:rsidRPr="00643B5B" w:rsidRDefault="00B26AB8" w:rsidP="00B26AB8">
      <w:pPr>
        <w:rPr>
          <w:rFonts w:ascii="Arial" w:hAnsi="Arial" w:cs="Arial"/>
          <w:b/>
          <w:sz w:val="16"/>
          <w:szCs w:val="16"/>
        </w:rPr>
      </w:pPr>
    </w:p>
    <w:tbl>
      <w:tblPr>
        <w:tblpPr w:leftFromText="180" w:rightFromText="180" w:vertAnchor="text" w:tblpX="-72" w:tblpY="1"/>
        <w:tblOverlap w:val="never"/>
        <w:tblW w:w="10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3"/>
        <w:gridCol w:w="1533"/>
        <w:gridCol w:w="689"/>
        <w:gridCol w:w="1449"/>
        <w:gridCol w:w="2649"/>
        <w:gridCol w:w="2831"/>
      </w:tblGrid>
      <w:tr w:rsidR="000D7F64" w:rsidRPr="00643B5B" w14:paraId="2DBDE14C" w14:textId="77777777" w:rsidTr="001A50E4">
        <w:trPr>
          <w:trHeight w:val="698"/>
        </w:trPr>
        <w:tc>
          <w:tcPr>
            <w:tcW w:w="5134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4DC9" w14:textId="2ED88009" w:rsidR="002364BF" w:rsidRDefault="00B26AB8" w:rsidP="009D5D01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26AB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Project Name:  </w:t>
            </w:r>
          </w:p>
          <w:p w14:paraId="42B4AC97" w14:textId="77777777" w:rsidR="002364BF" w:rsidRDefault="002364BF" w:rsidP="009D5D01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01072308" w14:textId="4ABF9A83" w:rsidR="00B26AB8" w:rsidRPr="00643B5B" w:rsidRDefault="002937D6" w:rsidP="009D5D0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Pr="002937D6">
              <w:rPr>
                <w:rFonts w:ascii="Arial" w:hAnsi="Arial" w:cs="Arial"/>
                <w:bCs/>
                <w:sz w:val="16"/>
                <w:szCs w:val="16"/>
              </w:rPr>
              <w:t>projectTitle</w:t>
            </w:r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548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6D7473D" w14:textId="7AA529CD" w:rsidR="00EE5092" w:rsidRDefault="00AD1345" w:rsidP="009D5D0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Company /</w:t>
            </w:r>
            <w:r w:rsidR="00B26A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F643AF">
              <w:rPr>
                <w:rFonts w:ascii="Arial" w:hAnsi="Arial" w:cs="Arial"/>
                <w:b/>
                <w:sz w:val="16"/>
                <w:szCs w:val="16"/>
              </w:rPr>
              <w:t xml:space="preserve">Site </w:t>
            </w:r>
            <w:r w:rsidR="00B26AB8">
              <w:rPr>
                <w:rFonts w:ascii="Arial" w:hAnsi="Arial" w:cs="Arial"/>
                <w:b/>
                <w:sz w:val="16"/>
                <w:szCs w:val="16"/>
              </w:rPr>
              <w:t xml:space="preserve">Address: </w:t>
            </w:r>
          </w:p>
          <w:p w14:paraId="36C1402D" w14:textId="77777777" w:rsidR="005E0302" w:rsidRDefault="005E0302" w:rsidP="005D794D">
            <w:pP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9D7900C" w14:textId="1E6AB331" w:rsidR="00B26AB8" w:rsidRPr="005D794D" w:rsidRDefault="00E11B92" w:rsidP="005D794D">
            <w:pP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Pr="00E11B92">
              <w:rPr>
                <w:rFonts w:ascii="Arial" w:hAnsi="Arial" w:cs="Arial"/>
                <w:bCs/>
                <w:sz w:val="16"/>
                <w:szCs w:val="16"/>
              </w:rPr>
              <w:t>firstConsultantCompanyAdd1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}, </w:t>
            </w:r>
            <w:r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Pr="00E11B92">
              <w:rPr>
                <w:rFonts w:ascii="Arial" w:hAnsi="Arial" w:cs="Arial"/>
                <w:bCs/>
                <w:sz w:val="16"/>
                <w:szCs w:val="16"/>
              </w:rPr>
              <w:t>firstConsultantCompanyAdd</w:t>
            </w: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Pr="00E11B92">
              <w:rPr>
                <w:rFonts w:ascii="Arial" w:hAnsi="Arial" w:cs="Arial"/>
                <w:bCs/>
                <w:sz w:val="16"/>
                <w:szCs w:val="16"/>
              </w:rPr>
              <w:t>firstConsultantCompanyAdd</w:t>
            </w:r>
            <w:r>
              <w:rPr>
                <w:rFonts w:ascii="Arial" w:hAnsi="Arial" w:cs="Arial"/>
                <w:bCs/>
                <w:sz w:val="16"/>
                <w:szCs w:val="16"/>
              </w:rPr>
              <w:t>3</w:t>
            </w:r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Pr="00E11B92">
              <w:rPr>
                <w:rFonts w:ascii="Arial" w:hAnsi="Arial" w:cs="Arial"/>
                <w:bCs/>
                <w:sz w:val="16"/>
                <w:szCs w:val="16"/>
              </w:rPr>
              <w:t>firstConsultantCompanyAdd</w:t>
            </w:r>
            <w:r>
              <w:rPr>
                <w:rFonts w:ascii="Arial" w:hAnsi="Arial" w:cs="Arial"/>
                <w:bCs/>
                <w:sz w:val="16"/>
                <w:szCs w:val="16"/>
              </w:rPr>
              <w:t>4</w:t>
            </w:r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</w:tr>
      <w:tr w:rsidR="0063525F" w:rsidRPr="00643B5B" w14:paraId="307ECB06" w14:textId="77777777" w:rsidTr="001A50E4">
        <w:trPr>
          <w:trHeight w:val="697"/>
        </w:trPr>
        <w:tc>
          <w:tcPr>
            <w:tcW w:w="299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53C0F943" w14:textId="77777777" w:rsidR="00B26AB8" w:rsidRDefault="00B26AB8" w:rsidP="009D5D0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Planned Commissioning Date: </w:t>
            </w:r>
          </w:p>
          <w:p w14:paraId="4F5A729E" w14:textId="77777777" w:rsidR="00C869CE" w:rsidRDefault="00C869CE" w:rsidP="009D5D01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  <w:p w14:paraId="6878E3C8" w14:textId="07A16658" w:rsidR="00A474E1" w:rsidRPr="00643B5B" w:rsidRDefault="00BC1BF6" w:rsidP="009D5D0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${commissionDate}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00C75693" w14:textId="77777777" w:rsidR="00B26AB8" w:rsidRDefault="00B26AB8" w:rsidP="009D5D0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Reply Slip’s Returned Date (if any): </w:t>
            </w:r>
          </w:p>
          <w:p w14:paraId="09150F01" w14:textId="77777777" w:rsidR="002C7164" w:rsidRDefault="002C7164" w:rsidP="009D5D0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F4EC294" w14:textId="2C2E1BC8" w:rsidR="00B26AB8" w:rsidRPr="00643B5B" w:rsidRDefault="00842105" w:rsidP="009D5D0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${</w:t>
            </w:r>
            <w:r w:rsidRPr="00842105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replySlipReturnDate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0E5A530" w14:textId="77777777" w:rsidR="00B26AB8" w:rsidRDefault="00B26AB8" w:rsidP="009D5D0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PQ Site Walk’s Date:</w:t>
            </w:r>
          </w:p>
          <w:p w14:paraId="290394B8" w14:textId="77777777" w:rsidR="0063480D" w:rsidRDefault="0063480D" w:rsidP="009D5D0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8B6521" w14:textId="43BB0B20" w:rsidR="0063480D" w:rsidRPr="00CC7C1A" w:rsidRDefault="00047FAC" w:rsidP="009D5D01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Pr="00047FAC">
              <w:rPr>
                <w:rFonts w:ascii="Arial" w:hAnsi="Arial" w:cs="Arial"/>
                <w:bCs/>
                <w:sz w:val="16"/>
                <w:szCs w:val="16"/>
              </w:rPr>
              <w:t>siteVisitDate</w:t>
            </w:r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DB39A21" w14:textId="631644A1" w:rsidR="00B26AB8" w:rsidRDefault="009900D3" w:rsidP="009D5D0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Parties</w:t>
            </w:r>
            <w:r w:rsidR="00B26AB8">
              <w:rPr>
                <w:rFonts w:ascii="Arial" w:hAnsi="Arial" w:cs="Arial"/>
                <w:b/>
                <w:sz w:val="16"/>
                <w:szCs w:val="16"/>
              </w:rPr>
              <w:t xml:space="preserve"> jointed for PQ site walk: </w:t>
            </w:r>
          </w:p>
          <w:p w14:paraId="3E2C901F" w14:textId="77777777" w:rsidR="00B26AB8" w:rsidRPr="0001516D" w:rsidRDefault="00B26AB8" w:rsidP="009D5D01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4EA1CE93" w14:textId="6FBA90EA" w:rsidR="00B26AB8" w:rsidRPr="00643B5B" w:rsidRDefault="003015B1" w:rsidP="009D5D0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$</w:t>
            </w:r>
            <w:r w:rsidR="005406C6"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5406C6" w:rsidRPr="005406C6">
              <w:rPr>
                <w:rFonts w:ascii="Arial" w:hAnsi="Arial" w:cs="Arial"/>
                <w:bCs/>
                <w:sz w:val="16"/>
                <w:szCs w:val="16"/>
              </w:rPr>
              <w:t>firstConsultantCompany</w:t>
            </w:r>
            <w:r w:rsidR="005406C6">
              <w:rPr>
                <w:rFonts w:ascii="Arial" w:hAnsi="Arial" w:cs="Arial"/>
                <w:bCs/>
                <w:sz w:val="16"/>
                <w:szCs w:val="16"/>
              </w:rPr>
              <w:t>}</w:t>
            </w:r>
            <w:r w:rsidR="00BE2FA9" w:rsidRPr="00BE2FA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D11A21">
              <w:rPr>
                <w:rFonts w:ascii="Arial" w:hAnsi="Arial" w:cs="Arial"/>
                <w:bCs/>
                <w:sz w:val="16"/>
                <w:szCs w:val="16"/>
              </w:rPr>
              <w:t xml:space="preserve">and </w:t>
            </w:r>
            <w:r w:rsidR="00BE2FA9" w:rsidRPr="00BE2FA9">
              <w:rPr>
                <w:rFonts w:ascii="Arial" w:hAnsi="Arial" w:cs="Arial"/>
                <w:bCs/>
                <w:sz w:val="16"/>
                <w:szCs w:val="16"/>
              </w:rPr>
              <w:t>CLP Power</w:t>
            </w:r>
            <w:r w:rsidR="00BE2FA9" w:rsidRPr="005E030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 w:rsidR="005A0A0B" w:rsidRPr="00643B5B" w14:paraId="2EB34D0B" w14:textId="77777777" w:rsidTr="001A50E4">
        <w:trPr>
          <w:trHeight w:val="285"/>
        </w:trPr>
        <w:tc>
          <w:tcPr>
            <w:tcW w:w="146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3F750F" w14:textId="77777777" w:rsidR="00B26AB8" w:rsidRPr="00643B5B" w:rsidRDefault="00B26AB8" w:rsidP="009D5D0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Critical </w:t>
            </w:r>
            <w:r w:rsidRPr="00643B5B">
              <w:rPr>
                <w:rFonts w:ascii="Arial" w:hAnsi="Arial" w:cs="Arial"/>
                <w:b/>
                <w:sz w:val="16"/>
                <w:szCs w:val="16"/>
              </w:rPr>
              <w:t>Equipment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in Customer’s Premises</w:t>
            </w:r>
          </w:p>
        </w:tc>
        <w:tc>
          <w:tcPr>
            <w:tcW w:w="1533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7A65B1" w14:textId="77777777" w:rsidR="00B26AB8" w:rsidRPr="00643B5B" w:rsidRDefault="00B26AB8" w:rsidP="009D5D0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3B5B">
              <w:rPr>
                <w:rFonts w:ascii="Arial" w:hAnsi="Arial" w:cs="Arial"/>
                <w:b/>
                <w:sz w:val="16"/>
                <w:szCs w:val="16"/>
              </w:rPr>
              <w:t>Component</w:t>
            </w:r>
          </w:p>
        </w:tc>
        <w:tc>
          <w:tcPr>
            <w:tcW w:w="2138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9BF558" w14:textId="37449A51" w:rsidR="00B26AB8" w:rsidRPr="00643B5B" w:rsidRDefault="00B26AB8" w:rsidP="009D5D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Designed Solutions Stated in </w:t>
            </w:r>
            <w:r w:rsidR="009E6545">
              <w:rPr>
                <w:rFonts w:ascii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hAnsi="Arial" w:cs="Arial"/>
                <w:b/>
                <w:sz w:val="16"/>
                <w:szCs w:val="16"/>
              </w:rPr>
              <w:t>eturned Reply Slip (if any)</w:t>
            </w:r>
          </w:p>
        </w:tc>
        <w:tc>
          <w:tcPr>
            <w:tcW w:w="2649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1FF3BA" w14:textId="77777777" w:rsidR="00B26AB8" w:rsidRDefault="00B26AB8" w:rsidP="009D5D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Findings during </w:t>
            </w:r>
          </w:p>
          <w:p w14:paraId="44D620B4" w14:textId="77777777" w:rsidR="00B26AB8" w:rsidRPr="00643B5B" w:rsidRDefault="00B26AB8" w:rsidP="009D5D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PQ Site Walk </w:t>
            </w:r>
          </w:p>
        </w:tc>
        <w:tc>
          <w:tcPr>
            <w:tcW w:w="2831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40BAB30" w14:textId="159946CD" w:rsidR="00B26AB8" w:rsidRPr="00643B5B" w:rsidRDefault="00B26AB8" w:rsidP="009E20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Any further PQ recommendations </w:t>
            </w:r>
            <w:r w:rsidRPr="00643B5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F32577" w:rsidRPr="00643B5B" w14:paraId="079DBA4C" w14:textId="77777777" w:rsidTr="001A50E4">
        <w:trPr>
          <w:trHeight w:val="285"/>
        </w:trPr>
        <w:tc>
          <w:tcPr>
            <w:tcW w:w="1463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9F7B75" w14:textId="77777777" w:rsidR="00B26AB8" w:rsidRPr="00643B5B" w:rsidRDefault="00B26AB8" w:rsidP="009D5D0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3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5016E4" w14:textId="77777777" w:rsidR="00B26AB8" w:rsidRPr="00643B5B" w:rsidRDefault="00B26AB8" w:rsidP="009D5D0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AE512" w14:textId="2F42EE38" w:rsidR="00B26AB8" w:rsidRPr="00643B5B" w:rsidRDefault="00B26AB8" w:rsidP="009D5D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3B5B">
              <w:rPr>
                <w:rFonts w:ascii="Arial" w:hAnsi="Arial" w:cs="Arial"/>
                <w:b/>
                <w:sz w:val="16"/>
                <w:szCs w:val="16"/>
              </w:rPr>
              <w:t>Level</w:t>
            </w:r>
            <w:r w:rsidRPr="00643B5B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82BEE0" w14:textId="77777777" w:rsidR="00B26AB8" w:rsidRPr="00643B5B" w:rsidRDefault="00B26AB8" w:rsidP="009D5D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Designed</w:t>
            </w:r>
            <w:r w:rsidRPr="00643B5B">
              <w:rPr>
                <w:rFonts w:ascii="Arial" w:hAnsi="Arial" w:cs="Arial"/>
                <w:b/>
                <w:sz w:val="16"/>
                <w:szCs w:val="16"/>
              </w:rPr>
              <w:t xml:space="preserve"> Solution</w:t>
            </w:r>
          </w:p>
        </w:tc>
        <w:tc>
          <w:tcPr>
            <w:tcW w:w="2649" w:type="dxa"/>
            <w:vMerge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8E18153" w14:textId="77777777" w:rsidR="00B26AB8" w:rsidRPr="00643B5B" w:rsidRDefault="00B26AB8" w:rsidP="009D5D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1" w:type="dxa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2B20FF" w14:textId="77777777" w:rsidR="00B26AB8" w:rsidRPr="00643B5B" w:rsidRDefault="00B26AB8" w:rsidP="009D5D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32577" w:rsidRPr="00643B5B" w14:paraId="49872A85" w14:textId="77777777" w:rsidTr="001A50E4">
        <w:trPr>
          <w:trHeight w:val="576"/>
        </w:trPr>
        <w:tc>
          <w:tcPr>
            <w:tcW w:w="146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49009933" w14:textId="157FC83D" w:rsidR="00714C10" w:rsidRPr="00066C54" w:rsidRDefault="009F0E07" w:rsidP="00714C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9F0E07">
              <w:rPr>
                <w:rFonts w:ascii="Arial" w:hAnsi="Arial" w:cs="Arial"/>
                <w:sz w:val="16"/>
                <w:szCs w:val="16"/>
              </w:rPr>
              <w:t>bmsYN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4C10">
              <w:rPr>
                <w:rFonts w:ascii="Arial" w:hAnsi="Arial" w:cs="Arial"/>
                <w:sz w:val="16"/>
                <w:szCs w:val="16"/>
              </w:rPr>
              <w:t>BMS</w:t>
            </w:r>
          </w:p>
        </w:tc>
        <w:tc>
          <w:tcPr>
            <w:tcW w:w="153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7021E15" w14:textId="02284DC9" w:rsidR="00714C10" w:rsidRPr="00066C54" w:rsidRDefault="00512053" w:rsidP="00714C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512053">
              <w:rPr>
                <w:rFonts w:ascii="Arial" w:hAnsi="Arial" w:cs="Arial"/>
                <w:sz w:val="16"/>
                <w:szCs w:val="16"/>
              </w:rPr>
              <w:t>bmsSCCYesNo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4C10" w:rsidRPr="00066C54">
              <w:rPr>
                <w:rFonts w:ascii="Arial" w:hAnsi="Arial" w:cs="Arial"/>
                <w:sz w:val="16"/>
                <w:szCs w:val="16"/>
              </w:rPr>
              <w:t>Server or central computer</w:t>
            </w:r>
          </w:p>
        </w:tc>
        <w:tc>
          <w:tcPr>
            <w:tcW w:w="68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748DC53" w14:textId="0464EBDF" w:rsidR="00714C10" w:rsidRPr="00C37823" w:rsidRDefault="00C96E84" w:rsidP="00714C1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144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1394E0A" w14:textId="639DB481" w:rsidR="00714C10" w:rsidRPr="003E7AAE" w:rsidRDefault="003F3DD4" w:rsidP="00503F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3F3DD4">
              <w:rPr>
                <w:rFonts w:ascii="Arial" w:hAnsi="Arial" w:cs="Arial"/>
                <w:sz w:val="16"/>
                <w:szCs w:val="16"/>
              </w:rPr>
              <w:t>bmsSCC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649" w:type="dxa"/>
            <w:tcBorders>
              <w:top w:val="single" w:sz="18" w:space="0" w:color="auto"/>
            </w:tcBorders>
            <w:vAlign w:val="center"/>
          </w:tcPr>
          <w:p w14:paraId="3E73D96F" w14:textId="3B7FE412" w:rsidR="006F2DCC" w:rsidRPr="0076167E" w:rsidRDefault="00C76D0B" w:rsidP="0076167E">
            <w:pPr>
              <w:ind w:right="29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C76D0B">
              <w:rPr>
                <w:rFonts w:ascii="Arial" w:hAnsi="Arial" w:cs="Arial"/>
                <w:sz w:val="16"/>
                <w:szCs w:val="16"/>
              </w:rPr>
              <w:t>bmsSCCFind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693E47" w14:textId="052EEA21" w:rsidR="006F2DCC" w:rsidRPr="007C18E5" w:rsidRDefault="008570B3" w:rsidP="0076167E">
            <w:pPr>
              <w:ind w:right="2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C18E5">
              <w:rPr>
                <w:rFonts w:ascii="Arial" w:hAnsi="Arial" w:cs="Arial"/>
                <w:sz w:val="16"/>
                <w:szCs w:val="16"/>
              </w:rPr>
              <w:t>${</w:t>
            </w:r>
            <w:r w:rsidR="00ED281D" w:rsidRPr="00ED281D">
              <w:rPr>
                <w:rFonts w:ascii="Arial" w:hAnsi="Arial" w:cs="Arial"/>
                <w:sz w:val="16"/>
                <w:szCs w:val="16"/>
              </w:rPr>
              <w:t>bmsSCCRec</w:t>
            </w:r>
            <w:r w:rsidRPr="007C18E5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F32577" w:rsidRPr="00643B5B" w14:paraId="72138B17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770C8D" w14:textId="77777777" w:rsidR="00714C10" w:rsidRPr="00066C54" w:rsidRDefault="00714C10" w:rsidP="00714C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2F296E11" w14:textId="58319956" w:rsidR="00714C10" w:rsidRPr="00066C54" w:rsidRDefault="00347887" w:rsidP="00714C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347887">
              <w:rPr>
                <w:rFonts w:ascii="Arial" w:hAnsi="Arial" w:cs="Arial"/>
                <w:sz w:val="16"/>
                <w:szCs w:val="16"/>
              </w:rPr>
              <w:t>bmsDdcYN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4C10" w:rsidRPr="00066C54">
              <w:rPr>
                <w:rFonts w:ascii="Arial" w:hAnsi="Arial" w:cs="Arial"/>
                <w:sz w:val="16"/>
                <w:szCs w:val="16"/>
              </w:rPr>
              <w:t xml:space="preserve">Distributed </w:t>
            </w:r>
            <w:r w:rsidR="00714C10">
              <w:rPr>
                <w:rFonts w:ascii="Arial" w:hAnsi="Arial" w:cs="Arial"/>
                <w:sz w:val="16"/>
                <w:szCs w:val="16"/>
              </w:rPr>
              <w:t>D</w:t>
            </w:r>
            <w:r w:rsidR="00714C10" w:rsidRPr="00066C54">
              <w:rPr>
                <w:rFonts w:ascii="Arial" w:hAnsi="Arial" w:cs="Arial"/>
                <w:sz w:val="16"/>
                <w:szCs w:val="16"/>
              </w:rPr>
              <w:t xml:space="preserve">igital </w:t>
            </w:r>
            <w:r w:rsidR="00714C10">
              <w:rPr>
                <w:rFonts w:ascii="Arial" w:hAnsi="Arial" w:cs="Arial"/>
                <w:sz w:val="16"/>
                <w:szCs w:val="16"/>
              </w:rPr>
              <w:t>C</w:t>
            </w:r>
            <w:r w:rsidR="00714C10" w:rsidRPr="00066C54">
              <w:rPr>
                <w:rFonts w:ascii="Arial" w:hAnsi="Arial" w:cs="Arial"/>
                <w:sz w:val="16"/>
                <w:szCs w:val="16"/>
              </w:rPr>
              <w:t>ontrol (DDC)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63704AC8" w14:textId="0E6E5D4B" w:rsidR="00714C10" w:rsidRPr="00C37823" w:rsidRDefault="00C96E84" w:rsidP="00714C1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II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65F1B4DE" w14:textId="6B755CBC" w:rsidR="00714C10" w:rsidRPr="003E7AAE" w:rsidRDefault="00C76D0B" w:rsidP="003644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5E0145" w:rsidRPr="005E0145">
              <w:rPr>
                <w:rFonts w:ascii="Arial" w:hAnsi="Arial" w:cs="Arial"/>
                <w:sz w:val="16"/>
                <w:szCs w:val="16"/>
              </w:rPr>
              <w:t>bmsDdc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04B49D2A" w14:textId="639B1705" w:rsidR="006F2DCC" w:rsidRPr="0076167E" w:rsidRDefault="005E0145" w:rsidP="0076167E">
            <w:pPr>
              <w:ind w:right="29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5E0145">
              <w:rPr>
                <w:rFonts w:ascii="Arial" w:hAnsi="Arial" w:cs="Arial"/>
                <w:sz w:val="16"/>
                <w:szCs w:val="16"/>
              </w:rPr>
              <w:t>bmsDdcFind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FFE190B" w14:textId="5AADD63C" w:rsidR="006F2DCC" w:rsidRPr="00671C63" w:rsidRDefault="00645894" w:rsidP="0076167E">
            <w:pPr>
              <w:ind w:right="2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45894">
              <w:rPr>
                <w:rFonts w:ascii="Arial" w:hAnsi="Arial" w:cs="Arial"/>
                <w:sz w:val="16"/>
                <w:szCs w:val="16"/>
              </w:rPr>
              <w:t>${bmsDdcRec}</w:t>
            </w:r>
          </w:p>
        </w:tc>
      </w:tr>
      <w:tr w:rsidR="000D7F64" w:rsidRPr="00643B5B" w14:paraId="5B486D4F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2CBF839" w14:textId="77777777" w:rsidR="00B26AB8" w:rsidRPr="00066C54" w:rsidRDefault="00B26AB8" w:rsidP="009D5D0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right w:val="single" w:sz="18" w:space="0" w:color="auto"/>
            </w:tcBorders>
            <w:shd w:val="clear" w:color="auto" w:fill="auto"/>
          </w:tcPr>
          <w:p w14:paraId="15FEA11D" w14:textId="77777777" w:rsidR="00B26AB8" w:rsidRPr="00C37823" w:rsidRDefault="00B26AB8" w:rsidP="009D5D01">
            <w:pPr>
              <w:spacing w:after="100" w:afterAutospacing="1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Supplement (if any): </w:t>
            </w:r>
          </w:p>
          <w:p w14:paraId="6477997E" w14:textId="7A48C560" w:rsidR="00B26AB8" w:rsidRPr="00C37823" w:rsidRDefault="0094200A" w:rsidP="009D5D01">
            <w:pPr>
              <w:spacing w:after="100" w:afterAutospacing="1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6616A">
              <w:rPr>
                <w:rFonts w:ascii="Arial" w:hAnsi="Arial" w:cs="Arial"/>
                <w:sz w:val="16"/>
                <w:szCs w:val="16"/>
              </w:rPr>
              <w:t>${bms</w:t>
            </w:r>
            <w:r>
              <w:rPr>
                <w:rFonts w:ascii="Arial" w:hAnsi="Arial" w:cs="Arial"/>
                <w:sz w:val="16"/>
                <w:szCs w:val="16"/>
              </w:rPr>
              <w:t>Supplement</w:t>
            </w:r>
            <w:r w:rsidRPr="0066616A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F32577" w:rsidRPr="00643B5B" w14:paraId="67B2F2D5" w14:textId="77777777" w:rsidTr="001A50E4">
        <w:trPr>
          <w:trHeight w:val="576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96572E" w14:textId="63163940" w:rsidR="007378E8" w:rsidRPr="00066C54" w:rsidRDefault="0043472E" w:rsidP="00ED47A1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43472E">
              <w:rPr>
                <w:rFonts w:ascii="Arial" w:hAnsi="Arial" w:cs="Arial"/>
                <w:sz w:val="16"/>
                <w:szCs w:val="16"/>
              </w:rPr>
              <w:t>chgSchYN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378E8" w:rsidRPr="00066C54">
              <w:rPr>
                <w:rFonts w:ascii="Arial" w:hAnsi="Arial" w:cs="Arial"/>
                <w:sz w:val="16"/>
                <w:szCs w:val="16"/>
              </w:rPr>
              <w:t>Changeover Scheme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169B2D45" w14:textId="2FBABB7F" w:rsidR="007378E8" w:rsidRPr="00066C54" w:rsidRDefault="0043472E" w:rsidP="008B1C62">
            <w:pPr>
              <w:ind w:left="80" w:hangingChars="50" w:hanging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43472E">
              <w:rPr>
                <w:rFonts w:ascii="Arial" w:hAnsi="Arial" w:cs="Arial"/>
                <w:sz w:val="16"/>
                <w:szCs w:val="16"/>
              </w:rPr>
              <w:t>chgSchCtlYN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378E8" w:rsidRPr="00066C54">
              <w:rPr>
                <w:rFonts w:ascii="Arial" w:hAnsi="Arial" w:cs="Arial"/>
                <w:sz w:val="16"/>
                <w:szCs w:val="16"/>
              </w:rPr>
              <w:t>Controls, relays, main contactor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5A247453" w14:textId="02CB8DE2" w:rsidR="007378E8" w:rsidRPr="00C37823" w:rsidRDefault="0036447F" w:rsidP="00ED47A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438F8033" w14:textId="22D3E2B2" w:rsidR="007378E8" w:rsidRPr="007B2B20" w:rsidRDefault="00F32577" w:rsidP="003644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F32577">
              <w:rPr>
                <w:rFonts w:ascii="Arial" w:hAnsi="Arial" w:cs="Arial"/>
                <w:sz w:val="16"/>
                <w:szCs w:val="16"/>
              </w:rPr>
              <w:t>chgSchCtl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649" w:type="dxa"/>
            <w:vMerge w:val="restart"/>
            <w:vAlign w:val="center"/>
          </w:tcPr>
          <w:p w14:paraId="7A1CDC01" w14:textId="16B267D6" w:rsidR="00062D7C" w:rsidRPr="00D921E5" w:rsidRDefault="008E4619" w:rsidP="007616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E4619">
              <w:rPr>
                <w:rFonts w:ascii="Arial" w:hAnsi="Arial" w:cs="Arial"/>
                <w:sz w:val="16"/>
                <w:szCs w:val="16"/>
              </w:rPr>
              <w:t>${changeoverSchemeFinding</w:t>
            </w:r>
            <w:r w:rsidR="00D921E5">
              <w:rPr>
                <w:rFonts w:ascii="Arial" w:hAnsi="Arial" w:cs="Arial"/>
                <w:sz w:val="16"/>
                <w:szCs w:val="16"/>
              </w:rPr>
              <w:t>1</w:t>
            </w:r>
            <w:r w:rsidRPr="008E4619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335FB84" w14:textId="54AFE0C1" w:rsidR="005A630C" w:rsidRPr="008D22A4" w:rsidRDefault="008D22A4" w:rsidP="007616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D921E5" w:rsidRPr="008E4619">
              <w:rPr>
                <w:rFonts w:ascii="Arial" w:hAnsi="Arial" w:cs="Arial"/>
                <w:sz w:val="16"/>
                <w:szCs w:val="16"/>
              </w:rPr>
              <w:t>changeoverSchemeFinding</w:t>
            </w:r>
            <w:r w:rsidR="00D921E5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2BA67AB" w14:textId="0E63201F" w:rsidR="00D921E5" w:rsidRPr="00D921E5" w:rsidRDefault="00D921E5" w:rsidP="007616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E4619">
              <w:rPr>
                <w:rFonts w:ascii="Arial" w:hAnsi="Arial" w:cs="Arial"/>
                <w:sz w:val="16"/>
                <w:szCs w:val="16"/>
              </w:rPr>
              <w:t>${changeoverScheme</w:t>
            </w:r>
            <w:r w:rsidRPr="00645894">
              <w:rPr>
                <w:rFonts w:ascii="Arial" w:hAnsi="Arial" w:cs="Arial"/>
                <w:sz w:val="16"/>
                <w:szCs w:val="16"/>
              </w:rPr>
              <w:t>Recommend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8E4619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8FEF2BB" w14:textId="7A4E2C3E" w:rsidR="005A630C" w:rsidRPr="00D921E5" w:rsidRDefault="00D921E5" w:rsidP="007616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8E4619">
              <w:rPr>
                <w:rFonts w:ascii="Arial" w:hAnsi="Arial" w:cs="Arial"/>
                <w:sz w:val="16"/>
                <w:szCs w:val="16"/>
              </w:rPr>
              <w:t>changeoverScheme</w:t>
            </w:r>
            <w:r w:rsidRPr="00645894">
              <w:rPr>
                <w:rFonts w:ascii="Arial" w:hAnsi="Arial" w:cs="Arial"/>
                <w:sz w:val="16"/>
                <w:szCs w:val="16"/>
              </w:rPr>
              <w:t>Recommend</w:t>
            </w:r>
            <w:r>
              <w:rPr>
                <w:rFonts w:ascii="Arial" w:hAnsi="Arial" w:cs="Arial"/>
                <w:sz w:val="16"/>
                <w:szCs w:val="16"/>
              </w:rPr>
              <w:t>2}</w:t>
            </w:r>
          </w:p>
        </w:tc>
      </w:tr>
      <w:tr w:rsidR="00F32577" w:rsidRPr="00643B5B" w14:paraId="4981BEAA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1ABBCE" w14:textId="77777777" w:rsidR="007378E8" w:rsidRPr="00066C54" w:rsidRDefault="007378E8" w:rsidP="006708A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37A3B34A" w14:textId="7241B82F" w:rsidR="007378E8" w:rsidRPr="00066C54" w:rsidRDefault="00F32577" w:rsidP="008B1C62">
            <w:pPr>
              <w:ind w:left="80" w:hangingChars="50" w:hanging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F32577">
              <w:rPr>
                <w:rFonts w:ascii="Arial" w:hAnsi="Arial" w:cs="Arial"/>
                <w:sz w:val="16"/>
                <w:szCs w:val="16"/>
              </w:rPr>
              <w:t>chgSchUvYN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378E8" w:rsidRPr="00066C54">
              <w:rPr>
                <w:rFonts w:ascii="Arial" w:hAnsi="Arial" w:cs="Arial"/>
                <w:sz w:val="16"/>
                <w:szCs w:val="16"/>
              </w:rPr>
              <w:t>Under-voltage (UV) relay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1E21F57A" w14:textId="21B9558E" w:rsidR="007378E8" w:rsidRPr="00C37823" w:rsidRDefault="007378E8" w:rsidP="00C017F3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II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17D309C3" w14:textId="41C7A245" w:rsidR="007378E8" w:rsidRPr="007B2B20" w:rsidRDefault="00F32577" w:rsidP="003644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F32577">
              <w:rPr>
                <w:rFonts w:ascii="Arial" w:hAnsi="Arial" w:cs="Arial"/>
                <w:sz w:val="16"/>
                <w:szCs w:val="16"/>
              </w:rPr>
              <w:t>chgSchUv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649" w:type="dxa"/>
            <w:vMerge/>
          </w:tcPr>
          <w:p w14:paraId="162A3969" w14:textId="2F4D54F2" w:rsidR="007378E8" w:rsidRPr="004825A1" w:rsidRDefault="007378E8" w:rsidP="006A41D7">
            <w:pPr>
              <w:spacing w:after="120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831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CE93421" w14:textId="2CB12831" w:rsidR="007378E8" w:rsidRPr="003B7722" w:rsidRDefault="007378E8" w:rsidP="006708A8">
            <w:pPr>
              <w:spacing w:after="120"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0D7F64" w:rsidRPr="00C9303B" w14:paraId="6E1BBCC7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17C5029" w14:textId="77777777" w:rsidR="00B26AB8" w:rsidRPr="00066C54" w:rsidRDefault="00B26AB8" w:rsidP="009D5D0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right w:val="single" w:sz="18" w:space="0" w:color="auto"/>
            </w:tcBorders>
            <w:shd w:val="clear" w:color="auto" w:fill="auto"/>
          </w:tcPr>
          <w:p w14:paraId="37086027" w14:textId="77777777" w:rsidR="0083623E" w:rsidRDefault="0083623E" w:rsidP="009D5D01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691BE48C" w14:textId="761EDC0B" w:rsidR="00B26AB8" w:rsidRPr="00C37823" w:rsidRDefault="00E563BB" w:rsidP="009D5D01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{changeoverSchemeSupplement}</w:t>
            </w:r>
          </w:p>
        </w:tc>
      </w:tr>
      <w:tr w:rsidR="00F32577" w:rsidRPr="00C6654D" w14:paraId="03403830" w14:textId="77777777" w:rsidTr="001A50E4">
        <w:trPr>
          <w:trHeight w:val="576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9260A0A" w14:textId="6A6AF7D5" w:rsidR="00B72ADB" w:rsidRPr="00066C54" w:rsidRDefault="005A0A0B" w:rsidP="00B72ADB">
            <w:pPr>
              <w:ind w:left="155" w:hanging="15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5A0A0B">
              <w:rPr>
                <w:rFonts w:ascii="Arial" w:hAnsi="Arial" w:cs="Arial"/>
                <w:sz w:val="16"/>
                <w:szCs w:val="16"/>
              </w:rPr>
              <w:t>chilPltYN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72ADB">
              <w:rPr>
                <w:rFonts w:ascii="Arial" w:hAnsi="Arial" w:cs="Arial"/>
                <w:sz w:val="16"/>
                <w:szCs w:val="16"/>
              </w:rPr>
              <w:t>Chiller Plant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035C0345" w14:textId="41FD58C9" w:rsidR="00B72ADB" w:rsidRPr="00066C54" w:rsidRDefault="00D621FA" w:rsidP="00B72A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D621FA">
              <w:rPr>
                <w:rFonts w:ascii="Arial" w:hAnsi="Arial" w:cs="Arial"/>
                <w:sz w:val="16"/>
                <w:szCs w:val="16"/>
              </w:rPr>
              <w:t>chilPltAhuYN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72ADB" w:rsidRPr="00066C54">
              <w:rPr>
                <w:rFonts w:ascii="Arial" w:hAnsi="Arial" w:cs="Arial"/>
                <w:sz w:val="16"/>
                <w:szCs w:val="16"/>
              </w:rPr>
              <w:t>AHU, chilled</w:t>
            </w:r>
            <w:r w:rsidR="00B72ADB">
              <w:rPr>
                <w:rFonts w:ascii="Arial" w:hAnsi="Arial" w:cs="Arial"/>
                <w:sz w:val="16"/>
                <w:szCs w:val="16"/>
              </w:rPr>
              <w:t>/ condenser</w:t>
            </w:r>
            <w:r w:rsidR="00B72ADB" w:rsidRPr="00066C54">
              <w:rPr>
                <w:rFonts w:ascii="Arial" w:hAnsi="Arial" w:cs="Arial"/>
                <w:sz w:val="16"/>
                <w:szCs w:val="16"/>
              </w:rPr>
              <w:t xml:space="preserve"> water pump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7BF6152D" w14:textId="12C3607E" w:rsidR="00B72ADB" w:rsidRPr="00C37823" w:rsidRDefault="0036447F" w:rsidP="00B72AD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III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2A975882" w14:textId="5C11FE6D" w:rsidR="00B72ADB" w:rsidRPr="00C37823" w:rsidRDefault="00082753" w:rsidP="0036447F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082753">
              <w:rPr>
                <w:rFonts w:ascii="Arial" w:hAnsi="Arial" w:cs="Arial"/>
                <w:color w:val="000000" w:themeColor="text1"/>
                <w:sz w:val="16"/>
                <w:szCs w:val="16"/>
              </w:rPr>
              <w:t>chilPltAhu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0B2B4221" w14:textId="5FC5E68A" w:rsidR="001854A7" w:rsidRPr="004F195D" w:rsidRDefault="006660C4" w:rsidP="007616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660C4">
              <w:rPr>
                <w:rFonts w:ascii="Arial" w:hAnsi="Arial" w:cs="Arial"/>
                <w:sz w:val="16"/>
                <w:szCs w:val="16"/>
              </w:rPr>
              <w:t>chilPltAhuFind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94A9BB" w14:textId="2045B7EF" w:rsidR="001854A7" w:rsidRPr="0076167E" w:rsidRDefault="006660C4" w:rsidP="007616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660C4">
              <w:rPr>
                <w:rFonts w:ascii="Arial" w:hAnsi="Arial" w:cs="Arial"/>
                <w:sz w:val="16"/>
                <w:szCs w:val="16"/>
              </w:rPr>
              <w:t>chilPltAhuRec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F32577" w:rsidRPr="00643B5B" w14:paraId="3D07B6D9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1B84754" w14:textId="77777777" w:rsidR="00B72ADB" w:rsidRPr="00066C54" w:rsidRDefault="00B72ADB" w:rsidP="00B72A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25953CB5" w14:textId="1985AB42" w:rsidR="00B72ADB" w:rsidRPr="00066C54" w:rsidRDefault="006434C6" w:rsidP="00B72A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6434C6">
              <w:rPr>
                <w:rFonts w:ascii="Arial" w:hAnsi="Arial" w:cs="Arial"/>
                <w:sz w:val="16"/>
                <w:szCs w:val="16"/>
              </w:rPr>
              <w:t>chilPltChilYN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72ADB" w:rsidRPr="00066C54">
              <w:rPr>
                <w:rFonts w:ascii="Arial" w:hAnsi="Arial" w:cs="Arial"/>
                <w:sz w:val="16"/>
                <w:szCs w:val="16"/>
              </w:rPr>
              <w:t>Chiller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6946B867" w14:textId="23D0774D" w:rsidR="00B72ADB" w:rsidRPr="00C37823" w:rsidRDefault="00ED564C" w:rsidP="00B72AD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III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591D40A7" w14:textId="2855D594" w:rsidR="00B72ADB" w:rsidRPr="00C37823" w:rsidRDefault="00061B49" w:rsidP="00ED56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141AAE" w:rsidRPr="00141AAE">
              <w:rPr>
                <w:rFonts w:ascii="Arial" w:hAnsi="Arial" w:cs="Arial"/>
                <w:color w:val="000000" w:themeColor="text1"/>
                <w:sz w:val="16"/>
                <w:szCs w:val="16"/>
              </w:rPr>
              <w:t>chilPltChil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52461C76" w14:textId="5689E96E" w:rsidR="001854A7" w:rsidRPr="0076167E" w:rsidRDefault="00141AAE" w:rsidP="007616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41AAE">
              <w:rPr>
                <w:rFonts w:ascii="Arial" w:hAnsi="Arial" w:cs="Arial"/>
                <w:sz w:val="16"/>
                <w:szCs w:val="16"/>
              </w:rPr>
              <w:t>chilPltChilFind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6BEB3E1" w14:textId="58FAA136" w:rsidR="007C5547" w:rsidRPr="0076167E" w:rsidRDefault="00141AAE" w:rsidP="007616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41AAE">
              <w:rPr>
                <w:rFonts w:ascii="Arial" w:hAnsi="Arial" w:cs="Arial"/>
                <w:sz w:val="16"/>
                <w:szCs w:val="16"/>
              </w:rPr>
              <w:t>chilPltChilRec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0D7F64" w:rsidRPr="00643B5B" w14:paraId="5CF1687B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BFE8330" w14:textId="77777777" w:rsidR="00F614F9" w:rsidRPr="00066C54" w:rsidRDefault="00F614F9" w:rsidP="00F614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right w:val="single" w:sz="18" w:space="0" w:color="auto"/>
            </w:tcBorders>
            <w:shd w:val="clear" w:color="auto" w:fill="auto"/>
          </w:tcPr>
          <w:p w14:paraId="6A4E8E88" w14:textId="77777777" w:rsidR="00F614F9" w:rsidRDefault="00F614F9" w:rsidP="00F614F9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1DFBB8E8" w14:textId="7CCCEF3F" w:rsidR="002344EF" w:rsidRPr="00C74DD0" w:rsidRDefault="003B5A0E" w:rsidP="00C74DD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${c</w:t>
            </w:r>
            <w:r w:rsidRPr="003B5A0E">
              <w:rPr>
                <w:rFonts w:ascii="Arial" w:hAnsi="Arial" w:cs="Arial"/>
                <w:sz w:val="16"/>
                <w:szCs w:val="16"/>
              </w:rPr>
              <w:t>hillerPlantSupplement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="00C74DD0" w:rsidRPr="00C74DD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32577" w:rsidRPr="00643B5B" w14:paraId="268D7F05" w14:textId="77777777" w:rsidTr="001A50E4">
        <w:trPr>
          <w:trHeight w:val="530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422C79" w14:textId="55BA5290" w:rsidR="00F614F9" w:rsidRPr="00066C54" w:rsidRDefault="0063525F" w:rsidP="00F614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63525F">
              <w:rPr>
                <w:rFonts w:ascii="Arial" w:hAnsi="Arial" w:cs="Arial"/>
                <w:sz w:val="16"/>
                <w:szCs w:val="16"/>
              </w:rPr>
              <w:t>escYN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614F9" w:rsidRPr="00066C54">
              <w:rPr>
                <w:rFonts w:ascii="Arial" w:hAnsi="Arial" w:cs="Arial"/>
                <w:sz w:val="16"/>
                <w:szCs w:val="16"/>
              </w:rPr>
              <w:t>Escalator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9B0E61C" w14:textId="4EC82E62" w:rsidR="00F614F9" w:rsidRPr="00066C54" w:rsidRDefault="004F21F8" w:rsidP="00F614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4F21F8">
              <w:rPr>
                <w:rFonts w:ascii="Arial" w:hAnsi="Arial" w:cs="Arial"/>
                <w:sz w:val="16"/>
                <w:szCs w:val="16"/>
              </w:rPr>
              <w:t>escBraSysYN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614F9" w:rsidRPr="00066C54">
              <w:rPr>
                <w:rFonts w:ascii="Arial" w:hAnsi="Arial" w:cs="Arial"/>
                <w:sz w:val="16"/>
                <w:szCs w:val="16"/>
              </w:rPr>
              <w:t>Braking system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4278BD4D" w14:textId="56219BD0" w:rsidR="00F614F9" w:rsidRPr="00C37823" w:rsidRDefault="00ED564C" w:rsidP="00F614F9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II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2D0319DA" w14:textId="27B41B3D" w:rsidR="00F614F9" w:rsidRPr="00C37823" w:rsidRDefault="00AD6D9A" w:rsidP="00ED56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AD6D9A">
              <w:rPr>
                <w:rFonts w:ascii="Arial" w:hAnsi="Arial" w:cs="Arial"/>
                <w:color w:val="000000" w:themeColor="text1"/>
                <w:sz w:val="16"/>
                <w:szCs w:val="16"/>
              </w:rPr>
              <w:t>escBraSys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6B0382BB" w14:textId="08BC0CF0" w:rsidR="00551940" w:rsidRPr="008A7B53" w:rsidRDefault="009B4C80" w:rsidP="0076167E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9B4C80">
              <w:rPr>
                <w:rFonts w:ascii="Arial" w:hAnsi="Arial" w:cs="Arial"/>
                <w:color w:val="000000" w:themeColor="text1"/>
                <w:sz w:val="16"/>
                <w:szCs w:val="16"/>
              </w:rPr>
              <w:t>escBraSysFind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0BB252A" w14:textId="6D8BA1BD" w:rsidR="00551940" w:rsidRPr="008A7B53" w:rsidRDefault="00C308F7" w:rsidP="0076167E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9B4C80">
              <w:rPr>
                <w:rFonts w:ascii="Arial" w:hAnsi="Arial" w:cs="Arial"/>
                <w:color w:val="000000" w:themeColor="text1"/>
                <w:sz w:val="16"/>
                <w:szCs w:val="16"/>
              </w:rPr>
              <w:t>escBraSys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Rec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1A50E4" w:rsidRPr="00643B5B" w14:paraId="1E7A6E62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D4EB697" w14:textId="77777777" w:rsidR="001A50E4" w:rsidRPr="00066C5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6FBF80AD" w14:textId="1C30AC2C" w:rsidR="001A50E4" w:rsidRPr="00066C5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6A44DC">
              <w:rPr>
                <w:rFonts w:ascii="Arial" w:hAnsi="Arial" w:cs="Arial"/>
                <w:sz w:val="16"/>
                <w:szCs w:val="16"/>
              </w:rPr>
              <w:t>escCtlYN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66C54">
              <w:rPr>
                <w:rFonts w:ascii="Arial" w:hAnsi="Arial" w:cs="Arial"/>
                <w:sz w:val="16"/>
                <w:szCs w:val="16"/>
              </w:rPr>
              <w:t>Controls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20B86FC9" w14:textId="42984BB7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5EA548B6" w14:textId="40EF3A16" w:rsidR="001A50E4" w:rsidRPr="00C37823" w:rsidRDefault="001A50E4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B36AF7">
              <w:rPr>
                <w:rFonts w:ascii="Arial" w:hAnsi="Arial" w:cs="Arial"/>
                <w:color w:val="000000" w:themeColor="text1"/>
                <w:sz w:val="16"/>
                <w:szCs w:val="16"/>
              </w:rPr>
              <w:t>escCtl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05E34E07" w14:textId="28AD90A2" w:rsidR="001A50E4" w:rsidRPr="001A50E4" w:rsidRDefault="001A50E4" w:rsidP="001A50E4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9B4C80">
              <w:rPr>
                <w:rFonts w:ascii="Arial" w:hAnsi="Arial" w:cs="Arial"/>
                <w:color w:val="000000" w:themeColor="text1"/>
                <w:sz w:val="16"/>
                <w:szCs w:val="16"/>
              </w:rPr>
              <w:t>esc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Ctl</w:t>
            </w:r>
            <w:r w:rsidRPr="009B4C80">
              <w:rPr>
                <w:rFonts w:ascii="Arial" w:hAnsi="Arial" w:cs="Arial"/>
                <w:color w:val="000000" w:themeColor="text1"/>
                <w:sz w:val="16"/>
                <w:szCs w:val="16"/>
              </w:rPr>
              <w:t>Find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C352932" w14:textId="24AA66DB" w:rsidR="001A50E4" w:rsidRPr="001A50E4" w:rsidRDefault="001A50E4" w:rsidP="001A50E4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9B4C80">
              <w:rPr>
                <w:rFonts w:ascii="Arial" w:hAnsi="Arial" w:cs="Arial"/>
                <w:color w:val="000000" w:themeColor="text1"/>
                <w:sz w:val="16"/>
                <w:szCs w:val="16"/>
              </w:rPr>
              <w:t>esc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Ctl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Rec}</w:t>
            </w:r>
          </w:p>
        </w:tc>
      </w:tr>
      <w:tr w:rsidR="001A50E4" w:rsidRPr="00643B5B" w14:paraId="1C0B7E07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9E96BF5" w14:textId="77777777" w:rsidR="001A50E4" w:rsidRPr="00066C5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right w:val="single" w:sz="18" w:space="0" w:color="auto"/>
            </w:tcBorders>
            <w:shd w:val="clear" w:color="auto" w:fill="auto"/>
          </w:tcPr>
          <w:p w14:paraId="45BDE814" w14:textId="77777777" w:rsidR="001A50E4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6ADF8558" w14:textId="06EC12FE" w:rsidR="001A50E4" w:rsidRPr="00C37823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Pr="00357B40">
              <w:rPr>
                <w:rFonts w:ascii="Arial" w:hAnsi="Arial" w:cs="Arial"/>
                <w:color w:val="000000" w:themeColor="text1"/>
                <w:sz w:val="16"/>
                <w:szCs w:val="16"/>
              </w:rPr>
              <w:t>escalatorSupplement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AE5150" w:rsidRPr="00643B5B" w14:paraId="0392CB59" w14:textId="77777777" w:rsidTr="001A50E4">
        <w:trPr>
          <w:trHeight w:val="416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FEE8C29" w14:textId="04AF413B" w:rsidR="00AE5150" w:rsidRPr="00066C54" w:rsidRDefault="00AE5150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D03589">
              <w:rPr>
                <w:rFonts w:ascii="Arial" w:hAnsi="Arial" w:cs="Arial"/>
                <w:sz w:val="16"/>
                <w:szCs w:val="16"/>
              </w:rPr>
              <w:t>hidYN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LED Lighting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7D83F4E1" w14:textId="7F09717F" w:rsidR="00AE5150" w:rsidRPr="00066C54" w:rsidRDefault="00AE515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5B7B9B">
              <w:rPr>
                <w:rFonts w:ascii="Arial" w:hAnsi="Arial" w:cs="Arial"/>
                <w:sz w:val="16"/>
                <w:szCs w:val="16"/>
              </w:rPr>
              <w:t>hidBallYN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66C54">
              <w:rPr>
                <w:rFonts w:ascii="Arial" w:hAnsi="Arial" w:cs="Arial"/>
                <w:sz w:val="16"/>
                <w:szCs w:val="16"/>
              </w:rPr>
              <w:t>Ballast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4A5662D5" w14:textId="06A64EED" w:rsidR="00AE5150" w:rsidRPr="00C37823" w:rsidRDefault="00AE5150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vMerge w:val="restart"/>
            <w:shd w:val="clear" w:color="auto" w:fill="auto"/>
            <w:vAlign w:val="center"/>
          </w:tcPr>
          <w:p w14:paraId="6F1A7266" w14:textId="5A6243C4" w:rsidR="00AE5150" w:rsidRPr="009C726F" w:rsidRDefault="00AE515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A51CD6">
              <w:rPr>
                <w:rFonts w:ascii="Arial" w:hAnsi="Arial" w:cs="Arial"/>
                <w:sz w:val="16"/>
                <w:szCs w:val="16"/>
              </w:rPr>
              <w:t>hidMit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64A397E8" w14:textId="0C1B3B88" w:rsidR="00AE5150" w:rsidRPr="0076167E" w:rsidRDefault="00AE5150" w:rsidP="001A50E4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AE5150">
              <w:rPr>
                <w:rFonts w:ascii="Arial" w:hAnsi="Arial" w:cs="Arial"/>
                <w:color w:val="000000" w:themeColor="text1"/>
                <w:sz w:val="16"/>
                <w:szCs w:val="16"/>
              </w:rPr>
              <w:t>hidBallFind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3078C00" w14:textId="161E771D" w:rsidR="00AE5150" w:rsidRPr="0076167E" w:rsidRDefault="00AE5150" w:rsidP="001A50E4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AE5150">
              <w:rPr>
                <w:rFonts w:ascii="Arial" w:hAnsi="Arial" w:cs="Arial"/>
                <w:color w:val="000000" w:themeColor="text1"/>
                <w:sz w:val="16"/>
                <w:szCs w:val="16"/>
              </w:rPr>
              <w:t>hidBallRec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AE5150" w:rsidRPr="00643B5B" w14:paraId="659F1E7C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18FC5D0" w14:textId="77777777" w:rsidR="00AE5150" w:rsidRPr="00066C54" w:rsidRDefault="00AE5150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73A4840B" w14:textId="124A1FC8" w:rsidR="00AE5150" w:rsidRPr="00066C54" w:rsidRDefault="00AE515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5B7B9B">
              <w:rPr>
                <w:rFonts w:ascii="Arial" w:hAnsi="Arial" w:cs="Arial"/>
                <w:sz w:val="16"/>
                <w:szCs w:val="16"/>
              </w:rPr>
              <w:t>hidAddonYN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66C54">
              <w:rPr>
                <w:rFonts w:ascii="Arial" w:hAnsi="Arial" w:cs="Arial"/>
                <w:sz w:val="16"/>
                <w:szCs w:val="16"/>
              </w:rPr>
              <w:t>Add-on protection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096A7EC7" w14:textId="261C153B" w:rsidR="00AE5150" w:rsidRPr="00C37823" w:rsidRDefault="00AE5150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vMerge/>
            <w:shd w:val="clear" w:color="auto" w:fill="auto"/>
            <w:vAlign w:val="center"/>
          </w:tcPr>
          <w:p w14:paraId="558E579B" w14:textId="6D8CA196" w:rsidR="00AE5150" w:rsidRPr="009C726F" w:rsidRDefault="00AE5150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9" w:type="dxa"/>
            <w:vAlign w:val="center"/>
          </w:tcPr>
          <w:p w14:paraId="50C3C1CE" w14:textId="46F17E63" w:rsidR="00AE5150" w:rsidRPr="0005438A" w:rsidRDefault="00CA0216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CA0216">
              <w:rPr>
                <w:rFonts w:ascii="Arial" w:hAnsi="Arial" w:cs="Arial"/>
                <w:sz w:val="16"/>
                <w:szCs w:val="16"/>
              </w:rPr>
              <w:t>hidAddonFind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0EED647" w14:textId="129D78B2" w:rsidR="00AE5150" w:rsidRPr="009C726F" w:rsidRDefault="00CA0216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3F3D58" w:rsidRPr="003F3D58">
              <w:rPr>
                <w:rFonts w:ascii="Arial" w:hAnsi="Arial" w:cs="Arial"/>
                <w:sz w:val="16"/>
                <w:szCs w:val="16"/>
              </w:rPr>
              <w:t>hidAddonRec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7627E319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6159D6" w14:textId="77777777" w:rsidR="001A50E4" w:rsidRPr="00066C5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right w:val="single" w:sz="18" w:space="0" w:color="auto"/>
            </w:tcBorders>
            <w:shd w:val="clear" w:color="auto" w:fill="auto"/>
          </w:tcPr>
          <w:p w14:paraId="506679F8" w14:textId="4E03BFDB" w:rsidR="001A50E4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45C01D11" w14:textId="198ECBAC" w:rsidR="001A50E4" w:rsidRPr="00C37823" w:rsidRDefault="001A50E4" w:rsidP="001A50E4">
            <w:pPr>
              <w:tabs>
                <w:tab w:val="num" w:pos="567"/>
              </w:tabs>
              <w:ind w:right="29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B85ED6">
              <w:rPr>
                <w:rFonts w:ascii="Arial" w:hAnsi="Arial" w:cs="Arial"/>
                <w:color w:val="000000" w:themeColor="text1"/>
                <w:sz w:val="16"/>
                <w:szCs w:val="16"/>
              </w:rPr>
              <w:t>hidLampSupplement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FF1585" w:rsidRPr="00643B5B" w14:paraId="0A9F6B67" w14:textId="77777777" w:rsidTr="001A50E4">
        <w:trPr>
          <w:trHeight w:val="530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34032AF" w14:textId="25C04C0E" w:rsidR="00FF1585" w:rsidRPr="00066C54" w:rsidRDefault="00FF1585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487DE0">
              <w:rPr>
                <w:rFonts w:ascii="Arial" w:hAnsi="Arial" w:cs="Arial"/>
                <w:sz w:val="16"/>
                <w:szCs w:val="16"/>
              </w:rPr>
              <w:t>liftYN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66C54">
              <w:rPr>
                <w:rFonts w:ascii="Arial" w:hAnsi="Arial" w:cs="Arial"/>
                <w:sz w:val="16"/>
                <w:szCs w:val="16"/>
              </w:rPr>
              <w:t>Lift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00E5667A" w14:textId="350F853B" w:rsidR="00FF1585" w:rsidRPr="00066C54" w:rsidRDefault="00FF1585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A57C97">
              <w:rPr>
                <w:rFonts w:ascii="Arial" w:hAnsi="Arial" w:cs="Arial"/>
                <w:sz w:val="16"/>
                <w:szCs w:val="16"/>
              </w:rPr>
              <w:t>liftOptYN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66C54">
              <w:rPr>
                <w:rFonts w:ascii="Arial" w:hAnsi="Arial" w:cs="Arial"/>
                <w:sz w:val="16"/>
                <w:szCs w:val="16"/>
              </w:rPr>
              <w:t>Controls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7B991661" w14:textId="361DA7F5" w:rsidR="00FF1585" w:rsidRPr="00C37823" w:rsidRDefault="00FF1585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II</w:t>
            </w:r>
          </w:p>
        </w:tc>
        <w:tc>
          <w:tcPr>
            <w:tcW w:w="1449" w:type="dxa"/>
            <w:vMerge w:val="restart"/>
            <w:shd w:val="clear" w:color="auto" w:fill="auto"/>
            <w:vAlign w:val="center"/>
          </w:tcPr>
          <w:p w14:paraId="3AFC930E" w14:textId="16457096" w:rsidR="00FF1585" w:rsidRPr="00C37823" w:rsidRDefault="00FF1585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Pr="00FF1585">
              <w:rPr>
                <w:rFonts w:ascii="Arial" w:hAnsi="Arial" w:cs="Arial"/>
                <w:color w:val="000000" w:themeColor="text1"/>
                <w:sz w:val="16"/>
                <w:szCs w:val="16"/>
              </w:rPr>
              <w:t>liftOpt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06A26338" w14:textId="40EE1E37" w:rsidR="00FF1585" w:rsidRPr="0076167E" w:rsidRDefault="007F5622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7F5622">
              <w:rPr>
                <w:rFonts w:ascii="Arial" w:hAnsi="Arial" w:cs="Arial"/>
                <w:sz w:val="16"/>
                <w:szCs w:val="16"/>
              </w:rPr>
              <w:t>liftOptFind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EC51ABC" w14:textId="311D7DE7" w:rsidR="00FF1585" w:rsidRPr="003D0C8F" w:rsidRDefault="00FF1585" w:rsidP="001A50E4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="007F5622" w:rsidRPr="007F5622">
              <w:rPr>
                <w:rFonts w:ascii="Arial" w:hAnsi="Arial" w:cs="Arial"/>
                <w:color w:val="000000" w:themeColor="text1"/>
                <w:sz w:val="16"/>
                <w:szCs w:val="16"/>
              </w:rPr>
              <w:t>liftOptRec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FF1585" w:rsidRPr="00643B5B" w14:paraId="49CD607F" w14:textId="77777777" w:rsidTr="001A50E4">
        <w:trPr>
          <w:trHeight w:val="469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0E7FE60" w14:textId="77777777" w:rsidR="00FF1585" w:rsidRPr="00066C54" w:rsidRDefault="00FF1585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7F1665F0" w14:textId="10A03A16" w:rsidR="00FF1585" w:rsidRPr="00066C54" w:rsidRDefault="00FF1585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Pr="000D004F">
              <w:rPr>
                <w:rFonts w:ascii="Arial" w:hAnsi="Arial" w:cs="Arial"/>
                <w:sz w:val="16"/>
                <w:szCs w:val="16"/>
              </w:rPr>
              <w:t>liftMainYN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Main Supply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1951A9D1" w14:textId="3894C69A" w:rsidR="00FF1585" w:rsidRPr="00C37823" w:rsidRDefault="00FF1585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vMerge/>
            <w:shd w:val="clear" w:color="auto" w:fill="auto"/>
            <w:vAlign w:val="center"/>
          </w:tcPr>
          <w:p w14:paraId="6CEC73B1" w14:textId="1E92AD2C" w:rsidR="00FF1585" w:rsidRPr="00C37823" w:rsidRDefault="00FF1585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49" w:type="dxa"/>
            <w:vAlign w:val="center"/>
          </w:tcPr>
          <w:p w14:paraId="461F330E" w14:textId="5027DD61" w:rsidR="00FF1585" w:rsidRPr="001E1C93" w:rsidRDefault="00470F9B" w:rsidP="001A50E4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470F9B">
              <w:rPr>
                <w:rFonts w:ascii="Arial" w:hAnsi="Arial" w:cs="Arial"/>
                <w:color w:val="000000" w:themeColor="text1"/>
                <w:sz w:val="16"/>
                <w:szCs w:val="16"/>
              </w:rPr>
              <w:t>liftMainFind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5F66D57" w14:textId="406065D7" w:rsidR="00FF1585" w:rsidRPr="001E1C93" w:rsidRDefault="00FF1585" w:rsidP="001A50E4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470F9B" w:rsidRPr="00470F9B">
              <w:rPr>
                <w:rFonts w:ascii="Arial" w:hAnsi="Arial" w:cs="Arial"/>
                <w:color w:val="000000" w:themeColor="text1"/>
                <w:sz w:val="16"/>
                <w:szCs w:val="16"/>
              </w:rPr>
              <w:t>liftMainRec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1A50E4" w:rsidRPr="00643B5B" w14:paraId="5D0EF922" w14:textId="77777777" w:rsidTr="001A50E4">
        <w:trPr>
          <w:trHeight w:val="578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6FBC353" w14:textId="77777777" w:rsidR="001A50E4" w:rsidRPr="00066C5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right w:val="single" w:sz="18" w:space="0" w:color="auto"/>
            </w:tcBorders>
            <w:shd w:val="clear" w:color="auto" w:fill="auto"/>
          </w:tcPr>
          <w:p w14:paraId="6E315ABB" w14:textId="77777777" w:rsidR="001A50E4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6C2EDE31" w14:textId="5504E06A" w:rsidR="001A50E4" w:rsidRPr="00C37823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5648F9">
              <w:rPr>
                <w:rFonts w:ascii="Arial" w:hAnsi="Arial" w:cs="Arial"/>
                <w:color w:val="000000" w:themeColor="text1"/>
                <w:sz w:val="16"/>
                <w:szCs w:val="16"/>
              </w:rPr>
              <w:t>liftSupplement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1A50E4" w:rsidRPr="00643B5B" w14:paraId="5E1E7091" w14:textId="77777777" w:rsidTr="001A50E4">
        <w:trPr>
          <w:trHeight w:val="576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53CD0A" w14:textId="05863ABC" w:rsidR="001A50E4" w:rsidRDefault="00487DE0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B45079" w:rsidRPr="00B45079">
              <w:rPr>
                <w:rFonts w:ascii="Arial" w:hAnsi="Arial" w:cs="Arial"/>
                <w:sz w:val="16"/>
                <w:szCs w:val="16"/>
              </w:rPr>
              <w:t>senYN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Sensitive</w:t>
            </w:r>
          </w:p>
          <w:p w14:paraId="22786698" w14:textId="7BBE5F4F" w:rsidR="001A50E4" w:rsidRPr="00066C54" w:rsidRDefault="001A50E4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 </w:t>
            </w:r>
            <w:r w:rsidRPr="00066C54">
              <w:rPr>
                <w:rFonts w:ascii="Arial" w:hAnsi="Arial" w:cs="Arial"/>
                <w:sz w:val="16"/>
                <w:szCs w:val="16"/>
              </w:rPr>
              <w:t>Machine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049583" w14:textId="37D79771" w:rsidR="001A50E4" w:rsidRPr="00066C5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4D47ED" w:rsidRPr="004D47ED">
              <w:rPr>
                <w:rFonts w:ascii="Arial" w:hAnsi="Arial" w:cs="Arial"/>
                <w:sz w:val="16"/>
                <w:szCs w:val="16"/>
              </w:rPr>
              <w:t>senMedYN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>
              <w:rPr>
                <w:rFonts w:ascii="Arial" w:hAnsi="Arial" w:cs="Arial"/>
                <w:sz w:val="16"/>
                <w:szCs w:val="16"/>
              </w:rPr>
              <w:t>Medical equipment, Controls, PLC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E87039" w14:textId="773FF29B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2605F0" w14:textId="7B57E9CE" w:rsidR="001A50E4" w:rsidRPr="00C37823" w:rsidRDefault="00977288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Pr="00977288">
              <w:rPr>
                <w:rFonts w:ascii="Arial" w:hAnsi="Arial" w:cs="Arial"/>
                <w:color w:val="000000" w:themeColor="text1"/>
                <w:sz w:val="16"/>
                <w:szCs w:val="16"/>
              </w:rPr>
              <w:t>senMedMit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tcBorders>
              <w:bottom w:val="single" w:sz="4" w:space="0" w:color="auto"/>
            </w:tcBorders>
            <w:vAlign w:val="center"/>
          </w:tcPr>
          <w:p w14:paraId="17BE979D" w14:textId="13AAB0EC" w:rsidR="001A50E4" w:rsidRPr="006A1D1B" w:rsidRDefault="00D8772C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FD7FE8" w:rsidRPr="00FD7FE8">
              <w:rPr>
                <w:rFonts w:ascii="Arial" w:hAnsi="Arial" w:cs="Arial"/>
                <w:sz w:val="16"/>
                <w:szCs w:val="16"/>
              </w:rPr>
              <w:t>senMedMitFind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CB2A32" w14:textId="632432AE" w:rsidR="001A50E4" w:rsidRPr="006A1D1B" w:rsidRDefault="00D8772C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FD7FE8" w:rsidRPr="00FD7FE8">
              <w:rPr>
                <w:rFonts w:ascii="Arial" w:hAnsi="Arial" w:cs="Arial"/>
                <w:sz w:val="16"/>
                <w:szCs w:val="16"/>
              </w:rPr>
              <w:t>senMedMitRec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7010C57D" w14:textId="399DF240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D1518D" w14:textId="77777777" w:rsidR="001A50E4" w:rsidRPr="00066C54" w:rsidRDefault="001A50E4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C0812F7" w14:textId="77777777" w:rsidR="001A50E4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09327720" w14:textId="772C5FFC" w:rsidR="001A50E4" w:rsidRPr="00C37823" w:rsidRDefault="001A50E4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Pr="00973761">
              <w:rPr>
                <w:rFonts w:ascii="Arial" w:hAnsi="Arial" w:cs="Arial"/>
                <w:color w:val="000000" w:themeColor="text1"/>
                <w:sz w:val="16"/>
                <w:szCs w:val="16"/>
              </w:rPr>
              <w:t>sensitiveMachineSupplement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1A50E4" w:rsidRPr="00643B5B" w14:paraId="2D0FB7F3" w14:textId="77777777" w:rsidTr="001A50E4">
        <w:trPr>
          <w:trHeight w:val="385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753576" w14:textId="0AD95B3D" w:rsidR="001A50E4" w:rsidRPr="00066C54" w:rsidRDefault="00487DE0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E22E5E" w:rsidRPr="00E22E5E">
              <w:rPr>
                <w:rFonts w:ascii="Arial" w:hAnsi="Arial" w:cs="Arial"/>
                <w:sz w:val="16"/>
                <w:szCs w:val="16"/>
              </w:rPr>
              <w:t>telYN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Telecom, IT Equipment, Data Centre &amp; Harmonic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0190BCD3" w14:textId="06AC569B" w:rsidR="001A50E4" w:rsidRPr="00066C5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7F39E3" w:rsidRPr="007F39E3">
              <w:rPr>
                <w:rFonts w:ascii="Arial" w:hAnsi="Arial" w:cs="Arial"/>
                <w:sz w:val="16"/>
                <w:szCs w:val="16"/>
              </w:rPr>
              <w:t>telSCYN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Server or computer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28A88CAC" w14:textId="077409E0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II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652967CB" w14:textId="321B8EC0" w:rsidR="001A50E4" w:rsidRPr="00C37823" w:rsidRDefault="00156F44" w:rsidP="00A1123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156F44">
              <w:rPr>
                <w:rFonts w:ascii="Arial" w:hAnsi="Arial" w:cs="Arial"/>
                <w:color w:val="000000" w:themeColor="text1"/>
                <w:sz w:val="16"/>
                <w:szCs w:val="16"/>
              </w:rPr>
              <w:t>telSC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007FBCC4" w14:textId="543283CB" w:rsidR="001A50E4" w:rsidRPr="00794FE6" w:rsidRDefault="003A4905" w:rsidP="00A1123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3A4905">
              <w:rPr>
                <w:rFonts w:ascii="Arial" w:hAnsi="Arial" w:cs="Arial"/>
                <w:color w:val="000000" w:themeColor="text1"/>
                <w:sz w:val="16"/>
                <w:szCs w:val="16"/>
              </w:rPr>
              <w:t>telSCFind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F79571D" w14:textId="43D53F72" w:rsidR="001A50E4" w:rsidRPr="004010C4" w:rsidRDefault="003A4905" w:rsidP="00A1123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3A4905">
              <w:rPr>
                <w:rFonts w:ascii="Arial" w:hAnsi="Arial" w:cs="Arial"/>
                <w:color w:val="000000" w:themeColor="text1"/>
                <w:sz w:val="16"/>
                <w:szCs w:val="16"/>
              </w:rPr>
              <w:t>telSCRec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1A50E4" w:rsidRPr="00643B5B" w14:paraId="30804DE8" w14:textId="77777777" w:rsidTr="001A50E4">
        <w:trPr>
          <w:trHeight w:val="576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F109DFF" w14:textId="77777777" w:rsidR="001A50E4" w:rsidRPr="00066C5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8A2CBB" w14:textId="3B450125" w:rsidR="001A50E4" w:rsidRPr="00066C5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DD1184" w:rsidRPr="00DD1184">
              <w:rPr>
                <w:rFonts w:ascii="Arial" w:hAnsi="Arial" w:cs="Arial"/>
                <w:sz w:val="16"/>
                <w:szCs w:val="16"/>
              </w:rPr>
              <w:t>telPerYN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Peripherals such as modem, router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E2EDC2" w14:textId="2E2D9B0E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II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7ED90" w14:textId="1F81C7CD" w:rsidR="001A50E4" w:rsidRPr="00C37823" w:rsidRDefault="00361A4E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="00335123" w:rsidRPr="00335123">
              <w:rPr>
                <w:rFonts w:ascii="Arial" w:hAnsi="Arial" w:cs="Arial"/>
                <w:color w:val="000000" w:themeColor="text1"/>
                <w:sz w:val="16"/>
                <w:szCs w:val="16"/>
              </w:rPr>
              <w:t>telPer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tcBorders>
              <w:bottom w:val="single" w:sz="4" w:space="0" w:color="auto"/>
            </w:tcBorders>
            <w:vAlign w:val="center"/>
          </w:tcPr>
          <w:p w14:paraId="3AF18F18" w14:textId="6F9EFE60" w:rsidR="001A50E4" w:rsidRPr="00AC4F01" w:rsidRDefault="003A4905" w:rsidP="001A50E4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3641D5" w:rsidRPr="003641D5">
              <w:rPr>
                <w:rFonts w:ascii="Arial" w:hAnsi="Arial" w:cs="Arial"/>
                <w:color w:val="000000" w:themeColor="text1"/>
                <w:sz w:val="16"/>
                <w:szCs w:val="16"/>
              </w:rPr>
              <w:t>telPerFind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00B6721" w14:textId="0217DF75" w:rsidR="001A50E4" w:rsidRPr="00060C05" w:rsidRDefault="00361A4E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3641D5" w:rsidRPr="003641D5">
              <w:rPr>
                <w:rFonts w:ascii="Arial" w:hAnsi="Arial" w:cs="Arial"/>
                <w:sz w:val="16"/>
                <w:szCs w:val="16"/>
              </w:rPr>
              <w:t>telPerRec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1241E4DB" w14:textId="77777777" w:rsidTr="001A50E4">
        <w:trPr>
          <w:trHeight w:val="399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5398CDB" w14:textId="77777777" w:rsidR="001A50E4" w:rsidRPr="00066C54" w:rsidRDefault="001A50E4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DD83A7" w14:textId="457F905D" w:rsidR="001A50E4" w:rsidRPr="00066C5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EB69AA" w:rsidRPr="00EB69AA">
              <w:rPr>
                <w:rFonts w:ascii="Arial" w:hAnsi="Arial" w:cs="Arial"/>
                <w:sz w:val="16"/>
                <w:szCs w:val="16"/>
              </w:rPr>
              <w:t>telHarYN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 xml:space="preserve">Harmonic </w:t>
            </w:r>
            <w:r w:rsidR="001A50E4">
              <w:rPr>
                <w:rFonts w:ascii="Arial" w:hAnsi="Arial" w:cs="Arial"/>
                <w:sz w:val="16"/>
                <w:szCs w:val="16"/>
              </w:rPr>
              <w:t>e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mission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106C32" w14:textId="54707AE8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137B6D" w14:textId="119F8EF6" w:rsidR="001A50E4" w:rsidRPr="00C37823" w:rsidRDefault="00361A4E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="00160AA6" w:rsidRPr="00160AA6">
              <w:rPr>
                <w:rFonts w:ascii="Arial" w:hAnsi="Arial" w:cs="Arial"/>
                <w:color w:val="000000" w:themeColor="text1"/>
                <w:sz w:val="16"/>
                <w:szCs w:val="16"/>
              </w:rPr>
              <w:t>telHar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E675" w14:textId="7E205B7F" w:rsidR="001A50E4" w:rsidRPr="0097622D" w:rsidRDefault="00361A4E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044AFE" w:rsidRPr="00044AFE">
              <w:rPr>
                <w:rFonts w:ascii="Arial" w:hAnsi="Arial" w:cs="Arial"/>
                <w:sz w:val="16"/>
                <w:szCs w:val="16"/>
              </w:rPr>
              <w:t>telHarFind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FFD2AD" w14:textId="57AA8928" w:rsidR="001A50E4" w:rsidRPr="00060C05" w:rsidRDefault="00361A4E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044AFE" w:rsidRPr="00044AFE">
              <w:rPr>
                <w:rFonts w:ascii="Arial" w:hAnsi="Arial" w:cs="Arial"/>
                <w:sz w:val="16"/>
                <w:szCs w:val="16"/>
              </w:rPr>
              <w:t>telHarRec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462DC86B" w14:textId="77777777" w:rsidTr="001A50E4">
        <w:trPr>
          <w:trHeight w:val="578"/>
        </w:trPr>
        <w:tc>
          <w:tcPr>
            <w:tcW w:w="1463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F56D45" w14:textId="77777777" w:rsidR="001A50E4" w:rsidRPr="00066C54" w:rsidRDefault="001A50E4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2D0CC9B" w14:textId="77777777" w:rsidR="001A50E4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566D9D06" w14:textId="06941B08" w:rsidR="001A50E4" w:rsidRPr="00C37823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C36911">
              <w:rPr>
                <w:rFonts w:ascii="Arial" w:hAnsi="Arial" w:cs="Arial"/>
                <w:color w:val="000000" w:themeColor="text1"/>
                <w:sz w:val="16"/>
                <w:szCs w:val="16"/>
              </w:rPr>
              <w:t>telecomMachineSupplement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1A50E4" w:rsidRPr="00643B5B" w14:paraId="33BCCE6F" w14:textId="77777777" w:rsidTr="001A50E4">
        <w:trPr>
          <w:trHeight w:val="576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6E9785" w14:textId="4775D7FA" w:rsidR="001A50E4" w:rsidRPr="00066C54" w:rsidRDefault="00487DE0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6C5D26" w:rsidRPr="006C5D26">
              <w:rPr>
                <w:rFonts w:ascii="Arial" w:hAnsi="Arial" w:cs="Arial"/>
                <w:sz w:val="16"/>
                <w:szCs w:val="16"/>
              </w:rPr>
              <w:t>airConYN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Air-</w:t>
            </w:r>
            <w:r w:rsidR="001A50E4">
              <w:rPr>
                <w:rFonts w:ascii="Arial" w:hAnsi="Arial" w:cs="Arial"/>
                <w:sz w:val="16"/>
                <w:szCs w:val="16"/>
              </w:rPr>
              <w:t>c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 xml:space="preserve">onditioners </w:t>
            </w: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B7C3AC" w14:textId="5315C699" w:rsidR="001A50E4" w:rsidRPr="00066C5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467F69" w:rsidRPr="00467F69">
              <w:rPr>
                <w:rFonts w:ascii="Arial" w:hAnsi="Arial" w:cs="Arial"/>
                <w:sz w:val="16"/>
                <w:szCs w:val="16"/>
              </w:rPr>
              <w:t>airConMicbYN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Protection Facilities of Main Incoming Circuit Breaker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DA8F13" w14:textId="77777777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AFB3D4" w14:textId="208912F1" w:rsidR="001A50E4" w:rsidRPr="00C37823" w:rsidRDefault="002E43E0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="00B42DBE" w:rsidRPr="00B42DBE">
              <w:rPr>
                <w:rFonts w:ascii="Arial" w:hAnsi="Arial" w:cs="Arial"/>
                <w:color w:val="000000" w:themeColor="text1"/>
                <w:sz w:val="16"/>
                <w:szCs w:val="16"/>
              </w:rPr>
              <w:t>airConMicb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A362" w14:textId="5B49A893" w:rsidR="001A50E4" w:rsidRPr="00F5349F" w:rsidRDefault="002E43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5C6C27" w:rsidRPr="005C6C27">
              <w:rPr>
                <w:rFonts w:ascii="Arial" w:hAnsi="Arial" w:cs="Arial"/>
                <w:sz w:val="16"/>
                <w:szCs w:val="16"/>
              </w:rPr>
              <w:t>airConMicbFind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92B87F" w14:textId="260F04D4" w:rsidR="001A50E4" w:rsidRPr="00F5349F" w:rsidRDefault="002E43E0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5C6C27" w:rsidRPr="005C6C27">
              <w:rPr>
                <w:rFonts w:ascii="Arial" w:hAnsi="Arial" w:cs="Arial"/>
                <w:sz w:val="16"/>
                <w:szCs w:val="16"/>
              </w:rPr>
              <w:t>airConMicbRec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75C8ABA8" w14:textId="77777777" w:rsidTr="001A50E4">
        <w:trPr>
          <w:trHeight w:val="478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D483A2F" w14:textId="77777777" w:rsidR="001A50E4" w:rsidRPr="00066C54" w:rsidRDefault="001A50E4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ED1051" w14:textId="2D3B5D48" w:rsidR="001A50E4" w:rsidRPr="00066C5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F043E1" w:rsidRPr="00F043E1">
              <w:rPr>
                <w:rFonts w:ascii="Arial" w:hAnsi="Arial" w:cs="Arial"/>
                <w:sz w:val="16"/>
                <w:szCs w:val="16"/>
              </w:rPr>
              <w:t>airConForYN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Load forecasting for air-conditioning load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97B4FD" w14:textId="77777777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072548" w14:textId="3F035CF7" w:rsidR="001A50E4" w:rsidRPr="00C37823" w:rsidRDefault="002E43E0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="00612CC8" w:rsidRPr="00612CC8">
              <w:rPr>
                <w:rFonts w:ascii="Arial" w:hAnsi="Arial" w:cs="Arial"/>
                <w:color w:val="000000" w:themeColor="text1"/>
                <w:sz w:val="16"/>
                <w:szCs w:val="16"/>
              </w:rPr>
              <w:t>airConFor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DE6B0" w14:textId="2834F354" w:rsidR="001A50E4" w:rsidRPr="00F5349F" w:rsidRDefault="002E43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9300A4" w:rsidRPr="009300A4">
              <w:rPr>
                <w:rFonts w:ascii="Arial" w:hAnsi="Arial" w:cs="Arial"/>
                <w:sz w:val="16"/>
                <w:szCs w:val="16"/>
              </w:rPr>
              <w:t>airConForFind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EF7DC3C" w14:textId="31CCD0B6" w:rsidR="001A50E4" w:rsidRPr="00F5349F" w:rsidRDefault="002E43E0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9300A4" w:rsidRPr="009300A4">
              <w:rPr>
                <w:rFonts w:ascii="Arial" w:hAnsi="Arial" w:cs="Arial"/>
                <w:sz w:val="16"/>
                <w:szCs w:val="16"/>
              </w:rPr>
              <w:t>airConForRec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217BE533" w14:textId="77777777" w:rsidTr="001A50E4">
        <w:trPr>
          <w:trHeight w:val="540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6E3F46" w14:textId="77777777" w:rsidR="001A50E4" w:rsidRPr="00066C54" w:rsidRDefault="001A50E4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7E21FE" w14:textId="0D329840" w:rsidR="001A50E4" w:rsidRPr="00066C5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635EBF" w:rsidRPr="00635EBF">
              <w:rPr>
                <w:rFonts w:ascii="Arial" w:hAnsi="Arial" w:cs="Arial"/>
                <w:sz w:val="16"/>
                <w:szCs w:val="16"/>
              </w:rPr>
              <w:t>airConTypYN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Type of Air-conditioner</w:t>
            </w:r>
          </w:p>
        </w:tc>
        <w:tc>
          <w:tcPr>
            <w:tcW w:w="6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EAE4A4" w14:textId="77777777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52397A" w14:textId="48C049BE" w:rsidR="001A50E4" w:rsidRPr="00C37823" w:rsidRDefault="002E43E0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="00A25DBF" w:rsidRPr="00A25DBF">
              <w:rPr>
                <w:rFonts w:ascii="Arial" w:hAnsi="Arial" w:cs="Arial"/>
                <w:color w:val="000000" w:themeColor="text1"/>
                <w:sz w:val="16"/>
                <w:szCs w:val="16"/>
              </w:rPr>
              <w:t>airConTyp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3A73C541" w14:textId="105C4721" w:rsidR="001A50E4" w:rsidRPr="000B0817" w:rsidRDefault="002E43E0" w:rsidP="001A50E4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2E1263" w:rsidRPr="002E1263">
              <w:rPr>
                <w:rFonts w:ascii="Arial" w:hAnsi="Arial" w:cs="Arial"/>
                <w:color w:val="000000" w:themeColor="text1"/>
                <w:sz w:val="16"/>
                <w:szCs w:val="16"/>
              </w:rPr>
              <w:t>airConTypFind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63107B" w14:textId="2BA503DE" w:rsidR="001A50E4" w:rsidRPr="00F5349F" w:rsidRDefault="002E43E0" w:rsidP="001A50E4">
            <w:pPr>
              <w:ind w:right="29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2E1263" w:rsidRPr="002E1263">
              <w:rPr>
                <w:rFonts w:ascii="Arial" w:hAnsi="Arial" w:cs="Arial"/>
                <w:sz w:val="16"/>
                <w:szCs w:val="16"/>
              </w:rPr>
              <w:t>airConTypRec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4741CC7B" w14:textId="77777777" w:rsidTr="001A50E4">
        <w:trPr>
          <w:trHeight w:val="578"/>
        </w:trPr>
        <w:tc>
          <w:tcPr>
            <w:tcW w:w="1463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CA5D43" w14:textId="77777777" w:rsidR="001A50E4" w:rsidRPr="00066C54" w:rsidRDefault="001A50E4" w:rsidP="001A50E4">
            <w:pPr>
              <w:ind w:left="252" w:hanging="25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A0319E" w14:textId="77777777" w:rsidR="001A50E4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0B689C53" w14:textId="4009C360" w:rsidR="001A50E4" w:rsidRPr="00C37823" w:rsidRDefault="001A50E4" w:rsidP="001A50E4">
            <w:pPr>
              <w:ind w:left="252" w:hanging="252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9B5146">
              <w:rPr>
                <w:rFonts w:ascii="Arial" w:hAnsi="Arial" w:cs="Arial"/>
                <w:color w:val="000000" w:themeColor="text1"/>
                <w:sz w:val="16"/>
                <w:szCs w:val="16"/>
              </w:rPr>
              <w:t>airConditionersSupplement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1A50E4" w:rsidRPr="00643B5B" w14:paraId="4A5685D8" w14:textId="77777777" w:rsidTr="001A50E4">
        <w:trPr>
          <w:trHeight w:val="1326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4E6A98" w14:textId="47A98798" w:rsidR="001A50E4" w:rsidRPr="004A3A84" w:rsidRDefault="00487DE0" w:rsidP="001A50E4">
            <w:pPr>
              <w:ind w:left="255" w:hanging="25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245724" w:rsidRPr="00245724">
              <w:rPr>
                <w:rFonts w:ascii="Arial" w:hAnsi="Arial" w:cs="Arial"/>
                <w:sz w:val="16"/>
                <w:szCs w:val="16"/>
              </w:rPr>
              <w:t>nonYN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>
              <w:rPr>
                <w:rFonts w:ascii="Arial" w:hAnsi="Arial" w:cs="Arial"/>
                <w:sz w:val="16"/>
                <w:szCs w:val="16"/>
              </w:rPr>
              <w:t xml:space="preserve">Buildings with </w:t>
            </w:r>
            <w:r w:rsidR="001A50E4" w:rsidRPr="004A3A84">
              <w:rPr>
                <w:rFonts w:ascii="Arial" w:hAnsi="Arial" w:cs="Arial"/>
                <w:sz w:val="16"/>
                <w:szCs w:val="16"/>
              </w:rPr>
              <w:t>high penetration</w:t>
            </w:r>
            <w:r w:rsidR="001A50E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4A3A84">
              <w:rPr>
                <w:rFonts w:ascii="Arial" w:hAnsi="Arial" w:cs="Arial"/>
                <w:sz w:val="16"/>
                <w:szCs w:val="16"/>
              </w:rPr>
              <w:t>of energy efficient equipment, e.g. LED</w:t>
            </w:r>
            <w:r w:rsidR="001A50E4">
              <w:rPr>
                <w:rFonts w:ascii="Arial" w:hAnsi="Arial" w:cs="Arial"/>
                <w:sz w:val="16"/>
                <w:szCs w:val="16"/>
              </w:rPr>
              <w:t xml:space="preserve"> lighting</w:t>
            </w:r>
            <w:r w:rsidR="001A50E4" w:rsidRPr="004A3A84">
              <w:rPr>
                <w:rFonts w:ascii="Arial" w:hAnsi="Arial" w:cs="Arial"/>
                <w:sz w:val="16"/>
                <w:szCs w:val="16"/>
              </w:rPr>
              <w:t>, VSD A</w:t>
            </w:r>
            <w:r w:rsidR="001A50E4">
              <w:rPr>
                <w:rFonts w:ascii="Arial" w:hAnsi="Arial" w:cs="Arial"/>
                <w:sz w:val="16"/>
                <w:szCs w:val="16"/>
              </w:rPr>
              <w:t xml:space="preserve">ir </w:t>
            </w:r>
            <w:r w:rsidR="001A50E4" w:rsidRPr="004A3A84">
              <w:rPr>
                <w:rFonts w:ascii="Arial" w:hAnsi="Arial" w:cs="Arial"/>
                <w:sz w:val="16"/>
                <w:szCs w:val="16"/>
              </w:rPr>
              <w:t>C</w:t>
            </w:r>
            <w:r w:rsidR="001A50E4">
              <w:rPr>
                <w:rFonts w:ascii="Arial" w:hAnsi="Arial" w:cs="Arial"/>
                <w:sz w:val="16"/>
                <w:szCs w:val="16"/>
              </w:rPr>
              <w:t>onditioner</w:t>
            </w:r>
            <w:r w:rsidR="001A50E4" w:rsidRPr="004A3A84">
              <w:rPr>
                <w:rFonts w:ascii="Arial" w:hAnsi="Arial" w:cs="Arial"/>
                <w:sz w:val="16"/>
                <w:szCs w:val="16"/>
              </w:rPr>
              <w:t>, and other non-linear loads</w:t>
            </w:r>
            <w:r w:rsidR="001A50E4">
              <w:rPr>
                <w:rFonts w:ascii="Arial" w:hAnsi="Arial" w:cs="Arial"/>
                <w:sz w:val="16"/>
                <w:szCs w:val="16"/>
              </w:rPr>
              <w:t xml:space="preserve"> etc.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5C0FE0" w14:textId="6F0C21C6" w:rsidR="001A50E4" w:rsidRPr="004A3A8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85662F" w:rsidRPr="0085662F">
              <w:rPr>
                <w:rFonts w:ascii="Arial" w:hAnsi="Arial" w:cs="Arial"/>
                <w:sz w:val="16"/>
                <w:szCs w:val="16"/>
              </w:rPr>
              <w:t>nonHarYN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 xml:space="preserve">Harmonic </w:t>
            </w:r>
            <w:r w:rsidR="001A50E4">
              <w:rPr>
                <w:rFonts w:ascii="Arial" w:hAnsi="Arial" w:cs="Arial"/>
                <w:sz w:val="16"/>
                <w:szCs w:val="16"/>
              </w:rPr>
              <w:t>e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mission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D9E93A" w14:textId="012D193A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D542A5" w14:textId="4EB8BB36" w:rsidR="001A50E4" w:rsidRPr="00AD28C2" w:rsidRDefault="00AD28C2" w:rsidP="00AD28C2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ED7CDB" w:rsidRPr="00ED7CDB">
              <w:rPr>
                <w:rFonts w:ascii="Arial" w:hAnsi="Arial" w:cs="Arial"/>
                <w:color w:val="000000" w:themeColor="text1"/>
                <w:sz w:val="16"/>
                <w:szCs w:val="16"/>
              </w:rPr>
              <w:t>nonHar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496A6EFC" w14:textId="540D436C" w:rsidR="001A50E4" w:rsidRPr="004A3A84" w:rsidRDefault="00AD28C2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1A16A5" w:rsidRPr="001A16A5">
              <w:rPr>
                <w:rFonts w:ascii="Arial" w:hAnsi="Arial" w:cs="Arial"/>
                <w:sz w:val="16"/>
                <w:szCs w:val="16"/>
              </w:rPr>
              <w:t>nonHarFind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330987C" w14:textId="38796B5C" w:rsidR="001A50E4" w:rsidRPr="004A3A84" w:rsidRDefault="00AD28C2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1A16A5" w:rsidRPr="001A16A5">
              <w:rPr>
                <w:rFonts w:ascii="Arial" w:hAnsi="Arial" w:cs="Arial"/>
                <w:sz w:val="16"/>
                <w:szCs w:val="16"/>
              </w:rPr>
              <w:t>nonHarRec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440E4875" w14:textId="77777777" w:rsidTr="001A50E4">
        <w:trPr>
          <w:trHeight w:val="572"/>
        </w:trPr>
        <w:tc>
          <w:tcPr>
            <w:tcW w:w="1463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48DFA9" w14:textId="77777777" w:rsidR="001A50E4" w:rsidRPr="004A3A8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513150C" w14:textId="77777777" w:rsidR="001A50E4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1EB94163" w14:textId="633516BC" w:rsidR="001A50E4" w:rsidRPr="00C37823" w:rsidRDefault="001A50E4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</w:t>
            </w:r>
            <w:r w:rsidRPr="00C7584A">
              <w:rPr>
                <w:rFonts w:ascii="Arial" w:hAnsi="Arial" w:cs="Arial"/>
                <w:color w:val="000000" w:themeColor="text1"/>
                <w:sz w:val="16"/>
                <w:szCs w:val="16"/>
              </w:rPr>
              <w:t>nonLinearLoadSupplement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1A50E4" w:rsidRPr="00643B5B" w14:paraId="34CF149D" w14:textId="77777777" w:rsidTr="00B724E9">
        <w:trPr>
          <w:trHeight w:val="497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2FE9402" w14:textId="134DED77" w:rsidR="001A50E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294C8F" w:rsidRPr="00294C8F">
              <w:rPr>
                <w:rFonts w:ascii="Arial" w:hAnsi="Arial" w:cs="Arial"/>
                <w:sz w:val="16"/>
                <w:szCs w:val="16"/>
              </w:rPr>
              <w:t>renewYN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>
              <w:rPr>
                <w:rFonts w:ascii="Arial" w:hAnsi="Arial" w:cs="Arial"/>
                <w:sz w:val="16"/>
                <w:szCs w:val="16"/>
              </w:rPr>
              <w:t>Renewable Energy, e.g. p</w:t>
            </w:r>
            <w:r w:rsidR="001A50E4" w:rsidRPr="004A3A84">
              <w:rPr>
                <w:rFonts w:ascii="Arial" w:hAnsi="Arial" w:cs="Arial"/>
                <w:sz w:val="16"/>
                <w:szCs w:val="16"/>
              </w:rPr>
              <w:t xml:space="preserve">hotovoltaic or </w:t>
            </w:r>
            <w:r w:rsidR="001A50E4">
              <w:rPr>
                <w:rFonts w:ascii="Arial" w:hAnsi="Arial" w:cs="Arial"/>
                <w:sz w:val="16"/>
                <w:szCs w:val="16"/>
              </w:rPr>
              <w:t>w</w:t>
            </w:r>
            <w:r w:rsidR="001A50E4" w:rsidRPr="004A3A84">
              <w:rPr>
                <w:rFonts w:ascii="Arial" w:hAnsi="Arial" w:cs="Arial"/>
                <w:sz w:val="16"/>
                <w:szCs w:val="16"/>
              </w:rPr>
              <w:t xml:space="preserve">ind </w:t>
            </w:r>
          </w:p>
          <w:p w14:paraId="2B80F2F6" w14:textId="77777777" w:rsidR="001A50E4" w:rsidRPr="004A3A8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  <w:r w:rsidRPr="004A3A84">
              <w:rPr>
                <w:rFonts w:ascii="Arial" w:hAnsi="Arial" w:cs="Arial"/>
                <w:sz w:val="16"/>
                <w:szCs w:val="16"/>
              </w:rPr>
              <w:t>energy system</w:t>
            </w:r>
            <w:r>
              <w:rPr>
                <w:rFonts w:ascii="Arial" w:hAnsi="Arial" w:cs="Arial"/>
                <w:sz w:val="16"/>
                <w:szCs w:val="16"/>
              </w:rPr>
              <w:t xml:space="preserve"> etc.</w:t>
            </w:r>
            <w:r w:rsidRPr="004A3A84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0CF57FF1" w14:textId="7D808425" w:rsidR="001A50E4" w:rsidRPr="004A3A8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6102CE" w:rsidRPr="006102CE">
              <w:rPr>
                <w:rFonts w:ascii="Arial" w:hAnsi="Arial" w:cs="Arial"/>
                <w:sz w:val="16"/>
                <w:szCs w:val="16"/>
              </w:rPr>
              <w:t>renewCtlYN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4A3A84">
              <w:rPr>
                <w:rFonts w:ascii="Arial" w:hAnsi="Arial" w:cs="Arial"/>
                <w:sz w:val="16"/>
                <w:szCs w:val="16"/>
              </w:rPr>
              <w:t xml:space="preserve">Inverter, </w:t>
            </w:r>
            <w:r w:rsidR="001A50E4">
              <w:rPr>
                <w:rFonts w:ascii="Arial" w:hAnsi="Arial" w:cs="Arial"/>
                <w:sz w:val="16"/>
                <w:szCs w:val="16"/>
              </w:rPr>
              <w:t>c</w:t>
            </w:r>
            <w:r w:rsidR="001A50E4" w:rsidRPr="004A3A84">
              <w:rPr>
                <w:rFonts w:ascii="Arial" w:hAnsi="Arial" w:cs="Arial"/>
                <w:sz w:val="16"/>
                <w:szCs w:val="16"/>
              </w:rPr>
              <w:t>ontrols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4139F959" w14:textId="1AF20C64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1F9908" w14:textId="2D1CFA67" w:rsidR="001A50E4" w:rsidRPr="00B724E9" w:rsidRDefault="00B724E9" w:rsidP="00B724E9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B67FD2" w:rsidRPr="00B67FD2">
              <w:rPr>
                <w:rFonts w:ascii="Arial" w:hAnsi="Arial" w:cs="Arial"/>
                <w:color w:val="000000" w:themeColor="text1"/>
                <w:sz w:val="16"/>
                <w:szCs w:val="16"/>
              </w:rPr>
              <w:t>renewCtl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1F3EAF9C" w14:textId="7D878A25" w:rsidR="001A50E4" w:rsidRPr="004A3A84" w:rsidRDefault="00B724E9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072D0" w:rsidRPr="008072D0">
              <w:rPr>
                <w:rFonts w:ascii="Arial" w:hAnsi="Arial" w:cs="Arial"/>
                <w:sz w:val="16"/>
                <w:szCs w:val="16"/>
              </w:rPr>
              <w:t>renewCtlFind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2E3B622" w14:textId="543836A1" w:rsidR="001A50E4" w:rsidRPr="004A3A84" w:rsidRDefault="00B724E9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072D0" w:rsidRPr="008072D0">
              <w:rPr>
                <w:rFonts w:ascii="Arial" w:hAnsi="Arial" w:cs="Arial"/>
                <w:sz w:val="16"/>
                <w:szCs w:val="16"/>
              </w:rPr>
              <w:t>renewCtlRec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772EA49A" w14:textId="77777777" w:rsidTr="001A50E4">
        <w:trPr>
          <w:trHeight w:val="454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88D8B5A" w14:textId="77777777" w:rsidR="001A50E4" w:rsidRPr="004A3A8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3927B996" w14:textId="29942C00" w:rsidR="001A50E4" w:rsidRPr="004A3A8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9205F6" w:rsidRPr="009205F6">
              <w:rPr>
                <w:rFonts w:ascii="Arial" w:hAnsi="Arial" w:cs="Arial"/>
                <w:sz w:val="16"/>
                <w:szCs w:val="16"/>
              </w:rPr>
              <w:t>renewHarYN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 xml:space="preserve">Harmonic </w:t>
            </w:r>
            <w:r w:rsidR="001A50E4">
              <w:rPr>
                <w:rFonts w:ascii="Arial" w:hAnsi="Arial" w:cs="Arial"/>
                <w:sz w:val="16"/>
                <w:szCs w:val="16"/>
              </w:rPr>
              <w:t>e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mission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44078AAE" w14:textId="77777777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601138" w14:textId="3E86355A" w:rsidR="001A50E4" w:rsidRPr="00C37823" w:rsidRDefault="00B724E9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D20583" w:rsidRPr="00D20583">
              <w:rPr>
                <w:rFonts w:ascii="Arial" w:hAnsi="Arial" w:cs="Arial"/>
                <w:color w:val="000000" w:themeColor="text1"/>
                <w:sz w:val="16"/>
                <w:szCs w:val="16"/>
              </w:rPr>
              <w:t>renewHar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308193A5" w14:textId="5121CAA4" w:rsidR="001A50E4" w:rsidRDefault="00B724E9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A35D2D" w:rsidRPr="00A35D2D">
              <w:rPr>
                <w:rFonts w:ascii="Arial" w:hAnsi="Arial" w:cs="Arial"/>
                <w:sz w:val="16"/>
                <w:szCs w:val="16"/>
              </w:rPr>
              <w:t>renewHarFind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609F5FB" w14:textId="4B615D9D" w:rsidR="001A50E4" w:rsidRPr="004A3A84" w:rsidRDefault="00B724E9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A35D2D" w:rsidRPr="00A35D2D">
              <w:rPr>
                <w:rFonts w:ascii="Arial" w:hAnsi="Arial" w:cs="Arial"/>
                <w:sz w:val="16"/>
                <w:szCs w:val="16"/>
              </w:rPr>
              <w:t>renewHarRec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5E91C5DD" w14:textId="77777777" w:rsidTr="001A50E4">
        <w:trPr>
          <w:trHeight w:val="578"/>
        </w:trPr>
        <w:tc>
          <w:tcPr>
            <w:tcW w:w="1463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0D2C22" w14:textId="77777777" w:rsidR="001A50E4" w:rsidRPr="004A3A8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495BD69" w14:textId="77777777" w:rsidR="001A50E4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4662FD07" w14:textId="29A28C03" w:rsidR="001A50E4" w:rsidRPr="00C37823" w:rsidRDefault="001A50E4" w:rsidP="001A50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9F546D">
              <w:rPr>
                <w:rFonts w:ascii="Arial" w:hAnsi="Arial" w:cs="Arial"/>
                <w:color w:val="000000" w:themeColor="text1"/>
                <w:sz w:val="16"/>
                <w:szCs w:val="16"/>
              </w:rPr>
              <w:t>renewableEnergySupplement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1A50E4" w:rsidRPr="00DB400F" w14:paraId="411EBC37" w14:textId="77777777" w:rsidTr="00026B63">
        <w:trPr>
          <w:trHeight w:val="567"/>
        </w:trPr>
        <w:tc>
          <w:tcPr>
            <w:tcW w:w="1463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960A4B3" w14:textId="26AAA931" w:rsidR="001A50E4" w:rsidRPr="004A3A8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59431A" w:rsidRPr="0059431A">
              <w:rPr>
                <w:rFonts w:ascii="Arial" w:hAnsi="Arial" w:cs="Arial"/>
                <w:sz w:val="16"/>
                <w:szCs w:val="16"/>
              </w:rPr>
              <w:t>evYN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>
              <w:rPr>
                <w:rFonts w:ascii="Arial" w:hAnsi="Arial" w:cs="Arial"/>
                <w:sz w:val="16"/>
                <w:szCs w:val="16"/>
              </w:rPr>
              <w:t>EV charger</w:t>
            </w:r>
            <w:r w:rsidR="001A50E4" w:rsidRPr="004A3A84">
              <w:rPr>
                <w:rFonts w:ascii="Arial" w:hAnsi="Arial" w:cs="Arial"/>
                <w:sz w:val="16"/>
                <w:szCs w:val="16"/>
              </w:rPr>
              <w:t xml:space="preserve"> system   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2B9B32B5" w14:textId="01977A9B" w:rsidR="001A50E4" w:rsidRPr="004A3A8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593FF4" w:rsidRPr="00593FF4">
              <w:rPr>
                <w:rFonts w:ascii="Arial" w:hAnsi="Arial" w:cs="Arial"/>
                <w:sz w:val="16"/>
                <w:szCs w:val="16"/>
              </w:rPr>
              <w:t>evChgYN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>
              <w:rPr>
                <w:rFonts w:ascii="Arial" w:hAnsi="Arial" w:cs="Arial"/>
                <w:sz w:val="16"/>
                <w:szCs w:val="16"/>
              </w:rPr>
              <w:t>Controls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7BF50EC2" w14:textId="106EAE4B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4433D9" w14:textId="5FE2EA3B" w:rsidR="001A50E4" w:rsidRPr="00597450" w:rsidRDefault="00233BF1" w:rsidP="00026B63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9D37C2" w:rsidRPr="009D37C2">
              <w:rPr>
                <w:rFonts w:ascii="Arial" w:hAnsi="Arial" w:cs="Arial"/>
                <w:color w:val="000000" w:themeColor="text1"/>
                <w:sz w:val="16"/>
                <w:szCs w:val="16"/>
              </w:rPr>
              <w:t>evChg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6A85B99C" w14:textId="0DDC00FD" w:rsidR="001A50E4" w:rsidRPr="00C77E4D" w:rsidRDefault="00233BF1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797BAD" w:rsidRPr="00797BAD">
              <w:rPr>
                <w:rFonts w:ascii="Arial" w:hAnsi="Arial" w:cs="Arial"/>
                <w:sz w:val="16"/>
                <w:szCs w:val="16"/>
              </w:rPr>
              <w:t>evChgFind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72E9534" w14:textId="59E2B110" w:rsidR="001A50E4" w:rsidRPr="00C30E51" w:rsidRDefault="00233BF1" w:rsidP="001A50E4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797BAD" w:rsidRPr="00797BAD">
              <w:rPr>
                <w:rFonts w:ascii="Arial" w:hAnsi="Arial" w:cs="Arial"/>
                <w:color w:val="000000" w:themeColor="text1"/>
                <w:sz w:val="16"/>
                <w:szCs w:val="16"/>
              </w:rPr>
              <w:t>evChgRec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  <w:tr w:rsidR="001A50E4" w:rsidRPr="00643B5B" w14:paraId="46FA638D" w14:textId="77777777" w:rsidTr="001A50E4">
        <w:trPr>
          <w:trHeight w:val="567"/>
        </w:trPr>
        <w:tc>
          <w:tcPr>
            <w:tcW w:w="1463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427DF7" w14:textId="77777777" w:rsidR="001A50E4" w:rsidRPr="004A3A8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40E77433" w14:textId="298D6654" w:rsidR="001A50E4" w:rsidRDefault="00487DE0" w:rsidP="001A50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0A259E" w:rsidRPr="000A259E">
              <w:rPr>
                <w:rFonts w:ascii="Arial" w:hAnsi="Arial" w:cs="Arial"/>
                <w:sz w:val="16"/>
                <w:szCs w:val="16"/>
              </w:rPr>
              <w:t>evHarYN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66C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 xml:space="preserve">Harmonic </w:t>
            </w:r>
            <w:r w:rsidR="001A50E4">
              <w:rPr>
                <w:rFonts w:ascii="Arial" w:hAnsi="Arial" w:cs="Arial"/>
                <w:sz w:val="16"/>
                <w:szCs w:val="16"/>
              </w:rPr>
              <w:t>e</w:t>
            </w:r>
            <w:r w:rsidR="001A50E4" w:rsidRPr="00066C54">
              <w:rPr>
                <w:rFonts w:ascii="Arial" w:hAnsi="Arial" w:cs="Arial"/>
                <w:sz w:val="16"/>
                <w:szCs w:val="16"/>
              </w:rPr>
              <w:t>mission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0A61B1F4" w14:textId="77777777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60F4A6EB" w14:textId="77777777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NA</w:t>
            </w:r>
          </w:p>
          <w:p w14:paraId="24B477F0" w14:textId="77777777" w:rsidR="001A50E4" w:rsidRPr="00C37823" w:rsidRDefault="001A50E4" w:rsidP="001A50E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6A019D" w14:textId="21975A37" w:rsidR="001A50E4" w:rsidRPr="00597450" w:rsidRDefault="00233BF1" w:rsidP="00026B63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851A9E" w:rsidRPr="00851A9E">
              <w:rPr>
                <w:rFonts w:ascii="Arial" w:hAnsi="Arial" w:cs="Arial"/>
                <w:color w:val="000000" w:themeColor="text1"/>
                <w:sz w:val="16"/>
                <w:szCs w:val="16"/>
              </w:rPr>
              <w:t>evHar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649" w:type="dxa"/>
            <w:vAlign w:val="center"/>
          </w:tcPr>
          <w:p w14:paraId="0FCCAC32" w14:textId="1D208580" w:rsidR="001A50E4" w:rsidRDefault="00233BF1" w:rsidP="001A50E4">
            <w:pPr>
              <w:ind w:right="29"/>
              <w:jc w:val="both"/>
              <w:rPr>
                <w:rFonts w:ascii="Arial" w:hAnsi="Arial" w:cs="Arial" w:hint="eastAsia"/>
                <w:sz w:val="16"/>
                <w:szCs w:val="16"/>
                <w:lang w:eastAsia="zh-TW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zh-TW"/>
              </w:rPr>
              <w:t>$</w:t>
            </w:r>
            <w:r>
              <w:rPr>
                <w:rFonts w:ascii="Arial" w:hAnsi="Arial" w:cs="Arial"/>
                <w:sz w:val="16"/>
                <w:szCs w:val="16"/>
                <w:lang w:eastAsia="zh-TW"/>
              </w:rPr>
              <w:t>{</w:t>
            </w:r>
            <w:r w:rsidR="00981B90" w:rsidRPr="00981B90">
              <w:rPr>
                <w:rFonts w:ascii="Arial" w:hAnsi="Arial" w:cs="Arial"/>
                <w:sz w:val="16"/>
                <w:szCs w:val="16"/>
                <w:lang w:eastAsia="zh-TW"/>
              </w:rPr>
              <w:t>evHarFind</w:t>
            </w:r>
            <w:r>
              <w:rPr>
                <w:rFonts w:ascii="Arial" w:hAnsi="Arial" w:cs="Arial"/>
                <w:sz w:val="16"/>
                <w:szCs w:val="16"/>
                <w:lang w:eastAsia="zh-TW"/>
              </w:rPr>
              <w:t>}</w:t>
            </w:r>
          </w:p>
        </w:tc>
        <w:tc>
          <w:tcPr>
            <w:tcW w:w="283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9F6AA92" w14:textId="5FF64BC5" w:rsidR="001A50E4" w:rsidRPr="004A3A84" w:rsidRDefault="00233BF1" w:rsidP="001A50E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981B90" w:rsidRPr="00981B90">
              <w:rPr>
                <w:rFonts w:ascii="Arial" w:hAnsi="Arial" w:cs="Arial"/>
                <w:sz w:val="16"/>
                <w:szCs w:val="16"/>
              </w:rPr>
              <w:t>evHarRec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A50E4" w:rsidRPr="00643B5B" w14:paraId="12701A6F" w14:textId="77777777" w:rsidTr="001A50E4">
        <w:trPr>
          <w:trHeight w:val="572"/>
        </w:trPr>
        <w:tc>
          <w:tcPr>
            <w:tcW w:w="1463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C60584" w14:textId="77777777" w:rsidR="001A50E4" w:rsidRPr="004A3A84" w:rsidRDefault="001A50E4" w:rsidP="001A50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5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3C5A251" w14:textId="77777777" w:rsidR="001A50E4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37823">
              <w:rPr>
                <w:rFonts w:ascii="Arial" w:hAnsi="Arial" w:cs="Arial"/>
                <w:color w:val="000000" w:themeColor="text1"/>
                <w:sz w:val="16"/>
                <w:szCs w:val="16"/>
              </w:rPr>
              <w:t>Supplement (if any):</w:t>
            </w:r>
          </w:p>
          <w:p w14:paraId="1DCE67C8" w14:textId="03D62B4A" w:rsidR="001A50E4" w:rsidRPr="001C2CB3" w:rsidRDefault="001A50E4" w:rsidP="001A50E4">
            <w:pPr>
              <w:spacing w:after="1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 w:themeColor="text1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Pr="00911255">
              <w:rPr>
                <w:rFonts w:ascii="Arial" w:hAnsi="Arial" w:cs="Arial"/>
                <w:color w:val="000000" w:themeColor="text1"/>
                <w:sz w:val="16"/>
                <w:szCs w:val="16"/>
              </w:rPr>
              <w:t>evChargerSystemSupplement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</w:p>
        </w:tc>
      </w:tr>
    </w:tbl>
    <w:p w14:paraId="4BE08CD9" w14:textId="2EFF7CCB" w:rsidR="00B26AB8" w:rsidRDefault="00B26AB8" w:rsidP="00B26AB8">
      <w:pPr>
        <w:rPr>
          <w:rFonts w:ascii="Arial" w:hAnsi="Arial" w:cs="Arial"/>
          <w:sz w:val="16"/>
          <w:szCs w:val="16"/>
        </w:rPr>
      </w:pPr>
      <w:r w:rsidRPr="00643B5B">
        <w:rPr>
          <w:rFonts w:ascii="Arial" w:hAnsi="Arial" w:cs="Arial"/>
          <w:sz w:val="16"/>
          <w:szCs w:val="16"/>
        </w:rPr>
        <w:t xml:space="preserve">Level*:    Level I – fully protected , Level II – partially protected , Level III – auto re-start or backup </w:t>
      </w:r>
      <w:bookmarkEnd w:id="0"/>
    </w:p>
    <w:p w14:paraId="1A633E2E" w14:textId="53162C4C" w:rsidR="00AC5CE3" w:rsidRDefault="00AC5CE3" w:rsidP="00B26AB8">
      <w:pPr>
        <w:rPr>
          <w:rFonts w:ascii="Arial" w:hAnsi="Arial" w:cs="Arial"/>
          <w:sz w:val="16"/>
          <w:szCs w:val="16"/>
        </w:rPr>
      </w:pPr>
    </w:p>
    <w:p w14:paraId="3C7C36C1" w14:textId="19D62141" w:rsidR="00AC5CE3" w:rsidRPr="00643B5B" w:rsidRDefault="00AC5CE3" w:rsidP="00B26AB8">
      <w:pPr>
        <w:rPr>
          <w:rFonts w:ascii="Arial" w:hAnsi="Arial" w:cs="Arial"/>
          <w:sz w:val="16"/>
          <w:szCs w:val="16"/>
        </w:rPr>
      </w:pPr>
    </w:p>
    <w:sectPr w:rsidR="00AC5CE3" w:rsidRPr="00643B5B" w:rsidSect="00B26AB8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C47E" w14:textId="77777777" w:rsidR="00E66D59" w:rsidRDefault="00E66D59">
      <w:r>
        <w:separator/>
      </w:r>
    </w:p>
  </w:endnote>
  <w:endnote w:type="continuationSeparator" w:id="0">
    <w:p w14:paraId="6B4849B5" w14:textId="77777777" w:rsidR="00E66D59" w:rsidRDefault="00E6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BD92A" w14:textId="77777777" w:rsidR="00937F4A" w:rsidRPr="00A2318C" w:rsidRDefault="00937F4A">
    <w:pPr>
      <w:pStyle w:val="Footer"/>
      <w:framePr w:wrap="auto" w:vAnchor="text" w:hAnchor="margin" w:xAlign="center" w:y="1"/>
      <w:rPr>
        <w:rStyle w:val="PageNumber"/>
        <w:sz w:val="16"/>
        <w:szCs w:val="16"/>
      </w:rPr>
    </w:pPr>
    <w:r w:rsidRPr="00A2318C">
      <w:rPr>
        <w:rStyle w:val="PageNumber"/>
        <w:sz w:val="16"/>
        <w:szCs w:val="16"/>
      </w:rPr>
      <w:fldChar w:fldCharType="begin"/>
    </w:r>
    <w:r w:rsidRPr="00A2318C">
      <w:rPr>
        <w:rStyle w:val="PageNumber"/>
        <w:sz w:val="16"/>
        <w:szCs w:val="16"/>
      </w:rPr>
      <w:instrText xml:space="preserve">PAGE  </w:instrText>
    </w:r>
    <w:r w:rsidRPr="00A2318C">
      <w:rPr>
        <w:rStyle w:val="PageNumber"/>
        <w:sz w:val="16"/>
        <w:szCs w:val="16"/>
      </w:rPr>
      <w:fldChar w:fldCharType="separate"/>
    </w:r>
    <w:r w:rsidRPr="00A2318C">
      <w:rPr>
        <w:rStyle w:val="PageNumber"/>
        <w:noProof/>
        <w:sz w:val="16"/>
        <w:szCs w:val="16"/>
      </w:rPr>
      <w:t>7</w:t>
    </w:r>
    <w:r w:rsidRPr="00A2318C">
      <w:rPr>
        <w:rStyle w:val="PageNumber"/>
        <w:sz w:val="16"/>
        <w:szCs w:val="16"/>
      </w:rPr>
      <w:fldChar w:fldCharType="end"/>
    </w:r>
  </w:p>
  <w:p w14:paraId="3F66FE38" w14:textId="1A99AC76" w:rsidR="00937F4A" w:rsidRPr="000B227E" w:rsidRDefault="00937F4A" w:rsidP="00F22847">
    <w:pPr>
      <w:pStyle w:val="Footer"/>
      <w:ind w:right="360"/>
      <w:rPr>
        <w:sz w:val="20"/>
      </w:rPr>
    </w:pPr>
    <w:r>
      <w:rPr>
        <w:noProof/>
        <w:sz w:val="20"/>
        <w:lang w:val="en-GB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A93E13F" wp14:editId="3FFDC6B9">
              <wp:simplePos x="0" y="0"/>
              <wp:positionH relativeFrom="margin">
                <wp:align>center</wp:align>
              </wp:positionH>
              <wp:positionV relativeFrom="paragraph">
                <wp:posOffset>136830</wp:posOffset>
              </wp:positionV>
              <wp:extent cx="5494020" cy="255905"/>
              <wp:effectExtent l="0" t="0" r="11430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020" cy="255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8A04D5" w14:textId="77777777" w:rsidR="00937F4A" w:rsidRPr="00B94E14" w:rsidRDefault="00937F4A" w:rsidP="00F22847">
                          <w:pPr>
                            <w:jc w:val="center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B94E14">
                            <w:rPr>
                              <w:rFonts w:ascii="Calibri" w:hAnsi="Calibri"/>
                              <w:sz w:val="20"/>
                            </w:rPr>
                            <w:t xml:space="preserve">Information Classification: PROPRIETARY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A93E1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10.75pt;width:432.6pt;height:20.15pt;z-index:25165772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">
              <v:textbox style="mso-fit-shape-to-text:t">
                <w:txbxContent>
                  <w:p w14:paraId="288A04D5" w14:textId="77777777" w:rsidR="00937F4A" w:rsidRPr="00B94E14" w:rsidRDefault="00937F4A" w:rsidP="00F22847">
                    <w:pPr>
                      <w:jc w:val="center"/>
                      <w:rPr>
                        <w:rFonts w:ascii="Calibri" w:hAnsi="Calibri"/>
                        <w:sz w:val="20"/>
                      </w:rPr>
                    </w:pPr>
                    <w:r w:rsidRPr="00B94E14">
                      <w:rPr>
                        <w:rFonts w:ascii="Calibri" w:hAnsi="Calibri"/>
                        <w:sz w:val="20"/>
                      </w:rPr>
                      <w:t xml:space="preserve">Information Classification: PROPRIETARY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F8E7" w14:textId="77777777" w:rsidR="00E66D59" w:rsidRDefault="00E66D59">
      <w:r>
        <w:separator/>
      </w:r>
    </w:p>
  </w:footnote>
  <w:footnote w:type="continuationSeparator" w:id="0">
    <w:p w14:paraId="68EE651D" w14:textId="77777777" w:rsidR="00E66D59" w:rsidRDefault="00E66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883"/>
    <w:multiLevelType w:val="hybridMultilevel"/>
    <w:tmpl w:val="A9F83264"/>
    <w:lvl w:ilvl="0" w:tplc="08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" w15:restartNumberingAfterBreak="0">
    <w:nsid w:val="0DB34D6E"/>
    <w:multiLevelType w:val="hybridMultilevel"/>
    <w:tmpl w:val="C7A6A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24F33"/>
    <w:multiLevelType w:val="hybridMultilevel"/>
    <w:tmpl w:val="23F02934"/>
    <w:lvl w:ilvl="0" w:tplc="3374393C">
      <w:numFmt w:val="bullet"/>
      <w:lvlText w:val="-"/>
      <w:lvlJc w:val="left"/>
      <w:pPr>
        <w:ind w:left="514" w:hanging="360"/>
      </w:pPr>
      <w:rPr>
        <w:rFonts w:ascii="Arial" w:eastAsia="新細明體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3" w15:restartNumberingAfterBreak="0">
    <w:nsid w:val="101D6998"/>
    <w:multiLevelType w:val="hybridMultilevel"/>
    <w:tmpl w:val="3210E368"/>
    <w:lvl w:ilvl="0" w:tplc="06380946">
      <w:start w:val="27"/>
      <w:numFmt w:val="bullet"/>
      <w:lvlText w:val="-"/>
      <w:lvlJc w:val="left"/>
      <w:pPr>
        <w:ind w:left="575" w:hanging="360"/>
      </w:pPr>
      <w:rPr>
        <w:rFonts w:ascii="Arial" w:eastAsia="新細明體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4" w15:restartNumberingAfterBreak="0">
    <w:nsid w:val="12E101B6"/>
    <w:multiLevelType w:val="hybridMultilevel"/>
    <w:tmpl w:val="81AE5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C1D2C"/>
    <w:multiLevelType w:val="hybridMultilevel"/>
    <w:tmpl w:val="E5AA3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56EF3"/>
    <w:multiLevelType w:val="hybridMultilevel"/>
    <w:tmpl w:val="01D81A1E"/>
    <w:lvl w:ilvl="0" w:tplc="F0FC8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228B"/>
    <w:multiLevelType w:val="hybridMultilevel"/>
    <w:tmpl w:val="7974F808"/>
    <w:lvl w:ilvl="0" w:tplc="FB78B550">
      <w:start w:val="2"/>
      <w:numFmt w:val="bullet"/>
      <w:lvlText w:val="-"/>
      <w:lvlJc w:val="left"/>
      <w:pPr>
        <w:ind w:left="748" w:hanging="360"/>
      </w:pPr>
      <w:rPr>
        <w:rFonts w:ascii="Arial" w:eastAsia="新細明體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8" w15:restartNumberingAfterBreak="0">
    <w:nsid w:val="20656FBC"/>
    <w:multiLevelType w:val="hybridMultilevel"/>
    <w:tmpl w:val="3880D05A"/>
    <w:lvl w:ilvl="0" w:tplc="05AABB2C">
      <w:start w:val="14"/>
      <w:numFmt w:val="bullet"/>
      <w:lvlText w:val="-"/>
      <w:lvlJc w:val="left"/>
      <w:pPr>
        <w:ind w:left="360" w:hanging="360"/>
      </w:pPr>
      <w:rPr>
        <w:rFonts w:ascii="Arial" w:eastAsia="新細明體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17E70"/>
    <w:multiLevelType w:val="hybridMultilevel"/>
    <w:tmpl w:val="13CE0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72BA0"/>
    <w:multiLevelType w:val="hybridMultilevel"/>
    <w:tmpl w:val="CB5C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44342"/>
    <w:multiLevelType w:val="hybridMultilevel"/>
    <w:tmpl w:val="FCB07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7023F"/>
    <w:multiLevelType w:val="hybridMultilevel"/>
    <w:tmpl w:val="E97A9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DB57C0"/>
    <w:multiLevelType w:val="hybridMultilevel"/>
    <w:tmpl w:val="8786B5CA"/>
    <w:lvl w:ilvl="0" w:tplc="8108B71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56E364B"/>
    <w:multiLevelType w:val="hybridMultilevel"/>
    <w:tmpl w:val="6B3C5578"/>
    <w:lvl w:ilvl="0" w:tplc="F0FC8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D468A"/>
    <w:multiLevelType w:val="hybridMultilevel"/>
    <w:tmpl w:val="AFF24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244B6"/>
    <w:multiLevelType w:val="hybridMultilevel"/>
    <w:tmpl w:val="0174FC8E"/>
    <w:lvl w:ilvl="0" w:tplc="7F929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E4C9B"/>
    <w:multiLevelType w:val="hybridMultilevel"/>
    <w:tmpl w:val="93D4B99E"/>
    <w:lvl w:ilvl="0" w:tplc="1804A500">
      <w:start w:val="27"/>
      <w:numFmt w:val="bullet"/>
      <w:lvlText w:val="-"/>
      <w:lvlJc w:val="left"/>
      <w:pPr>
        <w:ind w:left="508" w:hanging="360"/>
      </w:pPr>
      <w:rPr>
        <w:rFonts w:ascii="Arial" w:eastAsia="新細明體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8" w15:restartNumberingAfterBreak="0">
    <w:nsid w:val="68D169C4"/>
    <w:multiLevelType w:val="hybridMultilevel"/>
    <w:tmpl w:val="93D4A2C4"/>
    <w:lvl w:ilvl="0" w:tplc="08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9" w15:restartNumberingAfterBreak="0">
    <w:nsid w:val="6BB00C12"/>
    <w:multiLevelType w:val="hybridMultilevel"/>
    <w:tmpl w:val="65D4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D44C6"/>
    <w:multiLevelType w:val="hybridMultilevel"/>
    <w:tmpl w:val="52C6D1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1" w15:restartNumberingAfterBreak="0">
    <w:nsid w:val="703207BA"/>
    <w:multiLevelType w:val="hybridMultilevel"/>
    <w:tmpl w:val="2EC6B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90C21"/>
    <w:multiLevelType w:val="hybridMultilevel"/>
    <w:tmpl w:val="F92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E2BFA"/>
    <w:multiLevelType w:val="hybridMultilevel"/>
    <w:tmpl w:val="ADC4A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C35B9"/>
    <w:multiLevelType w:val="hybridMultilevel"/>
    <w:tmpl w:val="4D7E3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5D7A"/>
    <w:multiLevelType w:val="hybridMultilevel"/>
    <w:tmpl w:val="9A2A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079558">
    <w:abstractNumId w:val="1"/>
  </w:num>
  <w:num w:numId="2" w16cid:durableId="127476176">
    <w:abstractNumId w:val="5"/>
  </w:num>
  <w:num w:numId="3" w16cid:durableId="433592598">
    <w:abstractNumId w:val="16"/>
  </w:num>
  <w:num w:numId="4" w16cid:durableId="594363323">
    <w:abstractNumId w:val="13"/>
  </w:num>
  <w:num w:numId="5" w16cid:durableId="1659458317">
    <w:abstractNumId w:val="7"/>
  </w:num>
  <w:num w:numId="6" w16cid:durableId="827793687">
    <w:abstractNumId w:val="3"/>
  </w:num>
  <w:num w:numId="7" w16cid:durableId="264316149">
    <w:abstractNumId w:val="6"/>
  </w:num>
  <w:num w:numId="8" w16cid:durableId="1144617546">
    <w:abstractNumId w:val="14"/>
  </w:num>
  <w:num w:numId="9" w16cid:durableId="2004162542">
    <w:abstractNumId w:val="0"/>
  </w:num>
  <w:num w:numId="10" w16cid:durableId="1715345992">
    <w:abstractNumId w:val="4"/>
  </w:num>
  <w:num w:numId="11" w16cid:durableId="614873600">
    <w:abstractNumId w:val="19"/>
  </w:num>
  <w:num w:numId="12" w16cid:durableId="905915478">
    <w:abstractNumId w:val="15"/>
  </w:num>
  <w:num w:numId="13" w16cid:durableId="1621959686">
    <w:abstractNumId w:val="9"/>
  </w:num>
  <w:num w:numId="14" w16cid:durableId="826365201">
    <w:abstractNumId w:val="17"/>
  </w:num>
  <w:num w:numId="15" w16cid:durableId="475297167">
    <w:abstractNumId w:val="23"/>
  </w:num>
  <w:num w:numId="16" w16cid:durableId="2128624843">
    <w:abstractNumId w:val="25"/>
  </w:num>
  <w:num w:numId="17" w16cid:durableId="370231289">
    <w:abstractNumId w:val="21"/>
  </w:num>
  <w:num w:numId="18" w16cid:durableId="1075127962">
    <w:abstractNumId w:val="2"/>
  </w:num>
  <w:num w:numId="19" w16cid:durableId="292442927">
    <w:abstractNumId w:val="22"/>
  </w:num>
  <w:num w:numId="20" w16cid:durableId="1720275267">
    <w:abstractNumId w:val="20"/>
  </w:num>
  <w:num w:numId="21" w16cid:durableId="1929071079">
    <w:abstractNumId w:val="24"/>
  </w:num>
  <w:num w:numId="22" w16cid:durableId="950480319">
    <w:abstractNumId w:val="11"/>
  </w:num>
  <w:num w:numId="23" w16cid:durableId="1828010338">
    <w:abstractNumId w:val="18"/>
  </w:num>
  <w:num w:numId="24" w16cid:durableId="97871816">
    <w:abstractNumId w:val="8"/>
  </w:num>
  <w:num w:numId="25" w16cid:durableId="1479497202">
    <w:abstractNumId w:val="12"/>
  </w:num>
  <w:num w:numId="26" w16cid:durableId="183468439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 fill="f" fillcolor="white" strokecolor="red">
      <v:fill color="white"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F4"/>
    <w:rsid w:val="00000F26"/>
    <w:rsid w:val="00001E57"/>
    <w:rsid w:val="0000430F"/>
    <w:rsid w:val="00004531"/>
    <w:rsid w:val="0000538A"/>
    <w:rsid w:val="00005511"/>
    <w:rsid w:val="00005D8E"/>
    <w:rsid w:val="00006381"/>
    <w:rsid w:val="00006641"/>
    <w:rsid w:val="000067B1"/>
    <w:rsid w:val="00007821"/>
    <w:rsid w:val="00007B0E"/>
    <w:rsid w:val="00010F05"/>
    <w:rsid w:val="00011A04"/>
    <w:rsid w:val="000121C0"/>
    <w:rsid w:val="0001239F"/>
    <w:rsid w:val="00012991"/>
    <w:rsid w:val="00012BEC"/>
    <w:rsid w:val="00012D4B"/>
    <w:rsid w:val="00012EC3"/>
    <w:rsid w:val="0001330B"/>
    <w:rsid w:val="0001393A"/>
    <w:rsid w:val="0001397E"/>
    <w:rsid w:val="0001398B"/>
    <w:rsid w:val="00013ACC"/>
    <w:rsid w:val="00013B20"/>
    <w:rsid w:val="0001465A"/>
    <w:rsid w:val="0001477B"/>
    <w:rsid w:val="00014E77"/>
    <w:rsid w:val="000163F6"/>
    <w:rsid w:val="00017842"/>
    <w:rsid w:val="000205BF"/>
    <w:rsid w:val="00020C6A"/>
    <w:rsid w:val="00021331"/>
    <w:rsid w:val="00022DE3"/>
    <w:rsid w:val="0002323D"/>
    <w:rsid w:val="00023DC6"/>
    <w:rsid w:val="000244A3"/>
    <w:rsid w:val="0002454A"/>
    <w:rsid w:val="00024AE5"/>
    <w:rsid w:val="00024C2D"/>
    <w:rsid w:val="00024DFA"/>
    <w:rsid w:val="000266EE"/>
    <w:rsid w:val="00026B63"/>
    <w:rsid w:val="000303C6"/>
    <w:rsid w:val="000308CD"/>
    <w:rsid w:val="00030A36"/>
    <w:rsid w:val="00031BF1"/>
    <w:rsid w:val="000322A5"/>
    <w:rsid w:val="00034724"/>
    <w:rsid w:val="00034D57"/>
    <w:rsid w:val="00034FDC"/>
    <w:rsid w:val="0003588E"/>
    <w:rsid w:val="00037465"/>
    <w:rsid w:val="000377EA"/>
    <w:rsid w:val="00037834"/>
    <w:rsid w:val="0004017F"/>
    <w:rsid w:val="00041136"/>
    <w:rsid w:val="0004175D"/>
    <w:rsid w:val="00041B1E"/>
    <w:rsid w:val="00041FBE"/>
    <w:rsid w:val="00042311"/>
    <w:rsid w:val="00044991"/>
    <w:rsid w:val="00044AFE"/>
    <w:rsid w:val="00044C2C"/>
    <w:rsid w:val="00045D2C"/>
    <w:rsid w:val="00045E4C"/>
    <w:rsid w:val="00046D3D"/>
    <w:rsid w:val="00047F97"/>
    <w:rsid w:val="00047FAC"/>
    <w:rsid w:val="00050FCC"/>
    <w:rsid w:val="000511D5"/>
    <w:rsid w:val="000530B4"/>
    <w:rsid w:val="00053CFC"/>
    <w:rsid w:val="00053D48"/>
    <w:rsid w:val="00053E1C"/>
    <w:rsid w:val="0005438A"/>
    <w:rsid w:val="00054DB8"/>
    <w:rsid w:val="00055411"/>
    <w:rsid w:val="00056435"/>
    <w:rsid w:val="00057E8D"/>
    <w:rsid w:val="000609E6"/>
    <w:rsid w:val="00060C05"/>
    <w:rsid w:val="00060FFA"/>
    <w:rsid w:val="00061B49"/>
    <w:rsid w:val="00061D99"/>
    <w:rsid w:val="00062BE5"/>
    <w:rsid w:val="00062D7C"/>
    <w:rsid w:val="00062F15"/>
    <w:rsid w:val="00063086"/>
    <w:rsid w:val="00063644"/>
    <w:rsid w:val="00064861"/>
    <w:rsid w:val="00064969"/>
    <w:rsid w:val="00064A78"/>
    <w:rsid w:val="000650D1"/>
    <w:rsid w:val="0006597C"/>
    <w:rsid w:val="00065A44"/>
    <w:rsid w:val="00065CCB"/>
    <w:rsid w:val="00065D14"/>
    <w:rsid w:val="00071240"/>
    <w:rsid w:val="000714C9"/>
    <w:rsid w:val="000716E8"/>
    <w:rsid w:val="0007183A"/>
    <w:rsid w:val="000724C9"/>
    <w:rsid w:val="00072E76"/>
    <w:rsid w:val="000740EE"/>
    <w:rsid w:val="000741E4"/>
    <w:rsid w:val="000747B2"/>
    <w:rsid w:val="00074F51"/>
    <w:rsid w:val="000750C3"/>
    <w:rsid w:val="000758B5"/>
    <w:rsid w:val="0007615C"/>
    <w:rsid w:val="00077189"/>
    <w:rsid w:val="00077B31"/>
    <w:rsid w:val="00077CA1"/>
    <w:rsid w:val="00080A01"/>
    <w:rsid w:val="00080D48"/>
    <w:rsid w:val="00082248"/>
    <w:rsid w:val="000823F9"/>
    <w:rsid w:val="00082753"/>
    <w:rsid w:val="00082B45"/>
    <w:rsid w:val="00083487"/>
    <w:rsid w:val="00083707"/>
    <w:rsid w:val="00084757"/>
    <w:rsid w:val="00084F17"/>
    <w:rsid w:val="00084F6F"/>
    <w:rsid w:val="000857B2"/>
    <w:rsid w:val="00085830"/>
    <w:rsid w:val="0008683A"/>
    <w:rsid w:val="00087103"/>
    <w:rsid w:val="00087AF1"/>
    <w:rsid w:val="0009059F"/>
    <w:rsid w:val="0009072E"/>
    <w:rsid w:val="00090A49"/>
    <w:rsid w:val="00090DD0"/>
    <w:rsid w:val="00091473"/>
    <w:rsid w:val="000920B9"/>
    <w:rsid w:val="00093E8F"/>
    <w:rsid w:val="00094886"/>
    <w:rsid w:val="000951F8"/>
    <w:rsid w:val="00095955"/>
    <w:rsid w:val="000959D1"/>
    <w:rsid w:val="00095E17"/>
    <w:rsid w:val="0009668C"/>
    <w:rsid w:val="000A08D4"/>
    <w:rsid w:val="000A0DC4"/>
    <w:rsid w:val="000A1652"/>
    <w:rsid w:val="000A16F4"/>
    <w:rsid w:val="000A259E"/>
    <w:rsid w:val="000A3386"/>
    <w:rsid w:val="000A3A30"/>
    <w:rsid w:val="000A3D12"/>
    <w:rsid w:val="000A52B3"/>
    <w:rsid w:val="000A58FD"/>
    <w:rsid w:val="000A5D3B"/>
    <w:rsid w:val="000A5E8D"/>
    <w:rsid w:val="000A5F00"/>
    <w:rsid w:val="000A7192"/>
    <w:rsid w:val="000A7570"/>
    <w:rsid w:val="000B0616"/>
    <w:rsid w:val="000B0817"/>
    <w:rsid w:val="000B1900"/>
    <w:rsid w:val="000B1EB5"/>
    <w:rsid w:val="000B2298"/>
    <w:rsid w:val="000B2AA2"/>
    <w:rsid w:val="000B30DD"/>
    <w:rsid w:val="000B346A"/>
    <w:rsid w:val="000B3E6F"/>
    <w:rsid w:val="000B4162"/>
    <w:rsid w:val="000B41C3"/>
    <w:rsid w:val="000B4542"/>
    <w:rsid w:val="000B5103"/>
    <w:rsid w:val="000B57B9"/>
    <w:rsid w:val="000B61B1"/>
    <w:rsid w:val="000B6AE7"/>
    <w:rsid w:val="000C035D"/>
    <w:rsid w:val="000C1FD8"/>
    <w:rsid w:val="000C23F6"/>
    <w:rsid w:val="000C25EC"/>
    <w:rsid w:val="000C2BAB"/>
    <w:rsid w:val="000C2D2E"/>
    <w:rsid w:val="000C3D7A"/>
    <w:rsid w:val="000C3DB2"/>
    <w:rsid w:val="000C493E"/>
    <w:rsid w:val="000C4ADE"/>
    <w:rsid w:val="000C5010"/>
    <w:rsid w:val="000C52CD"/>
    <w:rsid w:val="000C54D7"/>
    <w:rsid w:val="000C5FF0"/>
    <w:rsid w:val="000C66AE"/>
    <w:rsid w:val="000C6B1F"/>
    <w:rsid w:val="000C6BB3"/>
    <w:rsid w:val="000C6E02"/>
    <w:rsid w:val="000C7198"/>
    <w:rsid w:val="000D004F"/>
    <w:rsid w:val="000D211E"/>
    <w:rsid w:val="000D2311"/>
    <w:rsid w:val="000D2F8D"/>
    <w:rsid w:val="000D32C3"/>
    <w:rsid w:val="000D3C25"/>
    <w:rsid w:val="000D3EAF"/>
    <w:rsid w:val="000D3F43"/>
    <w:rsid w:val="000D610C"/>
    <w:rsid w:val="000D6666"/>
    <w:rsid w:val="000D6678"/>
    <w:rsid w:val="000D6C97"/>
    <w:rsid w:val="000D6F72"/>
    <w:rsid w:val="000D714B"/>
    <w:rsid w:val="000D7F64"/>
    <w:rsid w:val="000E0016"/>
    <w:rsid w:val="000E0867"/>
    <w:rsid w:val="000E0DDB"/>
    <w:rsid w:val="000E1308"/>
    <w:rsid w:val="000E2B6A"/>
    <w:rsid w:val="000E39CF"/>
    <w:rsid w:val="000E3E63"/>
    <w:rsid w:val="000E4003"/>
    <w:rsid w:val="000E44D7"/>
    <w:rsid w:val="000E4EAB"/>
    <w:rsid w:val="000E4F79"/>
    <w:rsid w:val="000E6AFE"/>
    <w:rsid w:val="000E72BD"/>
    <w:rsid w:val="000F0281"/>
    <w:rsid w:val="000F03D8"/>
    <w:rsid w:val="000F0C4F"/>
    <w:rsid w:val="000F1026"/>
    <w:rsid w:val="000F27CB"/>
    <w:rsid w:val="000F2FA0"/>
    <w:rsid w:val="000F378B"/>
    <w:rsid w:val="000F3ABD"/>
    <w:rsid w:val="000F6710"/>
    <w:rsid w:val="000F6B7A"/>
    <w:rsid w:val="00100E0D"/>
    <w:rsid w:val="001019E3"/>
    <w:rsid w:val="001020BE"/>
    <w:rsid w:val="001029EF"/>
    <w:rsid w:val="00103271"/>
    <w:rsid w:val="0010403F"/>
    <w:rsid w:val="00104265"/>
    <w:rsid w:val="001044D4"/>
    <w:rsid w:val="0010473C"/>
    <w:rsid w:val="00105573"/>
    <w:rsid w:val="001066E2"/>
    <w:rsid w:val="00106BF0"/>
    <w:rsid w:val="00106EB1"/>
    <w:rsid w:val="001070F5"/>
    <w:rsid w:val="00110745"/>
    <w:rsid w:val="0011127E"/>
    <w:rsid w:val="00111619"/>
    <w:rsid w:val="001116C2"/>
    <w:rsid w:val="00111C2C"/>
    <w:rsid w:val="00111CD7"/>
    <w:rsid w:val="00111E4B"/>
    <w:rsid w:val="001122E0"/>
    <w:rsid w:val="00112E9B"/>
    <w:rsid w:val="00112F62"/>
    <w:rsid w:val="00116505"/>
    <w:rsid w:val="00116630"/>
    <w:rsid w:val="0011687F"/>
    <w:rsid w:val="00117551"/>
    <w:rsid w:val="001177C1"/>
    <w:rsid w:val="00117907"/>
    <w:rsid w:val="00120A2E"/>
    <w:rsid w:val="00120BD3"/>
    <w:rsid w:val="00121D80"/>
    <w:rsid w:val="001229B2"/>
    <w:rsid w:val="00122F1D"/>
    <w:rsid w:val="0012309B"/>
    <w:rsid w:val="0012342D"/>
    <w:rsid w:val="00123CD0"/>
    <w:rsid w:val="0012479C"/>
    <w:rsid w:val="001254E9"/>
    <w:rsid w:val="001255BE"/>
    <w:rsid w:val="00125602"/>
    <w:rsid w:val="00125CAB"/>
    <w:rsid w:val="001263CC"/>
    <w:rsid w:val="00127338"/>
    <w:rsid w:val="00130707"/>
    <w:rsid w:val="00130812"/>
    <w:rsid w:val="00130B8A"/>
    <w:rsid w:val="0013360E"/>
    <w:rsid w:val="0013393F"/>
    <w:rsid w:val="00133D0A"/>
    <w:rsid w:val="00133E72"/>
    <w:rsid w:val="00134C8B"/>
    <w:rsid w:val="00134E70"/>
    <w:rsid w:val="00134F83"/>
    <w:rsid w:val="00135278"/>
    <w:rsid w:val="00136FE8"/>
    <w:rsid w:val="0014036F"/>
    <w:rsid w:val="00140ADE"/>
    <w:rsid w:val="00141354"/>
    <w:rsid w:val="00141923"/>
    <w:rsid w:val="00141A41"/>
    <w:rsid w:val="00141AAE"/>
    <w:rsid w:val="0014234D"/>
    <w:rsid w:val="00142CEE"/>
    <w:rsid w:val="0014301C"/>
    <w:rsid w:val="00145549"/>
    <w:rsid w:val="001462D0"/>
    <w:rsid w:val="001511FA"/>
    <w:rsid w:val="001522DC"/>
    <w:rsid w:val="00152C64"/>
    <w:rsid w:val="0015376E"/>
    <w:rsid w:val="001537E6"/>
    <w:rsid w:val="00153EBE"/>
    <w:rsid w:val="00155B44"/>
    <w:rsid w:val="0015662C"/>
    <w:rsid w:val="00156F44"/>
    <w:rsid w:val="001574A8"/>
    <w:rsid w:val="00157650"/>
    <w:rsid w:val="00160AA6"/>
    <w:rsid w:val="00160D73"/>
    <w:rsid w:val="00161016"/>
    <w:rsid w:val="00161443"/>
    <w:rsid w:val="00161572"/>
    <w:rsid w:val="00161648"/>
    <w:rsid w:val="001619DF"/>
    <w:rsid w:val="00161BEB"/>
    <w:rsid w:val="00161EC9"/>
    <w:rsid w:val="00163311"/>
    <w:rsid w:val="001633EE"/>
    <w:rsid w:val="00164587"/>
    <w:rsid w:val="0016485E"/>
    <w:rsid w:val="00164BAE"/>
    <w:rsid w:val="00166467"/>
    <w:rsid w:val="001667CB"/>
    <w:rsid w:val="00166DD6"/>
    <w:rsid w:val="00167877"/>
    <w:rsid w:val="00171739"/>
    <w:rsid w:val="001719E4"/>
    <w:rsid w:val="00172084"/>
    <w:rsid w:val="0017285C"/>
    <w:rsid w:val="001737FC"/>
    <w:rsid w:val="001739CA"/>
    <w:rsid w:val="0017484E"/>
    <w:rsid w:val="00174870"/>
    <w:rsid w:val="00175369"/>
    <w:rsid w:val="001754DF"/>
    <w:rsid w:val="00175505"/>
    <w:rsid w:val="0017629D"/>
    <w:rsid w:val="00176578"/>
    <w:rsid w:val="00176752"/>
    <w:rsid w:val="00177B49"/>
    <w:rsid w:val="0018021B"/>
    <w:rsid w:val="001807E8"/>
    <w:rsid w:val="00180D3E"/>
    <w:rsid w:val="00180E4C"/>
    <w:rsid w:val="00181710"/>
    <w:rsid w:val="001818A0"/>
    <w:rsid w:val="00182960"/>
    <w:rsid w:val="00182B6F"/>
    <w:rsid w:val="001834FF"/>
    <w:rsid w:val="00184E5B"/>
    <w:rsid w:val="001854A7"/>
    <w:rsid w:val="00185CB1"/>
    <w:rsid w:val="00186CC8"/>
    <w:rsid w:val="001874EC"/>
    <w:rsid w:val="0019059F"/>
    <w:rsid w:val="00191C25"/>
    <w:rsid w:val="00191D2D"/>
    <w:rsid w:val="0019277A"/>
    <w:rsid w:val="00193DCE"/>
    <w:rsid w:val="0019449B"/>
    <w:rsid w:val="0019690F"/>
    <w:rsid w:val="00197A65"/>
    <w:rsid w:val="001A0374"/>
    <w:rsid w:val="001A0AB6"/>
    <w:rsid w:val="001A1013"/>
    <w:rsid w:val="001A151B"/>
    <w:rsid w:val="001A16A5"/>
    <w:rsid w:val="001A1865"/>
    <w:rsid w:val="001A1D27"/>
    <w:rsid w:val="001A1DBB"/>
    <w:rsid w:val="001A25E2"/>
    <w:rsid w:val="001A3381"/>
    <w:rsid w:val="001A3410"/>
    <w:rsid w:val="001A4F0F"/>
    <w:rsid w:val="001A500D"/>
    <w:rsid w:val="001A50E4"/>
    <w:rsid w:val="001A5F89"/>
    <w:rsid w:val="001A6AAE"/>
    <w:rsid w:val="001A6FCF"/>
    <w:rsid w:val="001A6FE3"/>
    <w:rsid w:val="001A781E"/>
    <w:rsid w:val="001B01BF"/>
    <w:rsid w:val="001B05E2"/>
    <w:rsid w:val="001B081E"/>
    <w:rsid w:val="001B0BB7"/>
    <w:rsid w:val="001B0DF2"/>
    <w:rsid w:val="001B1C11"/>
    <w:rsid w:val="001B2313"/>
    <w:rsid w:val="001B4521"/>
    <w:rsid w:val="001B52C6"/>
    <w:rsid w:val="001B554A"/>
    <w:rsid w:val="001B5BB0"/>
    <w:rsid w:val="001B65B5"/>
    <w:rsid w:val="001B65EB"/>
    <w:rsid w:val="001B684F"/>
    <w:rsid w:val="001C042E"/>
    <w:rsid w:val="001C06CB"/>
    <w:rsid w:val="001C0863"/>
    <w:rsid w:val="001C097A"/>
    <w:rsid w:val="001C1DF1"/>
    <w:rsid w:val="001C1EFC"/>
    <w:rsid w:val="001C2CB3"/>
    <w:rsid w:val="001C3726"/>
    <w:rsid w:val="001C3DB4"/>
    <w:rsid w:val="001C4156"/>
    <w:rsid w:val="001C457F"/>
    <w:rsid w:val="001C4BA4"/>
    <w:rsid w:val="001C4CAB"/>
    <w:rsid w:val="001C5ABA"/>
    <w:rsid w:val="001C5CEA"/>
    <w:rsid w:val="001C5FE2"/>
    <w:rsid w:val="001C61F0"/>
    <w:rsid w:val="001C63C6"/>
    <w:rsid w:val="001D18A1"/>
    <w:rsid w:val="001D1A66"/>
    <w:rsid w:val="001D2CDA"/>
    <w:rsid w:val="001D31AF"/>
    <w:rsid w:val="001D41A5"/>
    <w:rsid w:val="001D47A1"/>
    <w:rsid w:val="001D49D6"/>
    <w:rsid w:val="001D5071"/>
    <w:rsid w:val="001D5261"/>
    <w:rsid w:val="001D53D8"/>
    <w:rsid w:val="001D5527"/>
    <w:rsid w:val="001D5E6E"/>
    <w:rsid w:val="001D6D03"/>
    <w:rsid w:val="001D6D36"/>
    <w:rsid w:val="001D6EA6"/>
    <w:rsid w:val="001D6FE6"/>
    <w:rsid w:val="001E0986"/>
    <w:rsid w:val="001E0F00"/>
    <w:rsid w:val="001E0F40"/>
    <w:rsid w:val="001E1C93"/>
    <w:rsid w:val="001E2863"/>
    <w:rsid w:val="001E2E0C"/>
    <w:rsid w:val="001E3A76"/>
    <w:rsid w:val="001E50AA"/>
    <w:rsid w:val="001E5389"/>
    <w:rsid w:val="001E6AFA"/>
    <w:rsid w:val="001E7638"/>
    <w:rsid w:val="001F0CAA"/>
    <w:rsid w:val="001F0CAD"/>
    <w:rsid w:val="001F1D16"/>
    <w:rsid w:val="001F32D6"/>
    <w:rsid w:val="001F34E0"/>
    <w:rsid w:val="001F36A5"/>
    <w:rsid w:val="001F3F03"/>
    <w:rsid w:val="001F43C2"/>
    <w:rsid w:val="001F4655"/>
    <w:rsid w:val="001F46D2"/>
    <w:rsid w:val="001F4BD6"/>
    <w:rsid w:val="001F52A8"/>
    <w:rsid w:val="001F54E6"/>
    <w:rsid w:val="001F5D70"/>
    <w:rsid w:val="001F5DCA"/>
    <w:rsid w:val="001F5E43"/>
    <w:rsid w:val="001F6BB8"/>
    <w:rsid w:val="001F70B2"/>
    <w:rsid w:val="001F719F"/>
    <w:rsid w:val="001F7779"/>
    <w:rsid w:val="001F7B70"/>
    <w:rsid w:val="002002C5"/>
    <w:rsid w:val="00200387"/>
    <w:rsid w:val="00200726"/>
    <w:rsid w:val="002007FB"/>
    <w:rsid w:val="002010AB"/>
    <w:rsid w:val="00201864"/>
    <w:rsid w:val="0020197C"/>
    <w:rsid w:val="00201E47"/>
    <w:rsid w:val="002026B4"/>
    <w:rsid w:val="002039D1"/>
    <w:rsid w:val="00204540"/>
    <w:rsid w:val="00205342"/>
    <w:rsid w:val="0020543F"/>
    <w:rsid w:val="0020594A"/>
    <w:rsid w:val="00205A95"/>
    <w:rsid w:val="0020616F"/>
    <w:rsid w:val="002064F8"/>
    <w:rsid w:val="00207FF3"/>
    <w:rsid w:val="00210BB9"/>
    <w:rsid w:val="002114B5"/>
    <w:rsid w:val="00212785"/>
    <w:rsid w:val="00212D68"/>
    <w:rsid w:val="00213730"/>
    <w:rsid w:val="00213D30"/>
    <w:rsid w:val="00213E92"/>
    <w:rsid w:val="0021456C"/>
    <w:rsid w:val="002147AC"/>
    <w:rsid w:val="0021480F"/>
    <w:rsid w:val="0021520F"/>
    <w:rsid w:val="002152B1"/>
    <w:rsid w:val="002156DE"/>
    <w:rsid w:val="0021607E"/>
    <w:rsid w:val="00216B07"/>
    <w:rsid w:val="00221684"/>
    <w:rsid w:val="002217D5"/>
    <w:rsid w:val="00221824"/>
    <w:rsid w:val="002231E0"/>
    <w:rsid w:val="00223B1C"/>
    <w:rsid w:val="00224457"/>
    <w:rsid w:val="00224BBC"/>
    <w:rsid w:val="00224ECF"/>
    <w:rsid w:val="002250B0"/>
    <w:rsid w:val="00225D02"/>
    <w:rsid w:val="00226385"/>
    <w:rsid w:val="0022651A"/>
    <w:rsid w:val="002266B5"/>
    <w:rsid w:val="002269A2"/>
    <w:rsid w:val="00226B7F"/>
    <w:rsid w:val="002275F0"/>
    <w:rsid w:val="002303EA"/>
    <w:rsid w:val="00230412"/>
    <w:rsid w:val="00230DC3"/>
    <w:rsid w:val="002312BE"/>
    <w:rsid w:val="00232AF1"/>
    <w:rsid w:val="00233BF1"/>
    <w:rsid w:val="002343AA"/>
    <w:rsid w:val="002344EF"/>
    <w:rsid w:val="002347E6"/>
    <w:rsid w:val="002348E6"/>
    <w:rsid w:val="002349DB"/>
    <w:rsid w:val="002349FF"/>
    <w:rsid w:val="00235043"/>
    <w:rsid w:val="00235380"/>
    <w:rsid w:val="0023596C"/>
    <w:rsid w:val="00235C0F"/>
    <w:rsid w:val="00235CAA"/>
    <w:rsid w:val="00235CFB"/>
    <w:rsid w:val="002364BF"/>
    <w:rsid w:val="00236C54"/>
    <w:rsid w:val="00237200"/>
    <w:rsid w:val="00237798"/>
    <w:rsid w:val="002404F1"/>
    <w:rsid w:val="00240E12"/>
    <w:rsid w:val="00240F42"/>
    <w:rsid w:val="002412CA"/>
    <w:rsid w:val="0024205B"/>
    <w:rsid w:val="002428BD"/>
    <w:rsid w:val="002430D0"/>
    <w:rsid w:val="002434AB"/>
    <w:rsid w:val="0024394A"/>
    <w:rsid w:val="00243C5B"/>
    <w:rsid w:val="00244733"/>
    <w:rsid w:val="00244DA1"/>
    <w:rsid w:val="00245724"/>
    <w:rsid w:val="002458AF"/>
    <w:rsid w:val="00245FEA"/>
    <w:rsid w:val="0024634A"/>
    <w:rsid w:val="00246C45"/>
    <w:rsid w:val="00247825"/>
    <w:rsid w:val="002478E7"/>
    <w:rsid w:val="00247D29"/>
    <w:rsid w:val="0025017B"/>
    <w:rsid w:val="002508E8"/>
    <w:rsid w:val="00250BDA"/>
    <w:rsid w:val="002510F4"/>
    <w:rsid w:val="002524B3"/>
    <w:rsid w:val="002527FD"/>
    <w:rsid w:val="002533F5"/>
    <w:rsid w:val="00253AF1"/>
    <w:rsid w:val="0025491C"/>
    <w:rsid w:val="00255014"/>
    <w:rsid w:val="00255FC7"/>
    <w:rsid w:val="00256436"/>
    <w:rsid w:val="00256A9A"/>
    <w:rsid w:val="00256F2B"/>
    <w:rsid w:val="002573AC"/>
    <w:rsid w:val="0026038A"/>
    <w:rsid w:val="002606F2"/>
    <w:rsid w:val="00260A36"/>
    <w:rsid w:val="00262176"/>
    <w:rsid w:val="0026283B"/>
    <w:rsid w:val="002633AF"/>
    <w:rsid w:val="00263ACD"/>
    <w:rsid w:val="00264296"/>
    <w:rsid w:val="0026436E"/>
    <w:rsid w:val="00264846"/>
    <w:rsid w:val="0026497A"/>
    <w:rsid w:val="00265688"/>
    <w:rsid w:val="00265997"/>
    <w:rsid w:val="00265BA0"/>
    <w:rsid w:val="00265BAB"/>
    <w:rsid w:val="00266BFF"/>
    <w:rsid w:val="00266C7A"/>
    <w:rsid w:val="00267162"/>
    <w:rsid w:val="00270319"/>
    <w:rsid w:val="00270E40"/>
    <w:rsid w:val="002712D6"/>
    <w:rsid w:val="00271397"/>
    <w:rsid w:val="00271400"/>
    <w:rsid w:val="00271834"/>
    <w:rsid w:val="00271C9A"/>
    <w:rsid w:val="00271CCD"/>
    <w:rsid w:val="00272337"/>
    <w:rsid w:val="0027282E"/>
    <w:rsid w:val="002748E2"/>
    <w:rsid w:val="00274ECF"/>
    <w:rsid w:val="002758A0"/>
    <w:rsid w:val="00275DBC"/>
    <w:rsid w:val="002764FC"/>
    <w:rsid w:val="00277EED"/>
    <w:rsid w:val="0028025C"/>
    <w:rsid w:val="00280C2F"/>
    <w:rsid w:val="00280C94"/>
    <w:rsid w:val="00280F0E"/>
    <w:rsid w:val="00282867"/>
    <w:rsid w:val="002828BD"/>
    <w:rsid w:val="00283E9F"/>
    <w:rsid w:val="00284284"/>
    <w:rsid w:val="00284544"/>
    <w:rsid w:val="00285815"/>
    <w:rsid w:val="00285844"/>
    <w:rsid w:val="0028684F"/>
    <w:rsid w:val="00286C57"/>
    <w:rsid w:val="00287057"/>
    <w:rsid w:val="0028705C"/>
    <w:rsid w:val="002872D4"/>
    <w:rsid w:val="00287DF7"/>
    <w:rsid w:val="0029076E"/>
    <w:rsid w:val="002909A5"/>
    <w:rsid w:val="00290C15"/>
    <w:rsid w:val="00290C47"/>
    <w:rsid w:val="0029152C"/>
    <w:rsid w:val="00291E81"/>
    <w:rsid w:val="00292130"/>
    <w:rsid w:val="002921FD"/>
    <w:rsid w:val="00292B9E"/>
    <w:rsid w:val="002934AF"/>
    <w:rsid w:val="0029379B"/>
    <w:rsid w:val="002937D6"/>
    <w:rsid w:val="00293D80"/>
    <w:rsid w:val="00294C8F"/>
    <w:rsid w:val="00294FD7"/>
    <w:rsid w:val="002953CB"/>
    <w:rsid w:val="002954C0"/>
    <w:rsid w:val="002964C7"/>
    <w:rsid w:val="00296DF0"/>
    <w:rsid w:val="002973F6"/>
    <w:rsid w:val="0029797C"/>
    <w:rsid w:val="00297DF3"/>
    <w:rsid w:val="002A1890"/>
    <w:rsid w:val="002A2C56"/>
    <w:rsid w:val="002A3133"/>
    <w:rsid w:val="002A4E5C"/>
    <w:rsid w:val="002A5D44"/>
    <w:rsid w:val="002A646D"/>
    <w:rsid w:val="002A7619"/>
    <w:rsid w:val="002B028A"/>
    <w:rsid w:val="002B1B43"/>
    <w:rsid w:val="002B215A"/>
    <w:rsid w:val="002B2A87"/>
    <w:rsid w:val="002B2D99"/>
    <w:rsid w:val="002B332D"/>
    <w:rsid w:val="002B3504"/>
    <w:rsid w:val="002B3CB4"/>
    <w:rsid w:val="002B45E3"/>
    <w:rsid w:val="002C1769"/>
    <w:rsid w:val="002C19E4"/>
    <w:rsid w:val="002C1DE6"/>
    <w:rsid w:val="002C25D0"/>
    <w:rsid w:val="002C297C"/>
    <w:rsid w:val="002C3273"/>
    <w:rsid w:val="002C3BA3"/>
    <w:rsid w:val="002C4DE4"/>
    <w:rsid w:val="002C68AE"/>
    <w:rsid w:val="002C6A79"/>
    <w:rsid w:val="002C7164"/>
    <w:rsid w:val="002D0E24"/>
    <w:rsid w:val="002D24A6"/>
    <w:rsid w:val="002D299C"/>
    <w:rsid w:val="002D2AE2"/>
    <w:rsid w:val="002D328E"/>
    <w:rsid w:val="002D3D6A"/>
    <w:rsid w:val="002D3D82"/>
    <w:rsid w:val="002D45BB"/>
    <w:rsid w:val="002D50A6"/>
    <w:rsid w:val="002D5B6F"/>
    <w:rsid w:val="002D6825"/>
    <w:rsid w:val="002D69BF"/>
    <w:rsid w:val="002D7388"/>
    <w:rsid w:val="002D7588"/>
    <w:rsid w:val="002E1263"/>
    <w:rsid w:val="002E1C0D"/>
    <w:rsid w:val="002E318A"/>
    <w:rsid w:val="002E42AD"/>
    <w:rsid w:val="002E43E0"/>
    <w:rsid w:val="002E4AFA"/>
    <w:rsid w:val="002E4CEF"/>
    <w:rsid w:val="002E4FB7"/>
    <w:rsid w:val="002E58F6"/>
    <w:rsid w:val="002E5E9A"/>
    <w:rsid w:val="002E6273"/>
    <w:rsid w:val="002E6591"/>
    <w:rsid w:val="002E6747"/>
    <w:rsid w:val="002E6780"/>
    <w:rsid w:val="002E7AD8"/>
    <w:rsid w:val="002F0334"/>
    <w:rsid w:val="002F0400"/>
    <w:rsid w:val="002F058A"/>
    <w:rsid w:val="002F0F87"/>
    <w:rsid w:val="002F1073"/>
    <w:rsid w:val="002F1331"/>
    <w:rsid w:val="002F14D5"/>
    <w:rsid w:val="002F16FB"/>
    <w:rsid w:val="002F19DF"/>
    <w:rsid w:val="002F1D3A"/>
    <w:rsid w:val="002F2022"/>
    <w:rsid w:val="002F2E59"/>
    <w:rsid w:val="002F34F5"/>
    <w:rsid w:val="002F368C"/>
    <w:rsid w:val="002F42F0"/>
    <w:rsid w:val="002F4B35"/>
    <w:rsid w:val="002F54AC"/>
    <w:rsid w:val="002F5C9A"/>
    <w:rsid w:val="002F5EC2"/>
    <w:rsid w:val="002F6150"/>
    <w:rsid w:val="002F7A89"/>
    <w:rsid w:val="00300CB8"/>
    <w:rsid w:val="00300CE9"/>
    <w:rsid w:val="003015B1"/>
    <w:rsid w:val="00301ECA"/>
    <w:rsid w:val="003020A2"/>
    <w:rsid w:val="00302566"/>
    <w:rsid w:val="003028C0"/>
    <w:rsid w:val="00302A9F"/>
    <w:rsid w:val="00302F84"/>
    <w:rsid w:val="00303139"/>
    <w:rsid w:val="00305E06"/>
    <w:rsid w:val="003064B6"/>
    <w:rsid w:val="00306C8E"/>
    <w:rsid w:val="003071C9"/>
    <w:rsid w:val="00307752"/>
    <w:rsid w:val="00307D1D"/>
    <w:rsid w:val="00307EDA"/>
    <w:rsid w:val="00310503"/>
    <w:rsid w:val="00311FA5"/>
    <w:rsid w:val="00312D89"/>
    <w:rsid w:val="0031326A"/>
    <w:rsid w:val="00314982"/>
    <w:rsid w:val="00314F8F"/>
    <w:rsid w:val="00317660"/>
    <w:rsid w:val="00317E43"/>
    <w:rsid w:val="0032082E"/>
    <w:rsid w:val="00320DD6"/>
    <w:rsid w:val="00320E0A"/>
    <w:rsid w:val="003210F3"/>
    <w:rsid w:val="0032183E"/>
    <w:rsid w:val="00321F81"/>
    <w:rsid w:val="003227DE"/>
    <w:rsid w:val="00322A30"/>
    <w:rsid w:val="00322CBC"/>
    <w:rsid w:val="003231F1"/>
    <w:rsid w:val="003234E1"/>
    <w:rsid w:val="00323654"/>
    <w:rsid w:val="0032371A"/>
    <w:rsid w:val="00323920"/>
    <w:rsid w:val="0032514C"/>
    <w:rsid w:val="00325676"/>
    <w:rsid w:val="00325D06"/>
    <w:rsid w:val="00327303"/>
    <w:rsid w:val="0032752E"/>
    <w:rsid w:val="003277F0"/>
    <w:rsid w:val="00327EA3"/>
    <w:rsid w:val="003311B9"/>
    <w:rsid w:val="00331531"/>
    <w:rsid w:val="00331D82"/>
    <w:rsid w:val="00332561"/>
    <w:rsid w:val="00332F39"/>
    <w:rsid w:val="0033302A"/>
    <w:rsid w:val="0033327E"/>
    <w:rsid w:val="00334DB3"/>
    <w:rsid w:val="00335123"/>
    <w:rsid w:val="003356BD"/>
    <w:rsid w:val="003359D7"/>
    <w:rsid w:val="00335C83"/>
    <w:rsid w:val="00336469"/>
    <w:rsid w:val="00336CBB"/>
    <w:rsid w:val="00337D5B"/>
    <w:rsid w:val="00340086"/>
    <w:rsid w:val="0034099A"/>
    <w:rsid w:val="00342795"/>
    <w:rsid w:val="00343636"/>
    <w:rsid w:val="0034436B"/>
    <w:rsid w:val="00345CE5"/>
    <w:rsid w:val="00345FF3"/>
    <w:rsid w:val="003463D6"/>
    <w:rsid w:val="0034724A"/>
    <w:rsid w:val="00347887"/>
    <w:rsid w:val="003478E1"/>
    <w:rsid w:val="003502DF"/>
    <w:rsid w:val="00350C6F"/>
    <w:rsid w:val="003522A0"/>
    <w:rsid w:val="00352AF4"/>
    <w:rsid w:val="00352B15"/>
    <w:rsid w:val="00352C81"/>
    <w:rsid w:val="00352DDF"/>
    <w:rsid w:val="00352FE9"/>
    <w:rsid w:val="00354A7D"/>
    <w:rsid w:val="00354E98"/>
    <w:rsid w:val="003557D3"/>
    <w:rsid w:val="00355B6F"/>
    <w:rsid w:val="00355DF0"/>
    <w:rsid w:val="00355F46"/>
    <w:rsid w:val="003561FE"/>
    <w:rsid w:val="00356603"/>
    <w:rsid w:val="00356FCE"/>
    <w:rsid w:val="00357B40"/>
    <w:rsid w:val="00357F2B"/>
    <w:rsid w:val="00357FDF"/>
    <w:rsid w:val="00360C5D"/>
    <w:rsid w:val="00361207"/>
    <w:rsid w:val="00361A4E"/>
    <w:rsid w:val="003625C8"/>
    <w:rsid w:val="00362864"/>
    <w:rsid w:val="003628A2"/>
    <w:rsid w:val="00363FCF"/>
    <w:rsid w:val="003641D5"/>
    <w:rsid w:val="0036447F"/>
    <w:rsid w:val="00365DF9"/>
    <w:rsid w:val="0036633A"/>
    <w:rsid w:val="00366E4F"/>
    <w:rsid w:val="00367DF9"/>
    <w:rsid w:val="00367E04"/>
    <w:rsid w:val="003707BD"/>
    <w:rsid w:val="00370C86"/>
    <w:rsid w:val="00370D9C"/>
    <w:rsid w:val="00371310"/>
    <w:rsid w:val="0037134B"/>
    <w:rsid w:val="003716BF"/>
    <w:rsid w:val="003722EC"/>
    <w:rsid w:val="003723E1"/>
    <w:rsid w:val="00373028"/>
    <w:rsid w:val="00373F7C"/>
    <w:rsid w:val="00374815"/>
    <w:rsid w:val="00374A86"/>
    <w:rsid w:val="00375A10"/>
    <w:rsid w:val="003762DB"/>
    <w:rsid w:val="00376599"/>
    <w:rsid w:val="0037698A"/>
    <w:rsid w:val="00377E0E"/>
    <w:rsid w:val="00380C10"/>
    <w:rsid w:val="003812A0"/>
    <w:rsid w:val="0038190E"/>
    <w:rsid w:val="003821D0"/>
    <w:rsid w:val="0038221B"/>
    <w:rsid w:val="00382245"/>
    <w:rsid w:val="003823FF"/>
    <w:rsid w:val="003824AF"/>
    <w:rsid w:val="00383758"/>
    <w:rsid w:val="003837EB"/>
    <w:rsid w:val="00383967"/>
    <w:rsid w:val="003839BF"/>
    <w:rsid w:val="00383EE5"/>
    <w:rsid w:val="003841E9"/>
    <w:rsid w:val="003852A7"/>
    <w:rsid w:val="00385D45"/>
    <w:rsid w:val="00386E19"/>
    <w:rsid w:val="00387705"/>
    <w:rsid w:val="003877E9"/>
    <w:rsid w:val="003918DE"/>
    <w:rsid w:val="0039308C"/>
    <w:rsid w:val="0039344A"/>
    <w:rsid w:val="00393CF6"/>
    <w:rsid w:val="00393E5B"/>
    <w:rsid w:val="003949D7"/>
    <w:rsid w:val="00394A95"/>
    <w:rsid w:val="0039537A"/>
    <w:rsid w:val="003953AA"/>
    <w:rsid w:val="00395518"/>
    <w:rsid w:val="003958E0"/>
    <w:rsid w:val="00395977"/>
    <w:rsid w:val="00396EB2"/>
    <w:rsid w:val="00396FA6"/>
    <w:rsid w:val="003A07F5"/>
    <w:rsid w:val="003A0806"/>
    <w:rsid w:val="003A11B9"/>
    <w:rsid w:val="003A178C"/>
    <w:rsid w:val="003A2D0F"/>
    <w:rsid w:val="003A41FE"/>
    <w:rsid w:val="003A4905"/>
    <w:rsid w:val="003A49A8"/>
    <w:rsid w:val="003A4D4E"/>
    <w:rsid w:val="003A5E5D"/>
    <w:rsid w:val="003A65EB"/>
    <w:rsid w:val="003A6B55"/>
    <w:rsid w:val="003A7423"/>
    <w:rsid w:val="003A7B12"/>
    <w:rsid w:val="003A7C88"/>
    <w:rsid w:val="003B0630"/>
    <w:rsid w:val="003B0C5F"/>
    <w:rsid w:val="003B2F89"/>
    <w:rsid w:val="003B52A9"/>
    <w:rsid w:val="003B55F5"/>
    <w:rsid w:val="003B5743"/>
    <w:rsid w:val="003B5A0E"/>
    <w:rsid w:val="003B5C96"/>
    <w:rsid w:val="003B6596"/>
    <w:rsid w:val="003B678E"/>
    <w:rsid w:val="003B6900"/>
    <w:rsid w:val="003B6F9E"/>
    <w:rsid w:val="003B7722"/>
    <w:rsid w:val="003B79C4"/>
    <w:rsid w:val="003B7AA2"/>
    <w:rsid w:val="003B7F49"/>
    <w:rsid w:val="003C10E0"/>
    <w:rsid w:val="003C16A9"/>
    <w:rsid w:val="003C184A"/>
    <w:rsid w:val="003C1B24"/>
    <w:rsid w:val="003C21CD"/>
    <w:rsid w:val="003C31F2"/>
    <w:rsid w:val="003C3862"/>
    <w:rsid w:val="003C3930"/>
    <w:rsid w:val="003C3FD8"/>
    <w:rsid w:val="003C476F"/>
    <w:rsid w:val="003C4831"/>
    <w:rsid w:val="003C4A1F"/>
    <w:rsid w:val="003C52CF"/>
    <w:rsid w:val="003C5866"/>
    <w:rsid w:val="003C5B73"/>
    <w:rsid w:val="003C5BED"/>
    <w:rsid w:val="003C5FCD"/>
    <w:rsid w:val="003C7642"/>
    <w:rsid w:val="003D00EE"/>
    <w:rsid w:val="003D0C8F"/>
    <w:rsid w:val="003D12E4"/>
    <w:rsid w:val="003D1591"/>
    <w:rsid w:val="003D1EBD"/>
    <w:rsid w:val="003D2DAA"/>
    <w:rsid w:val="003D44A7"/>
    <w:rsid w:val="003D4AB0"/>
    <w:rsid w:val="003D592B"/>
    <w:rsid w:val="003D7DDD"/>
    <w:rsid w:val="003E12FD"/>
    <w:rsid w:val="003E2188"/>
    <w:rsid w:val="003E2ACA"/>
    <w:rsid w:val="003E2C30"/>
    <w:rsid w:val="003E2E52"/>
    <w:rsid w:val="003E3533"/>
    <w:rsid w:val="003E3A3C"/>
    <w:rsid w:val="003E4AB3"/>
    <w:rsid w:val="003E4EF0"/>
    <w:rsid w:val="003E6646"/>
    <w:rsid w:val="003E6F55"/>
    <w:rsid w:val="003E7056"/>
    <w:rsid w:val="003E7AAE"/>
    <w:rsid w:val="003E7B78"/>
    <w:rsid w:val="003F09A8"/>
    <w:rsid w:val="003F1912"/>
    <w:rsid w:val="003F20D3"/>
    <w:rsid w:val="003F2128"/>
    <w:rsid w:val="003F3522"/>
    <w:rsid w:val="003F3D00"/>
    <w:rsid w:val="003F3D58"/>
    <w:rsid w:val="003F3DD4"/>
    <w:rsid w:val="003F42A2"/>
    <w:rsid w:val="003F43CC"/>
    <w:rsid w:val="003F488A"/>
    <w:rsid w:val="003F4FC1"/>
    <w:rsid w:val="003F61A2"/>
    <w:rsid w:val="003F698F"/>
    <w:rsid w:val="003F6A49"/>
    <w:rsid w:val="003F6A7B"/>
    <w:rsid w:val="003F7C34"/>
    <w:rsid w:val="004008A6"/>
    <w:rsid w:val="00400A82"/>
    <w:rsid w:val="0040105E"/>
    <w:rsid w:val="004010C4"/>
    <w:rsid w:val="004011AE"/>
    <w:rsid w:val="00401905"/>
    <w:rsid w:val="0040232C"/>
    <w:rsid w:val="00403961"/>
    <w:rsid w:val="00403F25"/>
    <w:rsid w:val="00404E25"/>
    <w:rsid w:val="00404EE7"/>
    <w:rsid w:val="004051D1"/>
    <w:rsid w:val="0040737C"/>
    <w:rsid w:val="004078A6"/>
    <w:rsid w:val="00407A26"/>
    <w:rsid w:val="00410199"/>
    <w:rsid w:val="004102E7"/>
    <w:rsid w:val="00410650"/>
    <w:rsid w:val="00410CC2"/>
    <w:rsid w:val="00411736"/>
    <w:rsid w:val="00412611"/>
    <w:rsid w:val="0041275A"/>
    <w:rsid w:val="00413197"/>
    <w:rsid w:val="004134E7"/>
    <w:rsid w:val="0041375A"/>
    <w:rsid w:val="00414F37"/>
    <w:rsid w:val="00415C0E"/>
    <w:rsid w:val="00415C68"/>
    <w:rsid w:val="00415EF2"/>
    <w:rsid w:val="00415EFA"/>
    <w:rsid w:val="00416470"/>
    <w:rsid w:val="004168F5"/>
    <w:rsid w:val="00416922"/>
    <w:rsid w:val="00416AE6"/>
    <w:rsid w:val="00417247"/>
    <w:rsid w:val="00417478"/>
    <w:rsid w:val="00417666"/>
    <w:rsid w:val="00417997"/>
    <w:rsid w:val="00420F8B"/>
    <w:rsid w:val="00420FA4"/>
    <w:rsid w:val="004219C6"/>
    <w:rsid w:val="004220EC"/>
    <w:rsid w:val="00422123"/>
    <w:rsid w:val="00422408"/>
    <w:rsid w:val="00422596"/>
    <w:rsid w:val="004228C4"/>
    <w:rsid w:val="00422C59"/>
    <w:rsid w:val="00422CF9"/>
    <w:rsid w:val="00423558"/>
    <w:rsid w:val="00423868"/>
    <w:rsid w:val="004247E0"/>
    <w:rsid w:val="00425678"/>
    <w:rsid w:val="0042588C"/>
    <w:rsid w:val="00425CFA"/>
    <w:rsid w:val="004263D7"/>
    <w:rsid w:val="004276FB"/>
    <w:rsid w:val="00427AA9"/>
    <w:rsid w:val="00427C57"/>
    <w:rsid w:val="00430B32"/>
    <w:rsid w:val="00430C82"/>
    <w:rsid w:val="0043305B"/>
    <w:rsid w:val="0043431C"/>
    <w:rsid w:val="0043472E"/>
    <w:rsid w:val="0043521D"/>
    <w:rsid w:val="00435A99"/>
    <w:rsid w:val="00436029"/>
    <w:rsid w:val="00436729"/>
    <w:rsid w:val="004371B1"/>
    <w:rsid w:val="00437661"/>
    <w:rsid w:val="004400A8"/>
    <w:rsid w:val="004407F7"/>
    <w:rsid w:val="0044099D"/>
    <w:rsid w:val="0044126D"/>
    <w:rsid w:val="00442782"/>
    <w:rsid w:val="00443211"/>
    <w:rsid w:val="00443931"/>
    <w:rsid w:val="00444CC2"/>
    <w:rsid w:val="00444E63"/>
    <w:rsid w:val="00444EF3"/>
    <w:rsid w:val="00445DBC"/>
    <w:rsid w:val="00446507"/>
    <w:rsid w:val="00446DAC"/>
    <w:rsid w:val="00447117"/>
    <w:rsid w:val="00447AE8"/>
    <w:rsid w:val="00447B8E"/>
    <w:rsid w:val="00450A0B"/>
    <w:rsid w:val="004522F1"/>
    <w:rsid w:val="00452D02"/>
    <w:rsid w:val="00453653"/>
    <w:rsid w:val="00453C36"/>
    <w:rsid w:val="00454105"/>
    <w:rsid w:val="00454993"/>
    <w:rsid w:val="00454B8C"/>
    <w:rsid w:val="00455183"/>
    <w:rsid w:val="00457790"/>
    <w:rsid w:val="00460A88"/>
    <w:rsid w:val="00461A4C"/>
    <w:rsid w:val="00461CF3"/>
    <w:rsid w:val="00461D73"/>
    <w:rsid w:val="00462B96"/>
    <w:rsid w:val="00463427"/>
    <w:rsid w:val="0046454D"/>
    <w:rsid w:val="00464859"/>
    <w:rsid w:val="00464A54"/>
    <w:rsid w:val="004651D2"/>
    <w:rsid w:val="00465FA6"/>
    <w:rsid w:val="00466BF4"/>
    <w:rsid w:val="00466C1D"/>
    <w:rsid w:val="00466DCE"/>
    <w:rsid w:val="0046737E"/>
    <w:rsid w:val="004674E2"/>
    <w:rsid w:val="00467631"/>
    <w:rsid w:val="00467688"/>
    <w:rsid w:val="00467DEC"/>
    <w:rsid w:val="00467F69"/>
    <w:rsid w:val="00470255"/>
    <w:rsid w:val="004709B6"/>
    <w:rsid w:val="00470F43"/>
    <w:rsid w:val="00470F9B"/>
    <w:rsid w:val="00472247"/>
    <w:rsid w:val="0047243B"/>
    <w:rsid w:val="004725EF"/>
    <w:rsid w:val="00472B6B"/>
    <w:rsid w:val="00472E54"/>
    <w:rsid w:val="00472EAB"/>
    <w:rsid w:val="00472ED3"/>
    <w:rsid w:val="004748E4"/>
    <w:rsid w:val="00474B34"/>
    <w:rsid w:val="00475273"/>
    <w:rsid w:val="004756C1"/>
    <w:rsid w:val="004757A7"/>
    <w:rsid w:val="004757DD"/>
    <w:rsid w:val="004767BF"/>
    <w:rsid w:val="00476802"/>
    <w:rsid w:val="00477E04"/>
    <w:rsid w:val="00480229"/>
    <w:rsid w:val="004808A9"/>
    <w:rsid w:val="00481D78"/>
    <w:rsid w:val="004825A1"/>
    <w:rsid w:val="00482BC8"/>
    <w:rsid w:val="00482CC9"/>
    <w:rsid w:val="00482CD3"/>
    <w:rsid w:val="00482FE3"/>
    <w:rsid w:val="00483191"/>
    <w:rsid w:val="004837E4"/>
    <w:rsid w:val="00483893"/>
    <w:rsid w:val="0048483F"/>
    <w:rsid w:val="00485A0D"/>
    <w:rsid w:val="00485DA2"/>
    <w:rsid w:val="004861C4"/>
    <w:rsid w:val="00486414"/>
    <w:rsid w:val="00486732"/>
    <w:rsid w:val="004867FC"/>
    <w:rsid w:val="004869EA"/>
    <w:rsid w:val="00486DC8"/>
    <w:rsid w:val="00487DE0"/>
    <w:rsid w:val="0049176A"/>
    <w:rsid w:val="00491A8C"/>
    <w:rsid w:val="004925FD"/>
    <w:rsid w:val="00492947"/>
    <w:rsid w:val="00492E1B"/>
    <w:rsid w:val="00492F2E"/>
    <w:rsid w:val="00493165"/>
    <w:rsid w:val="004935F1"/>
    <w:rsid w:val="004940AA"/>
    <w:rsid w:val="004942C2"/>
    <w:rsid w:val="00494364"/>
    <w:rsid w:val="00494868"/>
    <w:rsid w:val="00495C8B"/>
    <w:rsid w:val="004960C9"/>
    <w:rsid w:val="004975B3"/>
    <w:rsid w:val="004977D9"/>
    <w:rsid w:val="004978B0"/>
    <w:rsid w:val="00497A94"/>
    <w:rsid w:val="00497E9E"/>
    <w:rsid w:val="004A07DF"/>
    <w:rsid w:val="004A0A9D"/>
    <w:rsid w:val="004A0D2F"/>
    <w:rsid w:val="004A1855"/>
    <w:rsid w:val="004A1CC7"/>
    <w:rsid w:val="004A1D4C"/>
    <w:rsid w:val="004A1EF4"/>
    <w:rsid w:val="004A257F"/>
    <w:rsid w:val="004A28AD"/>
    <w:rsid w:val="004A34BE"/>
    <w:rsid w:val="004A4092"/>
    <w:rsid w:val="004A422D"/>
    <w:rsid w:val="004A474B"/>
    <w:rsid w:val="004A484C"/>
    <w:rsid w:val="004A50D8"/>
    <w:rsid w:val="004A57D5"/>
    <w:rsid w:val="004A64A5"/>
    <w:rsid w:val="004A66A9"/>
    <w:rsid w:val="004A792A"/>
    <w:rsid w:val="004B138B"/>
    <w:rsid w:val="004B35B7"/>
    <w:rsid w:val="004B3B98"/>
    <w:rsid w:val="004B414A"/>
    <w:rsid w:val="004B52C6"/>
    <w:rsid w:val="004B5CF1"/>
    <w:rsid w:val="004B5FF1"/>
    <w:rsid w:val="004B6447"/>
    <w:rsid w:val="004B715B"/>
    <w:rsid w:val="004B7CF8"/>
    <w:rsid w:val="004C015C"/>
    <w:rsid w:val="004C046A"/>
    <w:rsid w:val="004C057A"/>
    <w:rsid w:val="004C14A3"/>
    <w:rsid w:val="004C1741"/>
    <w:rsid w:val="004C2054"/>
    <w:rsid w:val="004C2713"/>
    <w:rsid w:val="004C3906"/>
    <w:rsid w:val="004C4E08"/>
    <w:rsid w:val="004C50BA"/>
    <w:rsid w:val="004C52C4"/>
    <w:rsid w:val="004C5357"/>
    <w:rsid w:val="004C5901"/>
    <w:rsid w:val="004C635C"/>
    <w:rsid w:val="004C6758"/>
    <w:rsid w:val="004C6C97"/>
    <w:rsid w:val="004C7525"/>
    <w:rsid w:val="004C78C8"/>
    <w:rsid w:val="004C7956"/>
    <w:rsid w:val="004C7B28"/>
    <w:rsid w:val="004C7D63"/>
    <w:rsid w:val="004D0169"/>
    <w:rsid w:val="004D03D6"/>
    <w:rsid w:val="004D03F0"/>
    <w:rsid w:val="004D1375"/>
    <w:rsid w:val="004D13B1"/>
    <w:rsid w:val="004D1752"/>
    <w:rsid w:val="004D27F5"/>
    <w:rsid w:val="004D30D8"/>
    <w:rsid w:val="004D3757"/>
    <w:rsid w:val="004D3949"/>
    <w:rsid w:val="004D3FA6"/>
    <w:rsid w:val="004D47ED"/>
    <w:rsid w:val="004D56BF"/>
    <w:rsid w:val="004D71A7"/>
    <w:rsid w:val="004D71B6"/>
    <w:rsid w:val="004D7A39"/>
    <w:rsid w:val="004D7CB7"/>
    <w:rsid w:val="004E019B"/>
    <w:rsid w:val="004E10D8"/>
    <w:rsid w:val="004E187B"/>
    <w:rsid w:val="004E2157"/>
    <w:rsid w:val="004E2740"/>
    <w:rsid w:val="004E29BC"/>
    <w:rsid w:val="004E2AC5"/>
    <w:rsid w:val="004E307E"/>
    <w:rsid w:val="004E32D5"/>
    <w:rsid w:val="004E4267"/>
    <w:rsid w:val="004E470D"/>
    <w:rsid w:val="004E4ACB"/>
    <w:rsid w:val="004E504E"/>
    <w:rsid w:val="004E5BDF"/>
    <w:rsid w:val="004E7934"/>
    <w:rsid w:val="004F088E"/>
    <w:rsid w:val="004F0DF7"/>
    <w:rsid w:val="004F1292"/>
    <w:rsid w:val="004F1414"/>
    <w:rsid w:val="004F1532"/>
    <w:rsid w:val="004F1661"/>
    <w:rsid w:val="004F195D"/>
    <w:rsid w:val="004F1FDD"/>
    <w:rsid w:val="004F21F8"/>
    <w:rsid w:val="004F248B"/>
    <w:rsid w:val="004F286D"/>
    <w:rsid w:val="004F2C41"/>
    <w:rsid w:val="004F319E"/>
    <w:rsid w:val="004F466D"/>
    <w:rsid w:val="004F48B2"/>
    <w:rsid w:val="004F50D4"/>
    <w:rsid w:val="004F6E26"/>
    <w:rsid w:val="004F73E8"/>
    <w:rsid w:val="00500A47"/>
    <w:rsid w:val="0050264F"/>
    <w:rsid w:val="005033FF"/>
    <w:rsid w:val="00503595"/>
    <w:rsid w:val="005036B1"/>
    <w:rsid w:val="00503AA3"/>
    <w:rsid w:val="00503B01"/>
    <w:rsid w:val="00503F8A"/>
    <w:rsid w:val="005050F6"/>
    <w:rsid w:val="005051A0"/>
    <w:rsid w:val="00505649"/>
    <w:rsid w:val="00505653"/>
    <w:rsid w:val="00505DD3"/>
    <w:rsid w:val="005061B2"/>
    <w:rsid w:val="005072DD"/>
    <w:rsid w:val="0050752E"/>
    <w:rsid w:val="0051076B"/>
    <w:rsid w:val="005107AF"/>
    <w:rsid w:val="00511B10"/>
    <w:rsid w:val="00511EBB"/>
    <w:rsid w:val="00511F36"/>
    <w:rsid w:val="00512053"/>
    <w:rsid w:val="005120AC"/>
    <w:rsid w:val="00512600"/>
    <w:rsid w:val="00513910"/>
    <w:rsid w:val="00514445"/>
    <w:rsid w:val="005144AA"/>
    <w:rsid w:val="00514961"/>
    <w:rsid w:val="0051568C"/>
    <w:rsid w:val="00516789"/>
    <w:rsid w:val="00520A5C"/>
    <w:rsid w:val="00520C3B"/>
    <w:rsid w:val="005215BD"/>
    <w:rsid w:val="00521969"/>
    <w:rsid w:val="00521E59"/>
    <w:rsid w:val="005225F8"/>
    <w:rsid w:val="00522949"/>
    <w:rsid w:val="00523754"/>
    <w:rsid w:val="00524182"/>
    <w:rsid w:val="00524A5D"/>
    <w:rsid w:val="00524E7E"/>
    <w:rsid w:val="00525674"/>
    <w:rsid w:val="0052573B"/>
    <w:rsid w:val="0052609B"/>
    <w:rsid w:val="00526B3A"/>
    <w:rsid w:val="00526FC3"/>
    <w:rsid w:val="005270F0"/>
    <w:rsid w:val="005271FE"/>
    <w:rsid w:val="00527671"/>
    <w:rsid w:val="00527DC7"/>
    <w:rsid w:val="005310AA"/>
    <w:rsid w:val="0053269B"/>
    <w:rsid w:val="005329C7"/>
    <w:rsid w:val="005338B2"/>
    <w:rsid w:val="00534C7A"/>
    <w:rsid w:val="005350FA"/>
    <w:rsid w:val="005359A3"/>
    <w:rsid w:val="005361F8"/>
    <w:rsid w:val="00537158"/>
    <w:rsid w:val="005371B3"/>
    <w:rsid w:val="00537412"/>
    <w:rsid w:val="00537771"/>
    <w:rsid w:val="005406C6"/>
    <w:rsid w:val="00540BA1"/>
    <w:rsid w:val="00542748"/>
    <w:rsid w:val="00543289"/>
    <w:rsid w:val="00543E8A"/>
    <w:rsid w:val="005446CA"/>
    <w:rsid w:val="00545601"/>
    <w:rsid w:val="00545C2A"/>
    <w:rsid w:val="0054626E"/>
    <w:rsid w:val="00546331"/>
    <w:rsid w:val="00546D6A"/>
    <w:rsid w:val="00547B60"/>
    <w:rsid w:val="00547C55"/>
    <w:rsid w:val="0055083D"/>
    <w:rsid w:val="00550AED"/>
    <w:rsid w:val="00551696"/>
    <w:rsid w:val="0055170C"/>
    <w:rsid w:val="005518EB"/>
    <w:rsid w:val="00551940"/>
    <w:rsid w:val="0055200E"/>
    <w:rsid w:val="0055258F"/>
    <w:rsid w:val="00552991"/>
    <w:rsid w:val="00553637"/>
    <w:rsid w:val="00553C5C"/>
    <w:rsid w:val="00553F3A"/>
    <w:rsid w:val="005540E7"/>
    <w:rsid w:val="005550D7"/>
    <w:rsid w:val="00556DFA"/>
    <w:rsid w:val="00560531"/>
    <w:rsid w:val="005612F5"/>
    <w:rsid w:val="005618EA"/>
    <w:rsid w:val="00561D5E"/>
    <w:rsid w:val="005630A0"/>
    <w:rsid w:val="005648F9"/>
    <w:rsid w:val="0056501C"/>
    <w:rsid w:val="0056660A"/>
    <w:rsid w:val="005666DA"/>
    <w:rsid w:val="00566BC8"/>
    <w:rsid w:val="00566D12"/>
    <w:rsid w:val="00566DDF"/>
    <w:rsid w:val="00566F44"/>
    <w:rsid w:val="00567BF9"/>
    <w:rsid w:val="00570997"/>
    <w:rsid w:val="00570C29"/>
    <w:rsid w:val="00571B07"/>
    <w:rsid w:val="005723DE"/>
    <w:rsid w:val="005731D0"/>
    <w:rsid w:val="00573BDB"/>
    <w:rsid w:val="00574227"/>
    <w:rsid w:val="0057444A"/>
    <w:rsid w:val="00574681"/>
    <w:rsid w:val="005746F4"/>
    <w:rsid w:val="005748DD"/>
    <w:rsid w:val="00575485"/>
    <w:rsid w:val="00575A0F"/>
    <w:rsid w:val="005767ED"/>
    <w:rsid w:val="005767FB"/>
    <w:rsid w:val="005769EA"/>
    <w:rsid w:val="0057772B"/>
    <w:rsid w:val="00577C90"/>
    <w:rsid w:val="00580C2A"/>
    <w:rsid w:val="00581495"/>
    <w:rsid w:val="00581A58"/>
    <w:rsid w:val="00581DA2"/>
    <w:rsid w:val="00581DBD"/>
    <w:rsid w:val="005824E0"/>
    <w:rsid w:val="00582552"/>
    <w:rsid w:val="00583403"/>
    <w:rsid w:val="00586893"/>
    <w:rsid w:val="0058733D"/>
    <w:rsid w:val="0058791A"/>
    <w:rsid w:val="005909AC"/>
    <w:rsid w:val="005911F6"/>
    <w:rsid w:val="005914F5"/>
    <w:rsid w:val="00591B20"/>
    <w:rsid w:val="00591EF2"/>
    <w:rsid w:val="00591F99"/>
    <w:rsid w:val="00592035"/>
    <w:rsid w:val="0059230A"/>
    <w:rsid w:val="00593B4F"/>
    <w:rsid w:val="00593DAD"/>
    <w:rsid w:val="00593FF4"/>
    <w:rsid w:val="0059418D"/>
    <w:rsid w:val="0059431A"/>
    <w:rsid w:val="005944B6"/>
    <w:rsid w:val="0059636E"/>
    <w:rsid w:val="0059705E"/>
    <w:rsid w:val="00597450"/>
    <w:rsid w:val="005A081B"/>
    <w:rsid w:val="005A0A0B"/>
    <w:rsid w:val="005A1E18"/>
    <w:rsid w:val="005A23B7"/>
    <w:rsid w:val="005A3267"/>
    <w:rsid w:val="005A41BE"/>
    <w:rsid w:val="005A4723"/>
    <w:rsid w:val="005A4744"/>
    <w:rsid w:val="005A4FBE"/>
    <w:rsid w:val="005A54F8"/>
    <w:rsid w:val="005A5773"/>
    <w:rsid w:val="005A5DC0"/>
    <w:rsid w:val="005A630C"/>
    <w:rsid w:val="005A6F87"/>
    <w:rsid w:val="005A75EB"/>
    <w:rsid w:val="005B0046"/>
    <w:rsid w:val="005B0DC5"/>
    <w:rsid w:val="005B18CF"/>
    <w:rsid w:val="005B1F29"/>
    <w:rsid w:val="005B260E"/>
    <w:rsid w:val="005B2798"/>
    <w:rsid w:val="005B29F1"/>
    <w:rsid w:val="005B2AA1"/>
    <w:rsid w:val="005B2AF1"/>
    <w:rsid w:val="005B3BC4"/>
    <w:rsid w:val="005B4FA6"/>
    <w:rsid w:val="005B5489"/>
    <w:rsid w:val="005B54B3"/>
    <w:rsid w:val="005B619F"/>
    <w:rsid w:val="005B653C"/>
    <w:rsid w:val="005B6693"/>
    <w:rsid w:val="005B6933"/>
    <w:rsid w:val="005B6E9B"/>
    <w:rsid w:val="005B70C8"/>
    <w:rsid w:val="005B7560"/>
    <w:rsid w:val="005B7B9B"/>
    <w:rsid w:val="005B7D5B"/>
    <w:rsid w:val="005C006F"/>
    <w:rsid w:val="005C0A85"/>
    <w:rsid w:val="005C0BB9"/>
    <w:rsid w:val="005C20A2"/>
    <w:rsid w:val="005C306E"/>
    <w:rsid w:val="005C3734"/>
    <w:rsid w:val="005C3B9E"/>
    <w:rsid w:val="005C3BCF"/>
    <w:rsid w:val="005C4DF2"/>
    <w:rsid w:val="005C5746"/>
    <w:rsid w:val="005C5E98"/>
    <w:rsid w:val="005C5F83"/>
    <w:rsid w:val="005C6AAF"/>
    <w:rsid w:val="005C6C27"/>
    <w:rsid w:val="005C76C6"/>
    <w:rsid w:val="005C7BBF"/>
    <w:rsid w:val="005D030B"/>
    <w:rsid w:val="005D0D9E"/>
    <w:rsid w:val="005D16EB"/>
    <w:rsid w:val="005D182C"/>
    <w:rsid w:val="005D2831"/>
    <w:rsid w:val="005D29EB"/>
    <w:rsid w:val="005D2DA5"/>
    <w:rsid w:val="005D4685"/>
    <w:rsid w:val="005D57CF"/>
    <w:rsid w:val="005D6374"/>
    <w:rsid w:val="005D6516"/>
    <w:rsid w:val="005D66B5"/>
    <w:rsid w:val="005D6804"/>
    <w:rsid w:val="005D6AD3"/>
    <w:rsid w:val="005D794D"/>
    <w:rsid w:val="005D7C8A"/>
    <w:rsid w:val="005E0145"/>
    <w:rsid w:val="005E0302"/>
    <w:rsid w:val="005E08A6"/>
    <w:rsid w:val="005E1E03"/>
    <w:rsid w:val="005E2555"/>
    <w:rsid w:val="005E4190"/>
    <w:rsid w:val="005E4533"/>
    <w:rsid w:val="005E55D8"/>
    <w:rsid w:val="005E6D5C"/>
    <w:rsid w:val="005E6FE0"/>
    <w:rsid w:val="005E7090"/>
    <w:rsid w:val="005E7466"/>
    <w:rsid w:val="005E74EF"/>
    <w:rsid w:val="005E78BF"/>
    <w:rsid w:val="005E7A18"/>
    <w:rsid w:val="005E7A7F"/>
    <w:rsid w:val="005F0DD8"/>
    <w:rsid w:val="005F2870"/>
    <w:rsid w:val="005F2948"/>
    <w:rsid w:val="005F31AF"/>
    <w:rsid w:val="005F3381"/>
    <w:rsid w:val="005F33A0"/>
    <w:rsid w:val="005F3FA9"/>
    <w:rsid w:val="005F4149"/>
    <w:rsid w:val="005F4AF0"/>
    <w:rsid w:val="005F4BF0"/>
    <w:rsid w:val="005F4DC9"/>
    <w:rsid w:val="005F57A3"/>
    <w:rsid w:val="005F5D38"/>
    <w:rsid w:val="005F5DB2"/>
    <w:rsid w:val="005F6C40"/>
    <w:rsid w:val="005F7381"/>
    <w:rsid w:val="005F7C4F"/>
    <w:rsid w:val="0060132A"/>
    <w:rsid w:val="006027B7"/>
    <w:rsid w:val="0060350B"/>
    <w:rsid w:val="0060353E"/>
    <w:rsid w:val="00603C54"/>
    <w:rsid w:val="00603E33"/>
    <w:rsid w:val="0060455F"/>
    <w:rsid w:val="00604FED"/>
    <w:rsid w:val="00605012"/>
    <w:rsid w:val="00605DEC"/>
    <w:rsid w:val="00606B0B"/>
    <w:rsid w:val="006070AB"/>
    <w:rsid w:val="0060714B"/>
    <w:rsid w:val="00607227"/>
    <w:rsid w:val="00607289"/>
    <w:rsid w:val="006102CE"/>
    <w:rsid w:val="0061082F"/>
    <w:rsid w:val="00610A69"/>
    <w:rsid w:val="00610AFB"/>
    <w:rsid w:val="00611B8A"/>
    <w:rsid w:val="0061281C"/>
    <w:rsid w:val="00612B3D"/>
    <w:rsid w:val="00612CC8"/>
    <w:rsid w:val="00612EF7"/>
    <w:rsid w:val="0061411F"/>
    <w:rsid w:val="006141AC"/>
    <w:rsid w:val="00614EA2"/>
    <w:rsid w:val="00614F57"/>
    <w:rsid w:val="0061597B"/>
    <w:rsid w:val="0061696D"/>
    <w:rsid w:val="00617063"/>
    <w:rsid w:val="006175ED"/>
    <w:rsid w:val="00617C53"/>
    <w:rsid w:val="00617F99"/>
    <w:rsid w:val="00620552"/>
    <w:rsid w:val="0062170F"/>
    <w:rsid w:val="0062227B"/>
    <w:rsid w:val="00624149"/>
    <w:rsid w:val="00624A55"/>
    <w:rsid w:val="00625367"/>
    <w:rsid w:val="00626523"/>
    <w:rsid w:val="006314A9"/>
    <w:rsid w:val="00633B59"/>
    <w:rsid w:val="006342D7"/>
    <w:rsid w:val="0063480D"/>
    <w:rsid w:val="00634DFA"/>
    <w:rsid w:val="0063525F"/>
    <w:rsid w:val="006354F5"/>
    <w:rsid w:val="00635EBF"/>
    <w:rsid w:val="006364C9"/>
    <w:rsid w:val="006366E0"/>
    <w:rsid w:val="0063671F"/>
    <w:rsid w:val="00636898"/>
    <w:rsid w:val="006372A4"/>
    <w:rsid w:val="00637832"/>
    <w:rsid w:val="00637A7A"/>
    <w:rsid w:val="006401AB"/>
    <w:rsid w:val="00641077"/>
    <w:rsid w:val="00641307"/>
    <w:rsid w:val="00641B6F"/>
    <w:rsid w:val="00642C02"/>
    <w:rsid w:val="006430AC"/>
    <w:rsid w:val="006434C6"/>
    <w:rsid w:val="00643568"/>
    <w:rsid w:val="00643B10"/>
    <w:rsid w:val="0064412D"/>
    <w:rsid w:val="006445CF"/>
    <w:rsid w:val="00645606"/>
    <w:rsid w:val="00645894"/>
    <w:rsid w:val="00645ADE"/>
    <w:rsid w:val="00646A20"/>
    <w:rsid w:val="006472EF"/>
    <w:rsid w:val="0064763C"/>
    <w:rsid w:val="00647AA4"/>
    <w:rsid w:val="00647DDC"/>
    <w:rsid w:val="0065018E"/>
    <w:rsid w:val="00650341"/>
    <w:rsid w:val="00650A3B"/>
    <w:rsid w:val="00650B2B"/>
    <w:rsid w:val="00650CC6"/>
    <w:rsid w:val="006517E9"/>
    <w:rsid w:val="00651D89"/>
    <w:rsid w:val="00652BD6"/>
    <w:rsid w:val="00652EFF"/>
    <w:rsid w:val="00653FAF"/>
    <w:rsid w:val="006547B2"/>
    <w:rsid w:val="00655048"/>
    <w:rsid w:val="006561E0"/>
    <w:rsid w:val="00656B4E"/>
    <w:rsid w:val="0065743A"/>
    <w:rsid w:val="006576EC"/>
    <w:rsid w:val="00660A0D"/>
    <w:rsid w:val="00660EEE"/>
    <w:rsid w:val="00660F9C"/>
    <w:rsid w:val="006616AA"/>
    <w:rsid w:val="0066177B"/>
    <w:rsid w:val="00663A76"/>
    <w:rsid w:val="00663DF8"/>
    <w:rsid w:val="00663E63"/>
    <w:rsid w:val="006646A5"/>
    <w:rsid w:val="00665060"/>
    <w:rsid w:val="006660C4"/>
    <w:rsid w:val="0066616A"/>
    <w:rsid w:val="00666506"/>
    <w:rsid w:val="006665E0"/>
    <w:rsid w:val="006668FF"/>
    <w:rsid w:val="0066710E"/>
    <w:rsid w:val="0066769D"/>
    <w:rsid w:val="00667A8E"/>
    <w:rsid w:val="006700A3"/>
    <w:rsid w:val="00670715"/>
    <w:rsid w:val="006708A8"/>
    <w:rsid w:val="00670BFF"/>
    <w:rsid w:val="00670E71"/>
    <w:rsid w:val="0067103D"/>
    <w:rsid w:val="00671590"/>
    <w:rsid w:val="0067193C"/>
    <w:rsid w:val="00671A5F"/>
    <w:rsid w:val="00671C63"/>
    <w:rsid w:val="00672A15"/>
    <w:rsid w:val="006730F6"/>
    <w:rsid w:val="006732FB"/>
    <w:rsid w:val="0067388C"/>
    <w:rsid w:val="00673C9E"/>
    <w:rsid w:val="0067410A"/>
    <w:rsid w:val="00674822"/>
    <w:rsid w:val="00674DDB"/>
    <w:rsid w:val="00674F9C"/>
    <w:rsid w:val="00675113"/>
    <w:rsid w:val="00675693"/>
    <w:rsid w:val="0067625B"/>
    <w:rsid w:val="00676E45"/>
    <w:rsid w:val="00676E9C"/>
    <w:rsid w:val="00676F7A"/>
    <w:rsid w:val="00681AD1"/>
    <w:rsid w:val="006822A5"/>
    <w:rsid w:val="00682333"/>
    <w:rsid w:val="00682C72"/>
    <w:rsid w:val="0068389A"/>
    <w:rsid w:val="00683DAB"/>
    <w:rsid w:val="00684C8F"/>
    <w:rsid w:val="006850D5"/>
    <w:rsid w:val="006854D1"/>
    <w:rsid w:val="00685604"/>
    <w:rsid w:val="006866EA"/>
    <w:rsid w:val="00687377"/>
    <w:rsid w:val="0069134F"/>
    <w:rsid w:val="006914E7"/>
    <w:rsid w:val="006928F4"/>
    <w:rsid w:val="006932D1"/>
    <w:rsid w:val="006933BB"/>
    <w:rsid w:val="006936F2"/>
    <w:rsid w:val="00694F6A"/>
    <w:rsid w:val="006953B0"/>
    <w:rsid w:val="006954FA"/>
    <w:rsid w:val="00696543"/>
    <w:rsid w:val="00696BA7"/>
    <w:rsid w:val="00696DBD"/>
    <w:rsid w:val="006974EB"/>
    <w:rsid w:val="006A0A5D"/>
    <w:rsid w:val="006A15A8"/>
    <w:rsid w:val="006A1D1B"/>
    <w:rsid w:val="006A2203"/>
    <w:rsid w:val="006A2EE8"/>
    <w:rsid w:val="006A3E3D"/>
    <w:rsid w:val="006A41D7"/>
    <w:rsid w:val="006A44DC"/>
    <w:rsid w:val="006A4666"/>
    <w:rsid w:val="006A63D8"/>
    <w:rsid w:val="006A6744"/>
    <w:rsid w:val="006A6B1E"/>
    <w:rsid w:val="006A7397"/>
    <w:rsid w:val="006A75B6"/>
    <w:rsid w:val="006A75CC"/>
    <w:rsid w:val="006B0406"/>
    <w:rsid w:val="006B0799"/>
    <w:rsid w:val="006B0E65"/>
    <w:rsid w:val="006B102B"/>
    <w:rsid w:val="006B1065"/>
    <w:rsid w:val="006B39F9"/>
    <w:rsid w:val="006B3D65"/>
    <w:rsid w:val="006B4EA0"/>
    <w:rsid w:val="006B4F97"/>
    <w:rsid w:val="006B530E"/>
    <w:rsid w:val="006B5FD9"/>
    <w:rsid w:val="006B6CBB"/>
    <w:rsid w:val="006B7555"/>
    <w:rsid w:val="006B7AAE"/>
    <w:rsid w:val="006C03B6"/>
    <w:rsid w:val="006C1A1F"/>
    <w:rsid w:val="006C2277"/>
    <w:rsid w:val="006C2510"/>
    <w:rsid w:val="006C2588"/>
    <w:rsid w:val="006C2647"/>
    <w:rsid w:val="006C3CE8"/>
    <w:rsid w:val="006C40B0"/>
    <w:rsid w:val="006C5D26"/>
    <w:rsid w:val="006C657D"/>
    <w:rsid w:val="006C71B3"/>
    <w:rsid w:val="006C71F7"/>
    <w:rsid w:val="006C75B8"/>
    <w:rsid w:val="006C7782"/>
    <w:rsid w:val="006C7984"/>
    <w:rsid w:val="006C7FD2"/>
    <w:rsid w:val="006D01A2"/>
    <w:rsid w:val="006D0259"/>
    <w:rsid w:val="006D0576"/>
    <w:rsid w:val="006D072D"/>
    <w:rsid w:val="006D0838"/>
    <w:rsid w:val="006D0BE7"/>
    <w:rsid w:val="006D169D"/>
    <w:rsid w:val="006D2CDF"/>
    <w:rsid w:val="006D32F7"/>
    <w:rsid w:val="006D3516"/>
    <w:rsid w:val="006D371C"/>
    <w:rsid w:val="006D3CF9"/>
    <w:rsid w:val="006D5080"/>
    <w:rsid w:val="006D541E"/>
    <w:rsid w:val="006D576E"/>
    <w:rsid w:val="006D6088"/>
    <w:rsid w:val="006D667C"/>
    <w:rsid w:val="006D73D6"/>
    <w:rsid w:val="006D7D45"/>
    <w:rsid w:val="006D7E1D"/>
    <w:rsid w:val="006E0A0F"/>
    <w:rsid w:val="006E0FA4"/>
    <w:rsid w:val="006E1165"/>
    <w:rsid w:val="006E159B"/>
    <w:rsid w:val="006E1A9F"/>
    <w:rsid w:val="006E24A5"/>
    <w:rsid w:val="006E3199"/>
    <w:rsid w:val="006E349D"/>
    <w:rsid w:val="006E3A52"/>
    <w:rsid w:val="006E3D61"/>
    <w:rsid w:val="006E47D1"/>
    <w:rsid w:val="006E48CA"/>
    <w:rsid w:val="006E4923"/>
    <w:rsid w:val="006E4B0B"/>
    <w:rsid w:val="006E4E3A"/>
    <w:rsid w:val="006E618F"/>
    <w:rsid w:val="006E6D8B"/>
    <w:rsid w:val="006E6E00"/>
    <w:rsid w:val="006E790C"/>
    <w:rsid w:val="006E7C06"/>
    <w:rsid w:val="006F00B1"/>
    <w:rsid w:val="006F0364"/>
    <w:rsid w:val="006F0373"/>
    <w:rsid w:val="006F0FA7"/>
    <w:rsid w:val="006F0FEA"/>
    <w:rsid w:val="006F11FD"/>
    <w:rsid w:val="006F1C9E"/>
    <w:rsid w:val="006F295D"/>
    <w:rsid w:val="006F2DCC"/>
    <w:rsid w:val="006F31EE"/>
    <w:rsid w:val="006F3BE5"/>
    <w:rsid w:val="006F4F79"/>
    <w:rsid w:val="006F51E3"/>
    <w:rsid w:val="006F536B"/>
    <w:rsid w:val="006F56E4"/>
    <w:rsid w:val="006F5B03"/>
    <w:rsid w:val="006F62D4"/>
    <w:rsid w:val="006F6C0B"/>
    <w:rsid w:val="006F72F7"/>
    <w:rsid w:val="0070051D"/>
    <w:rsid w:val="00700B75"/>
    <w:rsid w:val="007018F5"/>
    <w:rsid w:val="00702D3C"/>
    <w:rsid w:val="007030B5"/>
    <w:rsid w:val="00704335"/>
    <w:rsid w:val="007047BD"/>
    <w:rsid w:val="007053F1"/>
    <w:rsid w:val="0070595F"/>
    <w:rsid w:val="0070635A"/>
    <w:rsid w:val="007065E5"/>
    <w:rsid w:val="00706B19"/>
    <w:rsid w:val="00706F65"/>
    <w:rsid w:val="00707574"/>
    <w:rsid w:val="00707B26"/>
    <w:rsid w:val="00710246"/>
    <w:rsid w:val="00711496"/>
    <w:rsid w:val="00711D6F"/>
    <w:rsid w:val="00712748"/>
    <w:rsid w:val="00713077"/>
    <w:rsid w:val="007132C0"/>
    <w:rsid w:val="007138DE"/>
    <w:rsid w:val="007140D6"/>
    <w:rsid w:val="007142A7"/>
    <w:rsid w:val="00714680"/>
    <w:rsid w:val="00714C10"/>
    <w:rsid w:val="00715124"/>
    <w:rsid w:val="00715355"/>
    <w:rsid w:val="007155BD"/>
    <w:rsid w:val="00715C33"/>
    <w:rsid w:val="00715CB7"/>
    <w:rsid w:val="007164ED"/>
    <w:rsid w:val="00716A6E"/>
    <w:rsid w:val="00716D04"/>
    <w:rsid w:val="00716FCD"/>
    <w:rsid w:val="007174DA"/>
    <w:rsid w:val="00720A34"/>
    <w:rsid w:val="00720EF8"/>
    <w:rsid w:val="0072150C"/>
    <w:rsid w:val="0072210C"/>
    <w:rsid w:val="0072254E"/>
    <w:rsid w:val="007232B6"/>
    <w:rsid w:val="007233D4"/>
    <w:rsid w:val="00723467"/>
    <w:rsid w:val="00723D3F"/>
    <w:rsid w:val="00724B30"/>
    <w:rsid w:val="00724CDA"/>
    <w:rsid w:val="00724E89"/>
    <w:rsid w:val="00725300"/>
    <w:rsid w:val="00725BC9"/>
    <w:rsid w:val="00726040"/>
    <w:rsid w:val="00726180"/>
    <w:rsid w:val="00726838"/>
    <w:rsid w:val="007273A3"/>
    <w:rsid w:val="0072759E"/>
    <w:rsid w:val="0073029A"/>
    <w:rsid w:val="007304E4"/>
    <w:rsid w:val="007321EF"/>
    <w:rsid w:val="00732C68"/>
    <w:rsid w:val="00733037"/>
    <w:rsid w:val="00733C7F"/>
    <w:rsid w:val="00734977"/>
    <w:rsid w:val="00734E1A"/>
    <w:rsid w:val="0073563C"/>
    <w:rsid w:val="00735EDA"/>
    <w:rsid w:val="00736038"/>
    <w:rsid w:val="00736AC4"/>
    <w:rsid w:val="007374B9"/>
    <w:rsid w:val="007378E8"/>
    <w:rsid w:val="00740C16"/>
    <w:rsid w:val="00741961"/>
    <w:rsid w:val="00741A07"/>
    <w:rsid w:val="00742901"/>
    <w:rsid w:val="00742DFF"/>
    <w:rsid w:val="0074379C"/>
    <w:rsid w:val="007437FF"/>
    <w:rsid w:val="00743BE9"/>
    <w:rsid w:val="00743FA9"/>
    <w:rsid w:val="00744482"/>
    <w:rsid w:val="0074475F"/>
    <w:rsid w:val="007448D7"/>
    <w:rsid w:val="007449FB"/>
    <w:rsid w:val="00745768"/>
    <w:rsid w:val="00746116"/>
    <w:rsid w:val="0074619B"/>
    <w:rsid w:val="007465D7"/>
    <w:rsid w:val="007468E5"/>
    <w:rsid w:val="00746CA9"/>
    <w:rsid w:val="00747038"/>
    <w:rsid w:val="00750299"/>
    <w:rsid w:val="007507E8"/>
    <w:rsid w:val="0075101A"/>
    <w:rsid w:val="00751265"/>
    <w:rsid w:val="0075173F"/>
    <w:rsid w:val="0075210B"/>
    <w:rsid w:val="007550A9"/>
    <w:rsid w:val="0075536A"/>
    <w:rsid w:val="0075569E"/>
    <w:rsid w:val="00755B5A"/>
    <w:rsid w:val="0075621A"/>
    <w:rsid w:val="00756621"/>
    <w:rsid w:val="007568AE"/>
    <w:rsid w:val="0075714E"/>
    <w:rsid w:val="00757169"/>
    <w:rsid w:val="00757BD6"/>
    <w:rsid w:val="00757CC8"/>
    <w:rsid w:val="00757EBF"/>
    <w:rsid w:val="0076167E"/>
    <w:rsid w:val="007619D0"/>
    <w:rsid w:val="007625DA"/>
    <w:rsid w:val="0076291F"/>
    <w:rsid w:val="00762C33"/>
    <w:rsid w:val="00762FFD"/>
    <w:rsid w:val="00763356"/>
    <w:rsid w:val="0076361E"/>
    <w:rsid w:val="00763834"/>
    <w:rsid w:val="007645A5"/>
    <w:rsid w:val="00765408"/>
    <w:rsid w:val="007654BC"/>
    <w:rsid w:val="00766CC4"/>
    <w:rsid w:val="00770C3B"/>
    <w:rsid w:val="00770EF0"/>
    <w:rsid w:val="007711EB"/>
    <w:rsid w:val="0077314C"/>
    <w:rsid w:val="007735F4"/>
    <w:rsid w:val="00775456"/>
    <w:rsid w:val="00775494"/>
    <w:rsid w:val="007758F8"/>
    <w:rsid w:val="00776592"/>
    <w:rsid w:val="00777764"/>
    <w:rsid w:val="00777925"/>
    <w:rsid w:val="00780818"/>
    <w:rsid w:val="0078212A"/>
    <w:rsid w:val="00782593"/>
    <w:rsid w:val="00782669"/>
    <w:rsid w:val="00782710"/>
    <w:rsid w:val="00783A77"/>
    <w:rsid w:val="0078436D"/>
    <w:rsid w:val="00784985"/>
    <w:rsid w:val="00784DE6"/>
    <w:rsid w:val="0078594B"/>
    <w:rsid w:val="007869F9"/>
    <w:rsid w:val="00786C21"/>
    <w:rsid w:val="007874B7"/>
    <w:rsid w:val="00787803"/>
    <w:rsid w:val="00787BD0"/>
    <w:rsid w:val="007909EA"/>
    <w:rsid w:val="0079129D"/>
    <w:rsid w:val="007922AD"/>
    <w:rsid w:val="007929CB"/>
    <w:rsid w:val="00792E13"/>
    <w:rsid w:val="00793D72"/>
    <w:rsid w:val="00793F04"/>
    <w:rsid w:val="00794281"/>
    <w:rsid w:val="007946F7"/>
    <w:rsid w:val="007947B0"/>
    <w:rsid w:val="00794B18"/>
    <w:rsid w:val="00794FE6"/>
    <w:rsid w:val="00795698"/>
    <w:rsid w:val="0079570D"/>
    <w:rsid w:val="00795B2F"/>
    <w:rsid w:val="00795F1E"/>
    <w:rsid w:val="00796E86"/>
    <w:rsid w:val="00796E95"/>
    <w:rsid w:val="00797199"/>
    <w:rsid w:val="00797339"/>
    <w:rsid w:val="00797BAD"/>
    <w:rsid w:val="00797F1E"/>
    <w:rsid w:val="007A0268"/>
    <w:rsid w:val="007A02DD"/>
    <w:rsid w:val="007A09C6"/>
    <w:rsid w:val="007A0C0C"/>
    <w:rsid w:val="007A1160"/>
    <w:rsid w:val="007A1239"/>
    <w:rsid w:val="007A231C"/>
    <w:rsid w:val="007A37B2"/>
    <w:rsid w:val="007A4286"/>
    <w:rsid w:val="007A746C"/>
    <w:rsid w:val="007A7FB9"/>
    <w:rsid w:val="007B022C"/>
    <w:rsid w:val="007B090A"/>
    <w:rsid w:val="007B0FB6"/>
    <w:rsid w:val="007B193A"/>
    <w:rsid w:val="007B1E05"/>
    <w:rsid w:val="007B2B20"/>
    <w:rsid w:val="007B2B47"/>
    <w:rsid w:val="007B31EF"/>
    <w:rsid w:val="007B320A"/>
    <w:rsid w:val="007B3404"/>
    <w:rsid w:val="007B47E7"/>
    <w:rsid w:val="007B4895"/>
    <w:rsid w:val="007B53A8"/>
    <w:rsid w:val="007B5A3A"/>
    <w:rsid w:val="007B6626"/>
    <w:rsid w:val="007B7077"/>
    <w:rsid w:val="007B7393"/>
    <w:rsid w:val="007B782B"/>
    <w:rsid w:val="007C0964"/>
    <w:rsid w:val="007C0D0B"/>
    <w:rsid w:val="007C1322"/>
    <w:rsid w:val="007C14BE"/>
    <w:rsid w:val="007C18E5"/>
    <w:rsid w:val="007C2428"/>
    <w:rsid w:val="007C369A"/>
    <w:rsid w:val="007C3C97"/>
    <w:rsid w:val="007C40B7"/>
    <w:rsid w:val="007C5535"/>
    <w:rsid w:val="007C5547"/>
    <w:rsid w:val="007C5B53"/>
    <w:rsid w:val="007C635F"/>
    <w:rsid w:val="007C67DD"/>
    <w:rsid w:val="007D0483"/>
    <w:rsid w:val="007D0FBA"/>
    <w:rsid w:val="007D1238"/>
    <w:rsid w:val="007D134C"/>
    <w:rsid w:val="007D1481"/>
    <w:rsid w:val="007D1FDD"/>
    <w:rsid w:val="007D236D"/>
    <w:rsid w:val="007D24FB"/>
    <w:rsid w:val="007D3421"/>
    <w:rsid w:val="007D404D"/>
    <w:rsid w:val="007D4A9F"/>
    <w:rsid w:val="007D4C4B"/>
    <w:rsid w:val="007D6E04"/>
    <w:rsid w:val="007D777F"/>
    <w:rsid w:val="007D7A8F"/>
    <w:rsid w:val="007D7E2F"/>
    <w:rsid w:val="007E0867"/>
    <w:rsid w:val="007E0C2C"/>
    <w:rsid w:val="007E0C6D"/>
    <w:rsid w:val="007E1103"/>
    <w:rsid w:val="007E11AB"/>
    <w:rsid w:val="007E121B"/>
    <w:rsid w:val="007E1520"/>
    <w:rsid w:val="007E1B4C"/>
    <w:rsid w:val="007E2000"/>
    <w:rsid w:val="007E225D"/>
    <w:rsid w:val="007E28EC"/>
    <w:rsid w:val="007E3FFE"/>
    <w:rsid w:val="007E4761"/>
    <w:rsid w:val="007E4AA2"/>
    <w:rsid w:val="007E4F68"/>
    <w:rsid w:val="007E68C4"/>
    <w:rsid w:val="007E7F43"/>
    <w:rsid w:val="007F019D"/>
    <w:rsid w:val="007F16EA"/>
    <w:rsid w:val="007F1EA0"/>
    <w:rsid w:val="007F2033"/>
    <w:rsid w:val="007F3491"/>
    <w:rsid w:val="007F39AA"/>
    <w:rsid w:val="007F39E3"/>
    <w:rsid w:val="007F401B"/>
    <w:rsid w:val="007F46E2"/>
    <w:rsid w:val="007F49B9"/>
    <w:rsid w:val="007F4BBA"/>
    <w:rsid w:val="007F50D3"/>
    <w:rsid w:val="007F53A5"/>
    <w:rsid w:val="007F5622"/>
    <w:rsid w:val="007F7278"/>
    <w:rsid w:val="007F7D57"/>
    <w:rsid w:val="00800090"/>
    <w:rsid w:val="00801219"/>
    <w:rsid w:val="00801734"/>
    <w:rsid w:val="00801DB6"/>
    <w:rsid w:val="008026F9"/>
    <w:rsid w:val="0080311F"/>
    <w:rsid w:val="008034BE"/>
    <w:rsid w:val="00803AA0"/>
    <w:rsid w:val="0080412B"/>
    <w:rsid w:val="008045B3"/>
    <w:rsid w:val="008045F6"/>
    <w:rsid w:val="008046F8"/>
    <w:rsid w:val="00805203"/>
    <w:rsid w:val="008062B8"/>
    <w:rsid w:val="00806442"/>
    <w:rsid w:val="008067F2"/>
    <w:rsid w:val="008072D0"/>
    <w:rsid w:val="00807397"/>
    <w:rsid w:val="00807A9A"/>
    <w:rsid w:val="00807B33"/>
    <w:rsid w:val="00807BA4"/>
    <w:rsid w:val="0081049B"/>
    <w:rsid w:val="008106A9"/>
    <w:rsid w:val="00810794"/>
    <w:rsid w:val="00810C17"/>
    <w:rsid w:val="00810E07"/>
    <w:rsid w:val="0081134A"/>
    <w:rsid w:val="0081139D"/>
    <w:rsid w:val="008114F7"/>
    <w:rsid w:val="008115DF"/>
    <w:rsid w:val="00812B48"/>
    <w:rsid w:val="00814D99"/>
    <w:rsid w:val="00815264"/>
    <w:rsid w:val="008158D8"/>
    <w:rsid w:val="00815B4C"/>
    <w:rsid w:val="00815FAC"/>
    <w:rsid w:val="008166B7"/>
    <w:rsid w:val="0081753A"/>
    <w:rsid w:val="00817ECE"/>
    <w:rsid w:val="00817F8C"/>
    <w:rsid w:val="00817F96"/>
    <w:rsid w:val="00821377"/>
    <w:rsid w:val="00821512"/>
    <w:rsid w:val="0082268C"/>
    <w:rsid w:val="00822E2F"/>
    <w:rsid w:val="00824E01"/>
    <w:rsid w:val="0082678C"/>
    <w:rsid w:val="00826D8C"/>
    <w:rsid w:val="00830567"/>
    <w:rsid w:val="00830F70"/>
    <w:rsid w:val="008317AC"/>
    <w:rsid w:val="00834108"/>
    <w:rsid w:val="008346A7"/>
    <w:rsid w:val="0083470C"/>
    <w:rsid w:val="00834F8D"/>
    <w:rsid w:val="0083623E"/>
    <w:rsid w:val="008363A9"/>
    <w:rsid w:val="0083662B"/>
    <w:rsid w:val="00837BE9"/>
    <w:rsid w:val="00837C6B"/>
    <w:rsid w:val="00837DA8"/>
    <w:rsid w:val="0084109A"/>
    <w:rsid w:val="00842105"/>
    <w:rsid w:val="0084287B"/>
    <w:rsid w:val="0084359C"/>
    <w:rsid w:val="0084433B"/>
    <w:rsid w:val="008454A2"/>
    <w:rsid w:val="008456C0"/>
    <w:rsid w:val="008461FD"/>
    <w:rsid w:val="00846503"/>
    <w:rsid w:val="0084777C"/>
    <w:rsid w:val="00847A52"/>
    <w:rsid w:val="008505C7"/>
    <w:rsid w:val="00850E1E"/>
    <w:rsid w:val="0085155C"/>
    <w:rsid w:val="00851928"/>
    <w:rsid w:val="00851A9E"/>
    <w:rsid w:val="00851C84"/>
    <w:rsid w:val="00852D40"/>
    <w:rsid w:val="008534C5"/>
    <w:rsid w:val="00853D42"/>
    <w:rsid w:val="008543C4"/>
    <w:rsid w:val="008545EA"/>
    <w:rsid w:val="0085488D"/>
    <w:rsid w:val="00854FD1"/>
    <w:rsid w:val="00854FF9"/>
    <w:rsid w:val="00855095"/>
    <w:rsid w:val="00855C99"/>
    <w:rsid w:val="008561AC"/>
    <w:rsid w:val="0085662F"/>
    <w:rsid w:val="00856993"/>
    <w:rsid w:val="00856EBE"/>
    <w:rsid w:val="008570B3"/>
    <w:rsid w:val="00857444"/>
    <w:rsid w:val="008574BC"/>
    <w:rsid w:val="00857FA1"/>
    <w:rsid w:val="00860A1F"/>
    <w:rsid w:val="00860DDA"/>
    <w:rsid w:val="008615B8"/>
    <w:rsid w:val="00861B51"/>
    <w:rsid w:val="00862809"/>
    <w:rsid w:val="00862DB8"/>
    <w:rsid w:val="00862F19"/>
    <w:rsid w:val="00862F85"/>
    <w:rsid w:val="008637C8"/>
    <w:rsid w:val="00863AD1"/>
    <w:rsid w:val="00863CD1"/>
    <w:rsid w:val="00863F76"/>
    <w:rsid w:val="0086401C"/>
    <w:rsid w:val="00864D12"/>
    <w:rsid w:val="00864F57"/>
    <w:rsid w:val="00864F98"/>
    <w:rsid w:val="00865784"/>
    <w:rsid w:val="00865A03"/>
    <w:rsid w:val="008664C1"/>
    <w:rsid w:val="008668A0"/>
    <w:rsid w:val="0087090E"/>
    <w:rsid w:val="00870DE3"/>
    <w:rsid w:val="00871034"/>
    <w:rsid w:val="00872094"/>
    <w:rsid w:val="00872128"/>
    <w:rsid w:val="00872374"/>
    <w:rsid w:val="008727F3"/>
    <w:rsid w:val="00872CB9"/>
    <w:rsid w:val="00872D52"/>
    <w:rsid w:val="00873443"/>
    <w:rsid w:val="00873872"/>
    <w:rsid w:val="00874331"/>
    <w:rsid w:val="00874987"/>
    <w:rsid w:val="00874C82"/>
    <w:rsid w:val="00874DA5"/>
    <w:rsid w:val="00875114"/>
    <w:rsid w:val="008756B6"/>
    <w:rsid w:val="00875AF5"/>
    <w:rsid w:val="00875CB6"/>
    <w:rsid w:val="00875CD4"/>
    <w:rsid w:val="00875D38"/>
    <w:rsid w:val="008764EA"/>
    <w:rsid w:val="00876A7B"/>
    <w:rsid w:val="008775E6"/>
    <w:rsid w:val="008779DD"/>
    <w:rsid w:val="00877C86"/>
    <w:rsid w:val="00877D51"/>
    <w:rsid w:val="00877DCD"/>
    <w:rsid w:val="00877EF8"/>
    <w:rsid w:val="00880553"/>
    <w:rsid w:val="00880BD5"/>
    <w:rsid w:val="00881F28"/>
    <w:rsid w:val="0088294E"/>
    <w:rsid w:val="00882C60"/>
    <w:rsid w:val="00882E82"/>
    <w:rsid w:val="00883755"/>
    <w:rsid w:val="008838AE"/>
    <w:rsid w:val="00883FE0"/>
    <w:rsid w:val="00884AA4"/>
    <w:rsid w:val="00884F3F"/>
    <w:rsid w:val="00884FF0"/>
    <w:rsid w:val="00886078"/>
    <w:rsid w:val="008860B0"/>
    <w:rsid w:val="00886766"/>
    <w:rsid w:val="00887E16"/>
    <w:rsid w:val="00890341"/>
    <w:rsid w:val="008912F5"/>
    <w:rsid w:val="00891407"/>
    <w:rsid w:val="00892A62"/>
    <w:rsid w:val="00892AA3"/>
    <w:rsid w:val="008935AE"/>
    <w:rsid w:val="008938D4"/>
    <w:rsid w:val="00893CE7"/>
    <w:rsid w:val="00894BB9"/>
    <w:rsid w:val="008960B3"/>
    <w:rsid w:val="00896264"/>
    <w:rsid w:val="008967BF"/>
    <w:rsid w:val="00896B4C"/>
    <w:rsid w:val="00896E75"/>
    <w:rsid w:val="008979A3"/>
    <w:rsid w:val="008979E7"/>
    <w:rsid w:val="00897ABF"/>
    <w:rsid w:val="008A0C14"/>
    <w:rsid w:val="008A18C3"/>
    <w:rsid w:val="008A26CA"/>
    <w:rsid w:val="008A2905"/>
    <w:rsid w:val="008A31F5"/>
    <w:rsid w:val="008A379C"/>
    <w:rsid w:val="008A3FE9"/>
    <w:rsid w:val="008A43A2"/>
    <w:rsid w:val="008A45FE"/>
    <w:rsid w:val="008A4CB1"/>
    <w:rsid w:val="008A5492"/>
    <w:rsid w:val="008A5DB9"/>
    <w:rsid w:val="008A642E"/>
    <w:rsid w:val="008A6B7B"/>
    <w:rsid w:val="008A6D6B"/>
    <w:rsid w:val="008A7134"/>
    <w:rsid w:val="008A7B53"/>
    <w:rsid w:val="008A7E74"/>
    <w:rsid w:val="008B0096"/>
    <w:rsid w:val="008B08B7"/>
    <w:rsid w:val="008B0DE2"/>
    <w:rsid w:val="008B12E2"/>
    <w:rsid w:val="008B1C5E"/>
    <w:rsid w:val="008B1C62"/>
    <w:rsid w:val="008B256F"/>
    <w:rsid w:val="008B25FF"/>
    <w:rsid w:val="008B3BA2"/>
    <w:rsid w:val="008B42D7"/>
    <w:rsid w:val="008B4456"/>
    <w:rsid w:val="008B45D4"/>
    <w:rsid w:val="008B490C"/>
    <w:rsid w:val="008B5C44"/>
    <w:rsid w:val="008B61B7"/>
    <w:rsid w:val="008B6486"/>
    <w:rsid w:val="008B671C"/>
    <w:rsid w:val="008B689F"/>
    <w:rsid w:val="008B7D03"/>
    <w:rsid w:val="008B7E5E"/>
    <w:rsid w:val="008C075F"/>
    <w:rsid w:val="008C086A"/>
    <w:rsid w:val="008C1B19"/>
    <w:rsid w:val="008C2067"/>
    <w:rsid w:val="008C373D"/>
    <w:rsid w:val="008C41E6"/>
    <w:rsid w:val="008C4775"/>
    <w:rsid w:val="008C52C6"/>
    <w:rsid w:val="008C646A"/>
    <w:rsid w:val="008C6710"/>
    <w:rsid w:val="008C7B51"/>
    <w:rsid w:val="008C7D24"/>
    <w:rsid w:val="008D0D4C"/>
    <w:rsid w:val="008D11F2"/>
    <w:rsid w:val="008D1460"/>
    <w:rsid w:val="008D22A4"/>
    <w:rsid w:val="008D2472"/>
    <w:rsid w:val="008D306C"/>
    <w:rsid w:val="008D438D"/>
    <w:rsid w:val="008D4A6D"/>
    <w:rsid w:val="008D4BAE"/>
    <w:rsid w:val="008D5B19"/>
    <w:rsid w:val="008D611A"/>
    <w:rsid w:val="008D6196"/>
    <w:rsid w:val="008D6B99"/>
    <w:rsid w:val="008D72E9"/>
    <w:rsid w:val="008D7783"/>
    <w:rsid w:val="008D787C"/>
    <w:rsid w:val="008E2DFC"/>
    <w:rsid w:val="008E3FE1"/>
    <w:rsid w:val="008E4096"/>
    <w:rsid w:val="008E4338"/>
    <w:rsid w:val="008E4619"/>
    <w:rsid w:val="008E4668"/>
    <w:rsid w:val="008E47B6"/>
    <w:rsid w:val="008E4D45"/>
    <w:rsid w:val="008E5EED"/>
    <w:rsid w:val="008E63BF"/>
    <w:rsid w:val="008E6617"/>
    <w:rsid w:val="008E6A9A"/>
    <w:rsid w:val="008E6E74"/>
    <w:rsid w:val="008E76BB"/>
    <w:rsid w:val="008E7898"/>
    <w:rsid w:val="008E79E5"/>
    <w:rsid w:val="008F04DD"/>
    <w:rsid w:val="008F0A1A"/>
    <w:rsid w:val="008F0DE9"/>
    <w:rsid w:val="008F1D00"/>
    <w:rsid w:val="008F23A9"/>
    <w:rsid w:val="008F2888"/>
    <w:rsid w:val="008F2ED8"/>
    <w:rsid w:val="008F339D"/>
    <w:rsid w:val="008F33B1"/>
    <w:rsid w:val="008F5A8A"/>
    <w:rsid w:val="008F701C"/>
    <w:rsid w:val="008F7845"/>
    <w:rsid w:val="00900D09"/>
    <w:rsid w:val="00901259"/>
    <w:rsid w:val="009022ED"/>
    <w:rsid w:val="00902A1A"/>
    <w:rsid w:val="0090308A"/>
    <w:rsid w:val="00903BDD"/>
    <w:rsid w:val="00904A36"/>
    <w:rsid w:val="00905CD2"/>
    <w:rsid w:val="00906B9F"/>
    <w:rsid w:val="009070B3"/>
    <w:rsid w:val="0090784F"/>
    <w:rsid w:val="00907965"/>
    <w:rsid w:val="00911145"/>
    <w:rsid w:val="00911255"/>
    <w:rsid w:val="009112E1"/>
    <w:rsid w:val="00911DC4"/>
    <w:rsid w:val="00911F7E"/>
    <w:rsid w:val="0091296A"/>
    <w:rsid w:val="00912E85"/>
    <w:rsid w:val="00913044"/>
    <w:rsid w:val="00915673"/>
    <w:rsid w:val="00916146"/>
    <w:rsid w:val="00916995"/>
    <w:rsid w:val="00916E90"/>
    <w:rsid w:val="00916FCA"/>
    <w:rsid w:val="00917D29"/>
    <w:rsid w:val="009205F6"/>
    <w:rsid w:val="00920BE6"/>
    <w:rsid w:val="0092112C"/>
    <w:rsid w:val="00922084"/>
    <w:rsid w:val="00922552"/>
    <w:rsid w:val="009230AD"/>
    <w:rsid w:val="009230F6"/>
    <w:rsid w:val="0092379A"/>
    <w:rsid w:val="0092399B"/>
    <w:rsid w:val="00923AAB"/>
    <w:rsid w:val="00923AB8"/>
    <w:rsid w:val="009243C1"/>
    <w:rsid w:val="0092473D"/>
    <w:rsid w:val="00924FC3"/>
    <w:rsid w:val="00925251"/>
    <w:rsid w:val="00925739"/>
    <w:rsid w:val="009261E3"/>
    <w:rsid w:val="00926CA5"/>
    <w:rsid w:val="00926DA9"/>
    <w:rsid w:val="00927050"/>
    <w:rsid w:val="009275BD"/>
    <w:rsid w:val="00927600"/>
    <w:rsid w:val="009277AA"/>
    <w:rsid w:val="00927B07"/>
    <w:rsid w:val="00927BC3"/>
    <w:rsid w:val="00927DBA"/>
    <w:rsid w:val="00927FAC"/>
    <w:rsid w:val="009300A4"/>
    <w:rsid w:val="0093022C"/>
    <w:rsid w:val="009304C2"/>
    <w:rsid w:val="00931FED"/>
    <w:rsid w:val="00932AF5"/>
    <w:rsid w:val="009347E6"/>
    <w:rsid w:val="0093484A"/>
    <w:rsid w:val="00935DC2"/>
    <w:rsid w:val="00936659"/>
    <w:rsid w:val="00936A24"/>
    <w:rsid w:val="00937B6E"/>
    <w:rsid w:val="00937F4A"/>
    <w:rsid w:val="00941390"/>
    <w:rsid w:val="00941994"/>
    <w:rsid w:val="0094200A"/>
    <w:rsid w:val="009422C2"/>
    <w:rsid w:val="00942A6F"/>
    <w:rsid w:val="00943A5B"/>
    <w:rsid w:val="00943DB9"/>
    <w:rsid w:val="00944DC2"/>
    <w:rsid w:val="00945985"/>
    <w:rsid w:val="009462D1"/>
    <w:rsid w:val="00946872"/>
    <w:rsid w:val="00946C65"/>
    <w:rsid w:val="00950C0A"/>
    <w:rsid w:val="00951185"/>
    <w:rsid w:val="009514D2"/>
    <w:rsid w:val="00952359"/>
    <w:rsid w:val="0095263F"/>
    <w:rsid w:val="00952759"/>
    <w:rsid w:val="00953405"/>
    <w:rsid w:val="00953CCF"/>
    <w:rsid w:val="009541AC"/>
    <w:rsid w:val="009545DC"/>
    <w:rsid w:val="00954F88"/>
    <w:rsid w:val="009554D0"/>
    <w:rsid w:val="0095666E"/>
    <w:rsid w:val="00957F65"/>
    <w:rsid w:val="0096002F"/>
    <w:rsid w:val="00960A6F"/>
    <w:rsid w:val="009611FF"/>
    <w:rsid w:val="00961FFE"/>
    <w:rsid w:val="009627A4"/>
    <w:rsid w:val="00962D42"/>
    <w:rsid w:val="00962FA7"/>
    <w:rsid w:val="00963C9C"/>
    <w:rsid w:val="00964C1B"/>
    <w:rsid w:val="00965A99"/>
    <w:rsid w:val="00965FFA"/>
    <w:rsid w:val="0096632C"/>
    <w:rsid w:val="009677F6"/>
    <w:rsid w:val="00970E01"/>
    <w:rsid w:val="009711A1"/>
    <w:rsid w:val="00971778"/>
    <w:rsid w:val="00971F64"/>
    <w:rsid w:val="00972DF0"/>
    <w:rsid w:val="00973761"/>
    <w:rsid w:val="00973901"/>
    <w:rsid w:val="009741E2"/>
    <w:rsid w:val="00974850"/>
    <w:rsid w:val="00975926"/>
    <w:rsid w:val="00975BBA"/>
    <w:rsid w:val="0097622D"/>
    <w:rsid w:val="00977288"/>
    <w:rsid w:val="00977962"/>
    <w:rsid w:val="00977A30"/>
    <w:rsid w:val="00977ADA"/>
    <w:rsid w:val="00977B23"/>
    <w:rsid w:val="00981137"/>
    <w:rsid w:val="00981B46"/>
    <w:rsid w:val="00981B90"/>
    <w:rsid w:val="0098220E"/>
    <w:rsid w:val="00982407"/>
    <w:rsid w:val="00982BC2"/>
    <w:rsid w:val="00982E85"/>
    <w:rsid w:val="00982ED8"/>
    <w:rsid w:val="00983166"/>
    <w:rsid w:val="00984705"/>
    <w:rsid w:val="00984D99"/>
    <w:rsid w:val="00985106"/>
    <w:rsid w:val="009855C6"/>
    <w:rsid w:val="009860E2"/>
    <w:rsid w:val="0098642D"/>
    <w:rsid w:val="0098728C"/>
    <w:rsid w:val="009877D9"/>
    <w:rsid w:val="00987B67"/>
    <w:rsid w:val="009900D3"/>
    <w:rsid w:val="00991F0D"/>
    <w:rsid w:val="0099266C"/>
    <w:rsid w:val="00992674"/>
    <w:rsid w:val="00992E3C"/>
    <w:rsid w:val="00993768"/>
    <w:rsid w:val="00994160"/>
    <w:rsid w:val="00994B56"/>
    <w:rsid w:val="0099569A"/>
    <w:rsid w:val="009958D8"/>
    <w:rsid w:val="0099590C"/>
    <w:rsid w:val="00996797"/>
    <w:rsid w:val="009A034E"/>
    <w:rsid w:val="009A059E"/>
    <w:rsid w:val="009A0B07"/>
    <w:rsid w:val="009A10AE"/>
    <w:rsid w:val="009A2209"/>
    <w:rsid w:val="009A2669"/>
    <w:rsid w:val="009A27AF"/>
    <w:rsid w:val="009A325A"/>
    <w:rsid w:val="009A356C"/>
    <w:rsid w:val="009A3939"/>
    <w:rsid w:val="009A3AE2"/>
    <w:rsid w:val="009A60EE"/>
    <w:rsid w:val="009A695E"/>
    <w:rsid w:val="009A7111"/>
    <w:rsid w:val="009A76B0"/>
    <w:rsid w:val="009B004F"/>
    <w:rsid w:val="009B0689"/>
    <w:rsid w:val="009B0D47"/>
    <w:rsid w:val="009B1AC5"/>
    <w:rsid w:val="009B1D90"/>
    <w:rsid w:val="009B2691"/>
    <w:rsid w:val="009B27C4"/>
    <w:rsid w:val="009B347A"/>
    <w:rsid w:val="009B34E5"/>
    <w:rsid w:val="009B4C80"/>
    <w:rsid w:val="009B4F3F"/>
    <w:rsid w:val="009B513A"/>
    <w:rsid w:val="009B5146"/>
    <w:rsid w:val="009B54CB"/>
    <w:rsid w:val="009B62B7"/>
    <w:rsid w:val="009B66CB"/>
    <w:rsid w:val="009B71A2"/>
    <w:rsid w:val="009B73B1"/>
    <w:rsid w:val="009C0004"/>
    <w:rsid w:val="009C0C16"/>
    <w:rsid w:val="009C1FE7"/>
    <w:rsid w:val="009C23D2"/>
    <w:rsid w:val="009C2744"/>
    <w:rsid w:val="009C3210"/>
    <w:rsid w:val="009C33E8"/>
    <w:rsid w:val="009C3D93"/>
    <w:rsid w:val="009C3DEA"/>
    <w:rsid w:val="009C5A4F"/>
    <w:rsid w:val="009C632B"/>
    <w:rsid w:val="009C726F"/>
    <w:rsid w:val="009D0EB5"/>
    <w:rsid w:val="009D28ED"/>
    <w:rsid w:val="009D2E3A"/>
    <w:rsid w:val="009D37C2"/>
    <w:rsid w:val="009D37E8"/>
    <w:rsid w:val="009D3BB7"/>
    <w:rsid w:val="009D48DC"/>
    <w:rsid w:val="009D4B65"/>
    <w:rsid w:val="009D5D01"/>
    <w:rsid w:val="009D7182"/>
    <w:rsid w:val="009E0298"/>
    <w:rsid w:val="009E05DF"/>
    <w:rsid w:val="009E11F7"/>
    <w:rsid w:val="009E1290"/>
    <w:rsid w:val="009E1D0E"/>
    <w:rsid w:val="009E209E"/>
    <w:rsid w:val="009E22B7"/>
    <w:rsid w:val="009E2659"/>
    <w:rsid w:val="009E266C"/>
    <w:rsid w:val="009E2A19"/>
    <w:rsid w:val="009E2CE4"/>
    <w:rsid w:val="009E2F5E"/>
    <w:rsid w:val="009E42F0"/>
    <w:rsid w:val="009E4B03"/>
    <w:rsid w:val="009E556E"/>
    <w:rsid w:val="009E5AAD"/>
    <w:rsid w:val="009E6545"/>
    <w:rsid w:val="009E6EDA"/>
    <w:rsid w:val="009F0A46"/>
    <w:rsid w:val="009F0E07"/>
    <w:rsid w:val="009F0E8A"/>
    <w:rsid w:val="009F2A97"/>
    <w:rsid w:val="009F355E"/>
    <w:rsid w:val="009F356F"/>
    <w:rsid w:val="009F3D62"/>
    <w:rsid w:val="009F3E5D"/>
    <w:rsid w:val="009F4743"/>
    <w:rsid w:val="009F4808"/>
    <w:rsid w:val="009F4818"/>
    <w:rsid w:val="009F546D"/>
    <w:rsid w:val="009F70F4"/>
    <w:rsid w:val="00A000DD"/>
    <w:rsid w:val="00A003D3"/>
    <w:rsid w:val="00A0046A"/>
    <w:rsid w:val="00A00A32"/>
    <w:rsid w:val="00A01A38"/>
    <w:rsid w:val="00A02428"/>
    <w:rsid w:val="00A02578"/>
    <w:rsid w:val="00A0282B"/>
    <w:rsid w:val="00A03450"/>
    <w:rsid w:val="00A045FF"/>
    <w:rsid w:val="00A04ACB"/>
    <w:rsid w:val="00A05362"/>
    <w:rsid w:val="00A06138"/>
    <w:rsid w:val="00A104BC"/>
    <w:rsid w:val="00A10AE3"/>
    <w:rsid w:val="00A10FAB"/>
    <w:rsid w:val="00A11237"/>
    <w:rsid w:val="00A1152D"/>
    <w:rsid w:val="00A12225"/>
    <w:rsid w:val="00A12C56"/>
    <w:rsid w:val="00A13527"/>
    <w:rsid w:val="00A140E5"/>
    <w:rsid w:val="00A14E34"/>
    <w:rsid w:val="00A15E80"/>
    <w:rsid w:val="00A16848"/>
    <w:rsid w:val="00A168C5"/>
    <w:rsid w:val="00A178DC"/>
    <w:rsid w:val="00A17AEA"/>
    <w:rsid w:val="00A20222"/>
    <w:rsid w:val="00A205A4"/>
    <w:rsid w:val="00A20968"/>
    <w:rsid w:val="00A20F84"/>
    <w:rsid w:val="00A2154C"/>
    <w:rsid w:val="00A2161D"/>
    <w:rsid w:val="00A222D3"/>
    <w:rsid w:val="00A2287F"/>
    <w:rsid w:val="00A2318C"/>
    <w:rsid w:val="00A239AF"/>
    <w:rsid w:val="00A239F1"/>
    <w:rsid w:val="00A23C2D"/>
    <w:rsid w:val="00A25151"/>
    <w:rsid w:val="00A25978"/>
    <w:rsid w:val="00A25DBF"/>
    <w:rsid w:val="00A262FD"/>
    <w:rsid w:val="00A2669C"/>
    <w:rsid w:val="00A26A01"/>
    <w:rsid w:val="00A306AC"/>
    <w:rsid w:val="00A30B05"/>
    <w:rsid w:val="00A30FA1"/>
    <w:rsid w:val="00A319B0"/>
    <w:rsid w:val="00A32695"/>
    <w:rsid w:val="00A32C46"/>
    <w:rsid w:val="00A33D17"/>
    <w:rsid w:val="00A33EE8"/>
    <w:rsid w:val="00A348D2"/>
    <w:rsid w:val="00A351C5"/>
    <w:rsid w:val="00A35D2D"/>
    <w:rsid w:val="00A36EBC"/>
    <w:rsid w:val="00A36FBE"/>
    <w:rsid w:val="00A37D57"/>
    <w:rsid w:val="00A4014B"/>
    <w:rsid w:val="00A4103B"/>
    <w:rsid w:val="00A41399"/>
    <w:rsid w:val="00A4246A"/>
    <w:rsid w:val="00A43156"/>
    <w:rsid w:val="00A4348E"/>
    <w:rsid w:val="00A44AD1"/>
    <w:rsid w:val="00A45283"/>
    <w:rsid w:val="00A45E79"/>
    <w:rsid w:val="00A47033"/>
    <w:rsid w:val="00A474E1"/>
    <w:rsid w:val="00A47BCE"/>
    <w:rsid w:val="00A50F55"/>
    <w:rsid w:val="00A51CD6"/>
    <w:rsid w:val="00A52696"/>
    <w:rsid w:val="00A5288C"/>
    <w:rsid w:val="00A52F5B"/>
    <w:rsid w:val="00A53B1A"/>
    <w:rsid w:val="00A53C72"/>
    <w:rsid w:val="00A5476D"/>
    <w:rsid w:val="00A54C17"/>
    <w:rsid w:val="00A54D5D"/>
    <w:rsid w:val="00A5518F"/>
    <w:rsid w:val="00A55271"/>
    <w:rsid w:val="00A56A47"/>
    <w:rsid w:val="00A56BA7"/>
    <w:rsid w:val="00A56E85"/>
    <w:rsid w:val="00A56F11"/>
    <w:rsid w:val="00A57C97"/>
    <w:rsid w:val="00A609D1"/>
    <w:rsid w:val="00A6140D"/>
    <w:rsid w:val="00A61524"/>
    <w:rsid w:val="00A62120"/>
    <w:rsid w:val="00A622D8"/>
    <w:rsid w:val="00A62BF2"/>
    <w:rsid w:val="00A62D74"/>
    <w:rsid w:val="00A6329C"/>
    <w:rsid w:val="00A638F7"/>
    <w:rsid w:val="00A64E71"/>
    <w:rsid w:val="00A6521F"/>
    <w:rsid w:val="00A65ECC"/>
    <w:rsid w:val="00A67098"/>
    <w:rsid w:val="00A67716"/>
    <w:rsid w:val="00A67757"/>
    <w:rsid w:val="00A71616"/>
    <w:rsid w:val="00A71949"/>
    <w:rsid w:val="00A720AE"/>
    <w:rsid w:val="00A73A8C"/>
    <w:rsid w:val="00A73B66"/>
    <w:rsid w:val="00A73D44"/>
    <w:rsid w:val="00A747ED"/>
    <w:rsid w:val="00A74F1B"/>
    <w:rsid w:val="00A75234"/>
    <w:rsid w:val="00A7683A"/>
    <w:rsid w:val="00A76B7F"/>
    <w:rsid w:val="00A80CEF"/>
    <w:rsid w:val="00A810CF"/>
    <w:rsid w:val="00A81466"/>
    <w:rsid w:val="00A833BA"/>
    <w:rsid w:val="00A83817"/>
    <w:rsid w:val="00A83A85"/>
    <w:rsid w:val="00A84461"/>
    <w:rsid w:val="00A85090"/>
    <w:rsid w:val="00A855A7"/>
    <w:rsid w:val="00A86958"/>
    <w:rsid w:val="00A87F72"/>
    <w:rsid w:val="00A908B1"/>
    <w:rsid w:val="00A9093D"/>
    <w:rsid w:val="00A9096D"/>
    <w:rsid w:val="00A91918"/>
    <w:rsid w:val="00A91C85"/>
    <w:rsid w:val="00A920D0"/>
    <w:rsid w:val="00A920E8"/>
    <w:rsid w:val="00A92507"/>
    <w:rsid w:val="00A926E9"/>
    <w:rsid w:val="00A927E0"/>
    <w:rsid w:val="00A929FA"/>
    <w:rsid w:val="00A9356E"/>
    <w:rsid w:val="00A936C2"/>
    <w:rsid w:val="00A93E02"/>
    <w:rsid w:val="00A94B95"/>
    <w:rsid w:val="00A94BA5"/>
    <w:rsid w:val="00A967CE"/>
    <w:rsid w:val="00A97CAB"/>
    <w:rsid w:val="00AA1E23"/>
    <w:rsid w:val="00AA1FE3"/>
    <w:rsid w:val="00AA218F"/>
    <w:rsid w:val="00AA28B2"/>
    <w:rsid w:val="00AA3154"/>
    <w:rsid w:val="00AA32E0"/>
    <w:rsid w:val="00AA3695"/>
    <w:rsid w:val="00AA3F40"/>
    <w:rsid w:val="00AA42A4"/>
    <w:rsid w:val="00AA4775"/>
    <w:rsid w:val="00AA5A4B"/>
    <w:rsid w:val="00AA63B6"/>
    <w:rsid w:val="00AA6ED4"/>
    <w:rsid w:val="00AB02FA"/>
    <w:rsid w:val="00AB0409"/>
    <w:rsid w:val="00AB045D"/>
    <w:rsid w:val="00AB0AC8"/>
    <w:rsid w:val="00AB0D5C"/>
    <w:rsid w:val="00AB17B1"/>
    <w:rsid w:val="00AB2ACD"/>
    <w:rsid w:val="00AB2B0D"/>
    <w:rsid w:val="00AB326F"/>
    <w:rsid w:val="00AB3878"/>
    <w:rsid w:val="00AB3E30"/>
    <w:rsid w:val="00AB4FDD"/>
    <w:rsid w:val="00AB52CA"/>
    <w:rsid w:val="00AB52CE"/>
    <w:rsid w:val="00AB571C"/>
    <w:rsid w:val="00AB58C2"/>
    <w:rsid w:val="00AB6DC5"/>
    <w:rsid w:val="00AB72F3"/>
    <w:rsid w:val="00AB735C"/>
    <w:rsid w:val="00AC07A6"/>
    <w:rsid w:val="00AC197B"/>
    <w:rsid w:val="00AC208C"/>
    <w:rsid w:val="00AC3537"/>
    <w:rsid w:val="00AC45BB"/>
    <w:rsid w:val="00AC45C9"/>
    <w:rsid w:val="00AC4978"/>
    <w:rsid w:val="00AC4CB3"/>
    <w:rsid w:val="00AC4F01"/>
    <w:rsid w:val="00AC5175"/>
    <w:rsid w:val="00AC58FA"/>
    <w:rsid w:val="00AC5CE3"/>
    <w:rsid w:val="00AC6A5A"/>
    <w:rsid w:val="00AC6D0E"/>
    <w:rsid w:val="00AC6FF7"/>
    <w:rsid w:val="00AC753E"/>
    <w:rsid w:val="00AC7BD8"/>
    <w:rsid w:val="00AD0EBC"/>
    <w:rsid w:val="00AD1345"/>
    <w:rsid w:val="00AD13A2"/>
    <w:rsid w:val="00AD22DD"/>
    <w:rsid w:val="00AD2869"/>
    <w:rsid w:val="00AD28C2"/>
    <w:rsid w:val="00AD3C67"/>
    <w:rsid w:val="00AD4169"/>
    <w:rsid w:val="00AD4903"/>
    <w:rsid w:val="00AD4CF4"/>
    <w:rsid w:val="00AD5907"/>
    <w:rsid w:val="00AD6633"/>
    <w:rsid w:val="00AD6B1A"/>
    <w:rsid w:val="00AD6D9A"/>
    <w:rsid w:val="00AD713E"/>
    <w:rsid w:val="00AD7616"/>
    <w:rsid w:val="00AE12FD"/>
    <w:rsid w:val="00AE1477"/>
    <w:rsid w:val="00AE1D45"/>
    <w:rsid w:val="00AE5150"/>
    <w:rsid w:val="00AE61CF"/>
    <w:rsid w:val="00AE6E14"/>
    <w:rsid w:val="00AE7545"/>
    <w:rsid w:val="00AE7EFD"/>
    <w:rsid w:val="00AF083C"/>
    <w:rsid w:val="00AF0B3B"/>
    <w:rsid w:val="00AF110F"/>
    <w:rsid w:val="00AF2157"/>
    <w:rsid w:val="00AF2A9C"/>
    <w:rsid w:val="00AF2CC5"/>
    <w:rsid w:val="00AF3FF1"/>
    <w:rsid w:val="00AF41C6"/>
    <w:rsid w:val="00AF4D05"/>
    <w:rsid w:val="00AF5781"/>
    <w:rsid w:val="00AF591B"/>
    <w:rsid w:val="00AF5BE9"/>
    <w:rsid w:val="00AF6184"/>
    <w:rsid w:val="00AF7071"/>
    <w:rsid w:val="00AF73AD"/>
    <w:rsid w:val="00AF7CD0"/>
    <w:rsid w:val="00B0073C"/>
    <w:rsid w:val="00B0201B"/>
    <w:rsid w:val="00B025BA"/>
    <w:rsid w:val="00B02AB6"/>
    <w:rsid w:val="00B030F7"/>
    <w:rsid w:val="00B03115"/>
    <w:rsid w:val="00B04CDF"/>
    <w:rsid w:val="00B053D0"/>
    <w:rsid w:val="00B0580B"/>
    <w:rsid w:val="00B05DAB"/>
    <w:rsid w:val="00B0643F"/>
    <w:rsid w:val="00B077DF"/>
    <w:rsid w:val="00B07C29"/>
    <w:rsid w:val="00B10265"/>
    <w:rsid w:val="00B10F77"/>
    <w:rsid w:val="00B11AC1"/>
    <w:rsid w:val="00B11D00"/>
    <w:rsid w:val="00B1269F"/>
    <w:rsid w:val="00B12E66"/>
    <w:rsid w:val="00B133AB"/>
    <w:rsid w:val="00B137B7"/>
    <w:rsid w:val="00B13F06"/>
    <w:rsid w:val="00B14075"/>
    <w:rsid w:val="00B14BE8"/>
    <w:rsid w:val="00B1564E"/>
    <w:rsid w:val="00B15D9B"/>
    <w:rsid w:val="00B16149"/>
    <w:rsid w:val="00B167AF"/>
    <w:rsid w:val="00B169A6"/>
    <w:rsid w:val="00B16E76"/>
    <w:rsid w:val="00B17B9B"/>
    <w:rsid w:val="00B202D9"/>
    <w:rsid w:val="00B203EB"/>
    <w:rsid w:val="00B20EAC"/>
    <w:rsid w:val="00B216D6"/>
    <w:rsid w:val="00B21B2A"/>
    <w:rsid w:val="00B21CBD"/>
    <w:rsid w:val="00B23929"/>
    <w:rsid w:val="00B23A42"/>
    <w:rsid w:val="00B23D63"/>
    <w:rsid w:val="00B242D2"/>
    <w:rsid w:val="00B24C9C"/>
    <w:rsid w:val="00B25519"/>
    <w:rsid w:val="00B266F2"/>
    <w:rsid w:val="00B26AB8"/>
    <w:rsid w:val="00B26D25"/>
    <w:rsid w:val="00B27A2D"/>
    <w:rsid w:val="00B27C2A"/>
    <w:rsid w:val="00B27FEB"/>
    <w:rsid w:val="00B302D5"/>
    <w:rsid w:val="00B303B5"/>
    <w:rsid w:val="00B31824"/>
    <w:rsid w:val="00B32B36"/>
    <w:rsid w:val="00B32E33"/>
    <w:rsid w:val="00B33419"/>
    <w:rsid w:val="00B33A01"/>
    <w:rsid w:val="00B33D49"/>
    <w:rsid w:val="00B341AD"/>
    <w:rsid w:val="00B3460F"/>
    <w:rsid w:val="00B34987"/>
    <w:rsid w:val="00B34DAB"/>
    <w:rsid w:val="00B34FF8"/>
    <w:rsid w:val="00B35363"/>
    <w:rsid w:val="00B364E7"/>
    <w:rsid w:val="00B368BD"/>
    <w:rsid w:val="00B36AF7"/>
    <w:rsid w:val="00B36DED"/>
    <w:rsid w:val="00B36EDB"/>
    <w:rsid w:val="00B37045"/>
    <w:rsid w:val="00B37526"/>
    <w:rsid w:val="00B37A0D"/>
    <w:rsid w:val="00B406E3"/>
    <w:rsid w:val="00B40BEC"/>
    <w:rsid w:val="00B40C54"/>
    <w:rsid w:val="00B41201"/>
    <w:rsid w:val="00B4121E"/>
    <w:rsid w:val="00B416DB"/>
    <w:rsid w:val="00B41DFF"/>
    <w:rsid w:val="00B42B3F"/>
    <w:rsid w:val="00B42DBE"/>
    <w:rsid w:val="00B4364D"/>
    <w:rsid w:val="00B4442E"/>
    <w:rsid w:val="00B45079"/>
    <w:rsid w:val="00B462F6"/>
    <w:rsid w:val="00B46803"/>
    <w:rsid w:val="00B46F98"/>
    <w:rsid w:val="00B47D69"/>
    <w:rsid w:val="00B47FD5"/>
    <w:rsid w:val="00B5140C"/>
    <w:rsid w:val="00B51FFC"/>
    <w:rsid w:val="00B5203B"/>
    <w:rsid w:val="00B527C7"/>
    <w:rsid w:val="00B52C87"/>
    <w:rsid w:val="00B53960"/>
    <w:rsid w:val="00B54D19"/>
    <w:rsid w:val="00B5595F"/>
    <w:rsid w:val="00B562DF"/>
    <w:rsid w:val="00B56397"/>
    <w:rsid w:val="00B56EA2"/>
    <w:rsid w:val="00B56EB9"/>
    <w:rsid w:val="00B56F37"/>
    <w:rsid w:val="00B571C5"/>
    <w:rsid w:val="00B5722E"/>
    <w:rsid w:val="00B576D9"/>
    <w:rsid w:val="00B60515"/>
    <w:rsid w:val="00B60799"/>
    <w:rsid w:val="00B60A96"/>
    <w:rsid w:val="00B6115F"/>
    <w:rsid w:val="00B61C01"/>
    <w:rsid w:val="00B626B7"/>
    <w:rsid w:val="00B62E03"/>
    <w:rsid w:val="00B63E6B"/>
    <w:rsid w:val="00B640BC"/>
    <w:rsid w:val="00B65DA7"/>
    <w:rsid w:val="00B65E12"/>
    <w:rsid w:val="00B6602F"/>
    <w:rsid w:val="00B66868"/>
    <w:rsid w:val="00B67DA7"/>
    <w:rsid w:val="00B67FD2"/>
    <w:rsid w:val="00B70312"/>
    <w:rsid w:val="00B70AB7"/>
    <w:rsid w:val="00B70F09"/>
    <w:rsid w:val="00B71473"/>
    <w:rsid w:val="00B71492"/>
    <w:rsid w:val="00B71A9B"/>
    <w:rsid w:val="00B7222B"/>
    <w:rsid w:val="00B724E9"/>
    <w:rsid w:val="00B72ADB"/>
    <w:rsid w:val="00B73545"/>
    <w:rsid w:val="00B738D4"/>
    <w:rsid w:val="00B73B6D"/>
    <w:rsid w:val="00B74309"/>
    <w:rsid w:val="00B75B6E"/>
    <w:rsid w:val="00B763E9"/>
    <w:rsid w:val="00B76E4B"/>
    <w:rsid w:val="00B771D6"/>
    <w:rsid w:val="00B77BF9"/>
    <w:rsid w:val="00B8128F"/>
    <w:rsid w:val="00B81D0D"/>
    <w:rsid w:val="00B8333C"/>
    <w:rsid w:val="00B835A0"/>
    <w:rsid w:val="00B836D3"/>
    <w:rsid w:val="00B83D51"/>
    <w:rsid w:val="00B843C4"/>
    <w:rsid w:val="00B84E28"/>
    <w:rsid w:val="00B850E2"/>
    <w:rsid w:val="00B85DC1"/>
    <w:rsid w:val="00B85DE3"/>
    <w:rsid w:val="00B85ED6"/>
    <w:rsid w:val="00B86077"/>
    <w:rsid w:val="00B864C4"/>
    <w:rsid w:val="00B8683F"/>
    <w:rsid w:val="00B87354"/>
    <w:rsid w:val="00B87747"/>
    <w:rsid w:val="00B87FBA"/>
    <w:rsid w:val="00B9072B"/>
    <w:rsid w:val="00B90F91"/>
    <w:rsid w:val="00B9119D"/>
    <w:rsid w:val="00B91438"/>
    <w:rsid w:val="00B92FCC"/>
    <w:rsid w:val="00B94A78"/>
    <w:rsid w:val="00B94C21"/>
    <w:rsid w:val="00B94D2F"/>
    <w:rsid w:val="00B94F02"/>
    <w:rsid w:val="00B9521B"/>
    <w:rsid w:val="00B956FE"/>
    <w:rsid w:val="00B95B07"/>
    <w:rsid w:val="00B9603D"/>
    <w:rsid w:val="00B96080"/>
    <w:rsid w:val="00B96379"/>
    <w:rsid w:val="00B9640F"/>
    <w:rsid w:val="00B96A86"/>
    <w:rsid w:val="00B96B94"/>
    <w:rsid w:val="00B9776A"/>
    <w:rsid w:val="00B97C76"/>
    <w:rsid w:val="00BA00E1"/>
    <w:rsid w:val="00BA1E9F"/>
    <w:rsid w:val="00BA20C0"/>
    <w:rsid w:val="00BA214F"/>
    <w:rsid w:val="00BA2CBE"/>
    <w:rsid w:val="00BA2FC7"/>
    <w:rsid w:val="00BA300B"/>
    <w:rsid w:val="00BA3E7A"/>
    <w:rsid w:val="00BA3F4C"/>
    <w:rsid w:val="00BA471C"/>
    <w:rsid w:val="00BA48C1"/>
    <w:rsid w:val="00BA4A3F"/>
    <w:rsid w:val="00BA527E"/>
    <w:rsid w:val="00BA5777"/>
    <w:rsid w:val="00BA5E5B"/>
    <w:rsid w:val="00BA659F"/>
    <w:rsid w:val="00BA6867"/>
    <w:rsid w:val="00BA7D9C"/>
    <w:rsid w:val="00BA7FB6"/>
    <w:rsid w:val="00BB01B4"/>
    <w:rsid w:val="00BB1001"/>
    <w:rsid w:val="00BB2AE4"/>
    <w:rsid w:val="00BB32B3"/>
    <w:rsid w:val="00BB37F3"/>
    <w:rsid w:val="00BB39AB"/>
    <w:rsid w:val="00BB5063"/>
    <w:rsid w:val="00BB5311"/>
    <w:rsid w:val="00BC015D"/>
    <w:rsid w:val="00BC06B5"/>
    <w:rsid w:val="00BC0CB0"/>
    <w:rsid w:val="00BC13E1"/>
    <w:rsid w:val="00BC1BF6"/>
    <w:rsid w:val="00BC1FF1"/>
    <w:rsid w:val="00BC281C"/>
    <w:rsid w:val="00BC32AE"/>
    <w:rsid w:val="00BC38F0"/>
    <w:rsid w:val="00BC3A07"/>
    <w:rsid w:val="00BC46D2"/>
    <w:rsid w:val="00BD1725"/>
    <w:rsid w:val="00BD1C74"/>
    <w:rsid w:val="00BD1E20"/>
    <w:rsid w:val="00BD2584"/>
    <w:rsid w:val="00BD3A65"/>
    <w:rsid w:val="00BD3A86"/>
    <w:rsid w:val="00BD3B55"/>
    <w:rsid w:val="00BD3D3D"/>
    <w:rsid w:val="00BD46B9"/>
    <w:rsid w:val="00BD48C3"/>
    <w:rsid w:val="00BD4B59"/>
    <w:rsid w:val="00BD519B"/>
    <w:rsid w:val="00BD545E"/>
    <w:rsid w:val="00BD61F6"/>
    <w:rsid w:val="00BD6526"/>
    <w:rsid w:val="00BD6A78"/>
    <w:rsid w:val="00BD7011"/>
    <w:rsid w:val="00BD7B0F"/>
    <w:rsid w:val="00BE0363"/>
    <w:rsid w:val="00BE0711"/>
    <w:rsid w:val="00BE07CB"/>
    <w:rsid w:val="00BE177A"/>
    <w:rsid w:val="00BE186A"/>
    <w:rsid w:val="00BE1A89"/>
    <w:rsid w:val="00BE241C"/>
    <w:rsid w:val="00BE2E8B"/>
    <w:rsid w:val="00BE2FA9"/>
    <w:rsid w:val="00BE3584"/>
    <w:rsid w:val="00BE3807"/>
    <w:rsid w:val="00BE40F9"/>
    <w:rsid w:val="00BE44C8"/>
    <w:rsid w:val="00BE4566"/>
    <w:rsid w:val="00BE45FD"/>
    <w:rsid w:val="00BE4984"/>
    <w:rsid w:val="00BE4DC4"/>
    <w:rsid w:val="00BE4F58"/>
    <w:rsid w:val="00BE4F7E"/>
    <w:rsid w:val="00BE5243"/>
    <w:rsid w:val="00BE532B"/>
    <w:rsid w:val="00BE5657"/>
    <w:rsid w:val="00BE58C0"/>
    <w:rsid w:val="00BE5D1D"/>
    <w:rsid w:val="00BE5FBA"/>
    <w:rsid w:val="00BE60F0"/>
    <w:rsid w:val="00BE6852"/>
    <w:rsid w:val="00BE6D93"/>
    <w:rsid w:val="00BE78A9"/>
    <w:rsid w:val="00BE7BAF"/>
    <w:rsid w:val="00BE7CB7"/>
    <w:rsid w:val="00BF06B2"/>
    <w:rsid w:val="00BF08C2"/>
    <w:rsid w:val="00BF316D"/>
    <w:rsid w:val="00BF3238"/>
    <w:rsid w:val="00BF4D3E"/>
    <w:rsid w:val="00BF5111"/>
    <w:rsid w:val="00BF5556"/>
    <w:rsid w:val="00BF58A1"/>
    <w:rsid w:val="00BF60DD"/>
    <w:rsid w:val="00BF6EB6"/>
    <w:rsid w:val="00C0060B"/>
    <w:rsid w:val="00C006CD"/>
    <w:rsid w:val="00C012F8"/>
    <w:rsid w:val="00C01437"/>
    <w:rsid w:val="00C01463"/>
    <w:rsid w:val="00C017F3"/>
    <w:rsid w:val="00C01CF3"/>
    <w:rsid w:val="00C03126"/>
    <w:rsid w:val="00C03786"/>
    <w:rsid w:val="00C06005"/>
    <w:rsid w:val="00C07F73"/>
    <w:rsid w:val="00C10745"/>
    <w:rsid w:val="00C10E5A"/>
    <w:rsid w:val="00C10FFF"/>
    <w:rsid w:val="00C11172"/>
    <w:rsid w:val="00C1164B"/>
    <w:rsid w:val="00C11A71"/>
    <w:rsid w:val="00C11E36"/>
    <w:rsid w:val="00C12034"/>
    <w:rsid w:val="00C1324E"/>
    <w:rsid w:val="00C13300"/>
    <w:rsid w:val="00C153F1"/>
    <w:rsid w:val="00C15DC8"/>
    <w:rsid w:val="00C163AA"/>
    <w:rsid w:val="00C165A0"/>
    <w:rsid w:val="00C165ED"/>
    <w:rsid w:val="00C16982"/>
    <w:rsid w:val="00C16A92"/>
    <w:rsid w:val="00C16D1E"/>
    <w:rsid w:val="00C16E3A"/>
    <w:rsid w:val="00C206F4"/>
    <w:rsid w:val="00C20935"/>
    <w:rsid w:val="00C21198"/>
    <w:rsid w:val="00C2144C"/>
    <w:rsid w:val="00C2240F"/>
    <w:rsid w:val="00C2241C"/>
    <w:rsid w:val="00C24966"/>
    <w:rsid w:val="00C24A75"/>
    <w:rsid w:val="00C25516"/>
    <w:rsid w:val="00C2636C"/>
    <w:rsid w:val="00C2669F"/>
    <w:rsid w:val="00C26D01"/>
    <w:rsid w:val="00C27E84"/>
    <w:rsid w:val="00C3042A"/>
    <w:rsid w:val="00C3046F"/>
    <w:rsid w:val="00C307E0"/>
    <w:rsid w:val="00C308F7"/>
    <w:rsid w:val="00C30C9A"/>
    <w:rsid w:val="00C30E51"/>
    <w:rsid w:val="00C31839"/>
    <w:rsid w:val="00C31927"/>
    <w:rsid w:val="00C31F43"/>
    <w:rsid w:val="00C32F19"/>
    <w:rsid w:val="00C333E1"/>
    <w:rsid w:val="00C345C5"/>
    <w:rsid w:val="00C35AB1"/>
    <w:rsid w:val="00C35F35"/>
    <w:rsid w:val="00C363D4"/>
    <w:rsid w:val="00C36911"/>
    <w:rsid w:val="00C37230"/>
    <w:rsid w:val="00C37823"/>
    <w:rsid w:val="00C37AE8"/>
    <w:rsid w:val="00C37B84"/>
    <w:rsid w:val="00C37B8C"/>
    <w:rsid w:val="00C37EDC"/>
    <w:rsid w:val="00C40A11"/>
    <w:rsid w:val="00C410B5"/>
    <w:rsid w:val="00C4118B"/>
    <w:rsid w:val="00C4172E"/>
    <w:rsid w:val="00C41D5D"/>
    <w:rsid w:val="00C42E2F"/>
    <w:rsid w:val="00C43278"/>
    <w:rsid w:val="00C43B92"/>
    <w:rsid w:val="00C444F3"/>
    <w:rsid w:val="00C4552A"/>
    <w:rsid w:val="00C458C5"/>
    <w:rsid w:val="00C45B0E"/>
    <w:rsid w:val="00C45F7C"/>
    <w:rsid w:val="00C47034"/>
    <w:rsid w:val="00C4720C"/>
    <w:rsid w:val="00C47C33"/>
    <w:rsid w:val="00C47F92"/>
    <w:rsid w:val="00C5112E"/>
    <w:rsid w:val="00C51A41"/>
    <w:rsid w:val="00C51FDA"/>
    <w:rsid w:val="00C521FF"/>
    <w:rsid w:val="00C52B70"/>
    <w:rsid w:val="00C52D75"/>
    <w:rsid w:val="00C53CE2"/>
    <w:rsid w:val="00C5433F"/>
    <w:rsid w:val="00C544D3"/>
    <w:rsid w:val="00C54DF6"/>
    <w:rsid w:val="00C5523E"/>
    <w:rsid w:val="00C552CE"/>
    <w:rsid w:val="00C56934"/>
    <w:rsid w:val="00C56BFE"/>
    <w:rsid w:val="00C571B4"/>
    <w:rsid w:val="00C61C55"/>
    <w:rsid w:val="00C62D83"/>
    <w:rsid w:val="00C63119"/>
    <w:rsid w:val="00C6334E"/>
    <w:rsid w:val="00C63D96"/>
    <w:rsid w:val="00C6511F"/>
    <w:rsid w:val="00C651F8"/>
    <w:rsid w:val="00C656BD"/>
    <w:rsid w:val="00C65998"/>
    <w:rsid w:val="00C65A35"/>
    <w:rsid w:val="00C660CA"/>
    <w:rsid w:val="00C66508"/>
    <w:rsid w:val="00C6654D"/>
    <w:rsid w:val="00C67275"/>
    <w:rsid w:val="00C67918"/>
    <w:rsid w:val="00C67A14"/>
    <w:rsid w:val="00C700BE"/>
    <w:rsid w:val="00C7022E"/>
    <w:rsid w:val="00C70436"/>
    <w:rsid w:val="00C7047A"/>
    <w:rsid w:val="00C733BB"/>
    <w:rsid w:val="00C740CA"/>
    <w:rsid w:val="00C74DD0"/>
    <w:rsid w:val="00C7584A"/>
    <w:rsid w:val="00C764E0"/>
    <w:rsid w:val="00C76549"/>
    <w:rsid w:val="00C76D0B"/>
    <w:rsid w:val="00C776C6"/>
    <w:rsid w:val="00C77941"/>
    <w:rsid w:val="00C77E4D"/>
    <w:rsid w:val="00C80481"/>
    <w:rsid w:val="00C80D8C"/>
    <w:rsid w:val="00C80EB6"/>
    <w:rsid w:val="00C819AA"/>
    <w:rsid w:val="00C82382"/>
    <w:rsid w:val="00C826A9"/>
    <w:rsid w:val="00C827D0"/>
    <w:rsid w:val="00C83A44"/>
    <w:rsid w:val="00C8434C"/>
    <w:rsid w:val="00C8436D"/>
    <w:rsid w:val="00C8440B"/>
    <w:rsid w:val="00C84D62"/>
    <w:rsid w:val="00C85F19"/>
    <w:rsid w:val="00C864DB"/>
    <w:rsid w:val="00C8653A"/>
    <w:rsid w:val="00C869CE"/>
    <w:rsid w:val="00C86E57"/>
    <w:rsid w:val="00C907B3"/>
    <w:rsid w:val="00C9093F"/>
    <w:rsid w:val="00C90C89"/>
    <w:rsid w:val="00C91C67"/>
    <w:rsid w:val="00C9257D"/>
    <w:rsid w:val="00C93B27"/>
    <w:rsid w:val="00C9462B"/>
    <w:rsid w:val="00C94860"/>
    <w:rsid w:val="00C94D88"/>
    <w:rsid w:val="00C95193"/>
    <w:rsid w:val="00C95AE5"/>
    <w:rsid w:val="00C96D21"/>
    <w:rsid w:val="00C96E25"/>
    <w:rsid w:val="00C96E84"/>
    <w:rsid w:val="00C978C2"/>
    <w:rsid w:val="00C97A9C"/>
    <w:rsid w:val="00CA0216"/>
    <w:rsid w:val="00CA031B"/>
    <w:rsid w:val="00CA0684"/>
    <w:rsid w:val="00CA1025"/>
    <w:rsid w:val="00CA231A"/>
    <w:rsid w:val="00CA38B2"/>
    <w:rsid w:val="00CA3943"/>
    <w:rsid w:val="00CA40C0"/>
    <w:rsid w:val="00CA5A0F"/>
    <w:rsid w:val="00CA625E"/>
    <w:rsid w:val="00CA64CB"/>
    <w:rsid w:val="00CA6DF3"/>
    <w:rsid w:val="00CA7357"/>
    <w:rsid w:val="00CA750C"/>
    <w:rsid w:val="00CB0A0F"/>
    <w:rsid w:val="00CB0DF9"/>
    <w:rsid w:val="00CB1A0D"/>
    <w:rsid w:val="00CB2EF8"/>
    <w:rsid w:val="00CB402A"/>
    <w:rsid w:val="00CB5145"/>
    <w:rsid w:val="00CB5643"/>
    <w:rsid w:val="00CB5AFB"/>
    <w:rsid w:val="00CB60D8"/>
    <w:rsid w:val="00CB63DC"/>
    <w:rsid w:val="00CC1145"/>
    <w:rsid w:val="00CC1409"/>
    <w:rsid w:val="00CC141E"/>
    <w:rsid w:val="00CC2863"/>
    <w:rsid w:val="00CC2CEF"/>
    <w:rsid w:val="00CC2E17"/>
    <w:rsid w:val="00CC35B1"/>
    <w:rsid w:val="00CC3BC1"/>
    <w:rsid w:val="00CC3D61"/>
    <w:rsid w:val="00CC4276"/>
    <w:rsid w:val="00CC4A21"/>
    <w:rsid w:val="00CC7529"/>
    <w:rsid w:val="00CC76D8"/>
    <w:rsid w:val="00CC79CD"/>
    <w:rsid w:val="00CC7C1A"/>
    <w:rsid w:val="00CD001F"/>
    <w:rsid w:val="00CD031E"/>
    <w:rsid w:val="00CD0CE7"/>
    <w:rsid w:val="00CD0DCE"/>
    <w:rsid w:val="00CD11E9"/>
    <w:rsid w:val="00CD12EA"/>
    <w:rsid w:val="00CD1749"/>
    <w:rsid w:val="00CD2228"/>
    <w:rsid w:val="00CD2649"/>
    <w:rsid w:val="00CD2D69"/>
    <w:rsid w:val="00CD329E"/>
    <w:rsid w:val="00CD35ED"/>
    <w:rsid w:val="00CD3B98"/>
    <w:rsid w:val="00CD41D7"/>
    <w:rsid w:val="00CD5490"/>
    <w:rsid w:val="00CD5594"/>
    <w:rsid w:val="00CD57A7"/>
    <w:rsid w:val="00CD57CD"/>
    <w:rsid w:val="00CD62DD"/>
    <w:rsid w:val="00CD656E"/>
    <w:rsid w:val="00CD7D9D"/>
    <w:rsid w:val="00CE13D9"/>
    <w:rsid w:val="00CE2334"/>
    <w:rsid w:val="00CE2AA3"/>
    <w:rsid w:val="00CE2E29"/>
    <w:rsid w:val="00CE3839"/>
    <w:rsid w:val="00CE41B9"/>
    <w:rsid w:val="00CE4D40"/>
    <w:rsid w:val="00CE5E5B"/>
    <w:rsid w:val="00CE6846"/>
    <w:rsid w:val="00CE6E12"/>
    <w:rsid w:val="00CE7062"/>
    <w:rsid w:val="00CE769B"/>
    <w:rsid w:val="00CE7F69"/>
    <w:rsid w:val="00CF022E"/>
    <w:rsid w:val="00CF0A91"/>
    <w:rsid w:val="00CF1F93"/>
    <w:rsid w:val="00CF2702"/>
    <w:rsid w:val="00CF2DAB"/>
    <w:rsid w:val="00CF3663"/>
    <w:rsid w:val="00CF4027"/>
    <w:rsid w:val="00CF473A"/>
    <w:rsid w:val="00CF6642"/>
    <w:rsid w:val="00CF66AA"/>
    <w:rsid w:val="00CF68B9"/>
    <w:rsid w:val="00CF7352"/>
    <w:rsid w:val="00CF77E6"/>
    <w:rsid w:val="00D00863"/>
    <w:rsid w:val="00D00A19"/>
    <w:rsid w:val="00D00C8A"/>
    <w:rsid w:val="00D00D18"/>
    <w:rsid w:val="00D0162B"/>
    <w:rsid w:val="00D01E8E"/>
    <w:rsid w:val="00D022E1"/>
    <w:rsid w:val="00D02C11"/>
    <w:rsid w:val="00D02C94"/>
    <w:rsid w:val="00D0312B"/>
    <w:rsid w:val="00D03361"/>
    <w:rsid w:val="00D0345D"/>
    <w:rsid w:val="00D03589"/>
    <w:rsid w:val="00D037D0"/>
    <w:rsid w:val="00D03867"/>
    <w:rsid w:val="00D039AE"/>
    <w:rsid w:val="00D03C5A"/>
    <w:rsid w:val="00D050DA"/>
    <w:rsid w:val="00D05222"/>
    <w:rsid w:val="00D05673"/>
    <w:rsid w:val="00D06FBC"/>
    <w:rsid w:val="00D075E0"/>
    <w:rsid w:val="00D1106D"/>
    <w:rsid w:val="00D11106"/>
    <w:rsid w:val="00D117D6"/>
    <w:rsid w:val="00D11944"/>
    <w:rsid w:val="00D11A21"/>
    <w:rsid w:val="00D12B27"/>
    <w:rsid w:val="00D13539"/>
    <w:rsid w:val="00D135E7"/>
    <w:rsid w:val="00D13DE8"/>
    <w:rsid w:val="00D16602"/>
    <w:rsid w:val="00D166C9"/>
    <w:rsid w:val="00D1750F"/>
    <w:rsid w:val="00D17BAE"/>
    <w:rsid w:val="00D20470"/>
    <w:rsid w:val="00D20583"/>
    <w:rsid w:val="00D21575"/>
    <w:rsid w:val="00D21A04"/>
    <w:rsid w:val="00D2210E"/>
    <w:rsid w:val="00D22315"/>
    <w:rsid w:val="00D227F5"/>
    <w:rsid w:val="00D22D4B"/>
    <w:rsid w:val="00D23BCA"/>
    <w:rsid w:val="00D24366"/>
    <w:rsid w:val="00D25AAC"/>
    <w:rsid w:val="00D26035"/>
    <w:rsid w:val="00D2659B"/>
    <w:rsid w:val="00D2735B"/>
    <w:rsid w:val="00D276D4"/>
    <w:rsid w:val="00D27B7F"/>
    <w:rsid w:val="00D30478"/>
    <w:rsid w:val="00D30C7C"/>
    <w:rsid w:val="00D3196C"/>
    <w:rsid w:val="00D3270C"/>
    <w:rsid w:val="00D334B9"/>
    <w:rsid w:val="00D3364C"/>
    <w:rsid w:val="00D33CDE"/>
    <w:rsid w:val="00D348DF"/>
    <w:rsid w:val="00D358EE"/>
    <w:rsid w:val="00D37080"/>
    <w:rsid w:val="00D40093"/>
    <w:rsid w:val="00D4076F"/>
    <w:rsid w:val="00D41BE4"/>
    <w:rsid w:val="00D42483"/>
    <w:rsid w:val="00D43293"/>
    <w:rsid w:val="00D433E6"/>
    <w:rsid w:val="00D43680"/>
    <w:rsid w:val="00D44E82"/>
    <w:rsid w:val="00D456AD"/>
    <w:rsid w:val="00D45D12"/>
    <w:rsid w:val="00D46E1E"/>
    <w:rsid w:val="00D472DE"/>
    <w:rsid w:val="00D5011A"/>
    <w:rsid w:val="00D50146"/>
    <w:rsid w:val="00D50FC5"/>
    <w:rsid w:val="00D51B2F"/>
    <w:rsid w:val="00D523E8"/>
    <w:rsid w:val="00D54404"/>
    <w:rsid w:val="00D55198"/>
    <w:rsid w:val="00D55707"/>
    <w:rsid w:val="00D5579B"/>
    <w:rsid w:val="00D56505"/>
    <w:rsid w:val="00D56B89"/>
    <w:rsid w:val="00D573E4"/>
    <w:rsid w:val="00D606BE"/>
    <w:rsid w:val="00D6096A"/>
    <w:rsid w:val="00D61AA9"/>
    <w:rsid w:val="00D61BE8"/>
    <w:rsid w:val="00D621FA"/>
    <w:rsid w:val="00D624A8"/>
    <w:rsid w:val="00D6377C"/>
    <w:rsid w:val="00D64E23"/>
    <w:rsid w:val="00D64E34"/>
    <w:rsid w:val="00D6506D"/>
    <w:rsid w:val="00D65989"/>
    <w:rsid w:val="00D65A0D"/>
    <w:rsid w:val="00D65B17"/>
    <w:rsid w:val="00D65CEF"/>
    <w:rsid w:val="00D66501"/>
    <w:rsid w:val="00D667A7"/>
    <w:rsid w:val="00D66DDF"/>
    <w:rsid w:val="00D66F98"/>
    <w:rsid w:val="00D67706"/>
    <w:rsid w:val="00D67D48"/>
    <w:rsid w:val="00D67D87"/>
    <w:rsid w:val="00D702F6"/>
    <w:rsid w:val="00D718A4"/>
    <w:rsid w:val="00D71A7B"/>
    <w:rsid w:val="00D71D11"/>
    <w:rsid w:val="00D728F1"/>
    <w:rsid w:val="00D74293"/>
    <w:rsid w:val="00D74C1A"/>
    <w:rsid w:val="00D75D16"/>
    <w:rsid w:val="00D75F75"/>
    <w:rsid w:val="00D76979"/>
    <w:rsid w:val="00D76D0B"/>
    <w:rsid w:val="00D76D6A"/>
    <w:rsid w:val="00D76D9A"/>
    <w:rsid w:val="00D77C1F"/>
    <w:rsid w:val="00D80470"/>
    <w:rsid w:val="00D818AE"/>
    <w:rsid w:val="00D824BA"/>
    <w:rsid w:val="00D82BFA"/>
    <w:rsid w:val="00D8320E"/>
    <w:rsid w:val="00D835D1"/>
    <w:rsid w:val="00D83704"/>
    <w:rsid w:val="00D83986"/>
    <w:rsid w:val="00D85684"/>
    <w:rsid w:val="00D8577E"/>
    <w:rsid w:val="00D8633E"/>
    <w:rsid w:val="00D86416"/>
    <w:rsid w:val="00D86615"/>
    <w:rsid w:val="00D867BC"/>
    <w:rsid w:val="00D86952"/>
    <w:rsid w:val="00D86F01"/>
    <w:rsid w:val="00D8772C"/>
    <w:rsid w:val="00D87C7A"/>
    <w:rsid w:val="00D908E0"/>
    <w:rsid w:val="00D90D18"/>
    <w:rsid w:val="00D90F9D"/>
    <w:rsid w:val="00D910AF"/>
    <w:rsid w:val="00D914AB"/>
    <w:rsid w:val="00D915EE"/>
    <w:rsid w:val="00D91CB3"/>
    <w:rsid w:val="00D91F6A"/>
    <w:rsid w:val="00D921E5"/>
    <w:rsid w:val="00D92313"/>
    <w:rsid w:val="00D92460"/>
    <w:rsid w:val="00D9270C"/>
    <w:rsid w:val="00D93EAF"/>
    <w:rsid w:val="00D94B13"/>
    <w:rsid w:val="00D95472"/>
    <w:rsid w:val="00D955E9"/>
    <w:rsid w:val="00D96226"/>
    <w:rsid w:val="00D963EC"/>
    <w:rsid w:val="00D963F4"/>
    <w:rsid w:val="00D9644E"/>
    <w:rsid w:val="00D96E98"/>
    <w:rsid w:val="00D9716E"/>
    <w:rsid w:val="00DA0CBF"/>
    <w:rsid w:val="00DA0EF8"/>
    <w:rsid w:val="00DA2625"/>
    <w:rsid w:val="00DA2889"/>
    <w:rsid w:val="00DA29AC"/>
    <w:rsid w:val="00DA36AE"/>
    <w:rsid w:val="00DA3866"/>
    <w:rsid w:val="00DA4196"/>
    <w:rsid w:val="00DA4731"/>
    <w:rsid w:val="00DA48FE"/>
    <w:rsid w:val="00DA4E9D"/>
    <w:rsid w:val="00DA54E4"/>
    <w:rsid w:val="00DA619E"/>
    <w:rsid w:val="00DA72EF"/>
    <w:rsid w:val="00DA7781"/>
    <w:rsid w:val="00DA78F9"/>
    <w:rsid w:val="00DA791E"/>
    <w:rsid w:val="00DA7E19"/>
    <w:rsid w:val="00DB07C5"/>
    <w:rsid w:val="00DB0E80"/>
    <w:rsid w:val="00DB1D2E"/>
    <w:rsid w:val="00DB2235"/>
    <w:rsid w:val="00DB24EC"/>
    <w:rsid w:val="00DB34F6"/>
    <w:rsid w:val="00DB3790"/>
    <w:rsid w:val="00DB3951"/>
    <w:rsid w:val="00DB39EC"/>
    <w:rsid w:val="00DB400F"/>
    <w:rsid w:val="00DB4862"/>
    <w:rsid w:val="00DB56CE"/>
    <w:rsid w:val="00DB6C55"/>
    <w:rsid w:val="00DB7A4E"/>
    <w:rsid w:val="00DB7B84"/>
    <w:rsid w:val="00DC037F"/>
    <w:rsid w:val="00DC0978"/>
    <w:rsid w:val="00DC0CAF"/>
    <w:rsid w:val="00DC1000"/>
    <w:rsid w:val="00DC12BD"/>
    <w:rsid w:val="00DC1BA4"/>
    <w:rsid w:val="00DC20E7"/>
    <w:rsid w:val="00DC295B"/>
    <w:rsid w:val="00DC2AFB"/>
    <w:rsid w:val="00DC3184"/>
    <w:rsid w:val="00DC3568"/>
    <w:rsid w:val="00DC35D7"/>
    <w:rsid w:val="00DC5EFF"/>
    <w:rsid w:val="00DC62CA"/>
    <w:rsid w:val="00DC7A1E"/>
    <w:rsid w:val="00DD00E1"/>
    <w:rsid w:val="00DD0E91"/>
    <w:rsid w:val="00DD1184"/>
    <w:rsid w:val="00DD12BC"/>
    <w:rsid w:val="00DD16A8"/>
    <w:rsid w:val="00DD186B"/>
    <w:rsid w:val="00DD2E60"/>
    <w:rsid w:val="00DD3BEA"/>
    <w:rsid w:val="00DD3D77"/>
    <w:rsid w:val="00DD4A85"/>
    <w:rsid w:val="00DD560A"/>
    <w:rsid w:val="00DD5845"/>
    <w:rsid w:val="00DD5E20"/>
    <w:rsid w:val="00DD64F9"/>
    <w:rsid w:val="00DD6C40"/>
    <w:rsid w:val="00DD7367"/>
    <w:rsid w:val="00DE07DF"/>
    <w:rsid w:val="00DE0912"/>
    <w:rsid w:val="00DE0CE0"/>
    <w:rsid w:val="00DE1152"/>
    <w:rsid w:val="00DE1C00"/>
    <w:rsid w:val="00DE3A2D"/>
    <w:rsid w:val="00DE568C"/>
    <w:rsid w:val="00DE59D9"/>
    <w:rsid w:val="00DE614D"/>
    <w:rsid w:val="00DE7529"/>
    <w:rsid w:val="00DE7CC2"/>
    <w:rsid w:val="00DF0724"/>
    <w:rsid w:val="00DF0E7C"/>
    <w:rsid w:val="00DF1355"/>
    <w:rsid w:val="00DF1871"/>
    <w:rsid w:val="00DF32E9"/>
    <w:rsid w:val="00DF344C"/>
    <w:rsid w:val="00DF40A5"/>
    <w:rsid w:val="00DF42C0"/>
    <w:rsid w:val="00DF48CF"/>
    <w:rsid w:val="00DF4C0F"/>
    <w:rsid w:val="00DF5604"/>
    <w:rsid w:val="00DF7A2B"/>
    <w:rsid w:val="00E00A03"/>
    <w:rsid w:val="00E00A4F"/>
    <w:rsid w:val="00E012A2"/>
    <w:rsid w:val="00E01D5A"/>
    <w:rsid w:val="00E01D73"/>
    <w:rsid w:val="00E02C2F"/>
    <w:rsid w:val="00E02E71"/>
    <w:rsid w:val="00E033E3"/>
    <w:rsid w:val="00E03931"/>
    <w:rsid w:val="00E03D64"/>
    <w:rsid w:val="00E04848"/>
    <w:rsid w:val="00E04B5D"/>
    <w:rsid w:val="00E04BE2"/>
    <w:rsid w:val="00E0771F"/>
    <w:rsid w:val="00E105A0"/>
    <w:rsid w:val="00E10BC0"/>
    <w:rsid w:val="00E11085"/>
    <w:rsid w:val="00E11185"/>
    <w:rsid w:val="00E11670"/>
    <w:rsid w:val="00E11B92"/>
    <w:rsid w:val="00E1245B"/>
    <w:rsid w:val="00E12734"/>
    <w:rsid w:val="00E12898"/>
    <w:rsid w:val="00E12EA8"/>
    <w:rsid w:val="00E134AD"/>
    <w:rsid w:val="00E14909"/>
    <w:rsid w:val="00E14CCB"/>
    <w:rsid w:val="00E153E9"/>
    <w:rsid w:val="00E15432"/>
    <w:rsid w:val="00E15A5A"/>
    <w:rsid w:val="00E167F0"/>
    <w:rsid w:val="00E169D3"/>
    <w:rsid w:val="00E175DF"/>
    <w:rsid w:val="00E17E5F"/>
    <w:rsid w:val="00E17E97"/>
    <w:rsid w:val="00E204D4"/>
    <w:rsid w:val="00E20BB8"/>
    <w:rsid w:val="00E20DF5"/>
    <w:rsid w:val="00E21061"/>
    <w:rsid w:val="00E21167"/>
    <w:rsid w:val="00E220A9"/>
    <w:rsid w:val="00E223D5"/>
    <w:rsid w:val="00E227C0"/>
    <w:rsid w:val="00E22938"/>
    <w:rsid w:val="00E22E5E"/>
    <w:rsid w:val="00E23345"/>
    <w:rsid w:val="00E23809"/>
    <w:rsid w:val="00E238A1"/>
    <w:rsid w:val="00E23D40"/>
    <w:rsid w:val="00E24398"/>
    <w:rsid w:val="00E24AF2"/>
    <w:rsid w:val="00E24F08"/>
    <w:rsid w:val="00E250D2"/>
    <w:rsid w:val="00E25418"/>
    <w:rsid w:val="00E262D2"/>
    <w:rsid w:val="00E27007"/>
    <w:rsid w:val="00E27008"/>
    <w:rsid w:val="00E2700A"/>
    <w:rsid w:val="00E27A8C"/>
    <w:rsid w:val="00E31269"/>
    <w:rsid w:val="00E313D6"/>
    <w:rsid w:val="00E31BDB"/>
    <w:rsid w:val="00E31D3C"/>
    <w:rsid w:val="00E31F78"/>
    <w:rsid w:val="00E32374"/>
    <w:rsid w:val="00E323BC"/>
    <w:rsid w:val="00E32458"/>
    <w:rsid w:val="00E32DDD"/>
    <w:rsid w:val="00E33BC0"/>
    <w:rsid w:val="00E341D1"/>
    <w:rsid w:val="00E34697"/>
    <w:rsid w:val="00E34E8A"/>
    <w:rsid w:val="00E357F8"/>
    <w:rsid w:val="00E35880"/>
    <w:rsid w:val="00E35F21"/>
    <w:rsid w:val="00E376DA"/>
    <w:rsid w:val="00E37790"/>
    <w:rsid w:val="00E37C9F"/>
    <w:rsid w:val="00E37FBD"/>
    <w:rsid w:val="00E40A4B"/>
    <w:rsid w:val="00E4131C"/>
    <w:rsid w:val="00E429EE"/>
    <w:rsid w:val="00E42BA6"/>
    <w:rsid w:val="00E430FA"/>
    <w:rsid w:val="00E4360B"/>
    <w:rsid w:val="00E4381E"/>
    <w:rsid w:val="00E45BF5"/>
    <w:rsid w:val="00E45C8F"/>
    <w:rsid w:val="00E4624B"/>
    <w:rsid w:val="00E463BB"/>
    <w:rsid w:val="00E504A1"/>
    <w:rsid w:val="00E509E2"/>
    <w:rsid w:val="00E517AF"/>
    <w:rsid w:val="00E528B7"/>
    <w:rsid w:val="00E5394C"/>
    <w:rsid w:val="00E53F34"/>
    <w:rsid w:val="00E54A4C"/>
    <w:rsid w:val="00E54BD7"/>
    <w:rsid w:val="00E563BB"/>
    <w:rsid w:val="00E564B2"/>
    <w:rsid w:val="00E56604"/>
    <w:rsid w:val="00E566E4"/>
    <w:rsid w:val="00E56BAB"/>
    <w:rsid w:val="00E573D7"/>
    <w:rsid w:val="00E579AB"/>
    <w:rsid w:val="00E57FFC"/>
    <w:rsid w:val="00E60171"/>
    <w:rsid w:val="00E6025E"/>
    <w:rsid w:val="00E6076A"/>
    <w:rsid w:val="00E60D8D"/>
    <w:rsid w:val="00E60E70"/>
    <w:rsid w:val="00E611A7"/>
    <w:rsid w:val="00E62133"/>
    <w:rsid w:val="00E631B7"/>
    <w:rsid w:val="00E63522"/>
    <w:rsid w:val="00E649BF"/>
    <w:rsid w:val="00E6545C"/>
    <w:rsid w:val="00E668E2"/>
    <w:rsid w:val="00E66D21"/>
    <w:rsid w:val="00E66D59"/>
    <w:rsid w:val="00E6705B"/>
    <w:rsid w:val="00E67753"/>
    <w:rsid w:val="00E67E1F"/>
    <w:rsid w:val="00E707DA"/>
    <w:rsid w:val="00E70835"/>
    <w:rsid w:val="00E72082"/>
    <w:rsid w:val="00E723A4"/>
    <w:rsid w:val="00E72558"/>
    <w:rsid w:val="00E726E5"/>
    <w:rsid w:val="00E72702"/>
    <w:rsid w:val="00E7314D"/>
    <w:rsid w:val="00E73205"/>
    <w:rsid w:val="00E733F5"/>
    <w:rsid w:val="00E747C0"/>
    <w:rsid w:val="00E7480A"/>
    <w:rsid w:val="00E757DB"/>
    <w:rsid w:val="00E761B8"/>
    <w:rsid w:val="00E7692D"/>
    <w:rsid w:val="00E76D2E"/>
    <w:rsid w:val="00E77275"/>
    <w:rsid w:val="00E774A6"/>
    <w:rsid w:val="00E7787D"/>
    <w:rsid w:val="00E77C6E"/>
    <w:rsid w:val="00E80F68"/>
    <w:rsid w:val="00E816E7"/>
    <w:rsid w:val="00E81D10"/>
    <w:rsid w:val="00E82184"/>
    <w:rsid w:val="00E8263A"/>
    <w:rsid w:val="00E82DEB"/>
    <w:rsid w:val="00E83D2A"/>
    <w:rsid w:val="00E83EE8"/>
    <w:rsid w:val="00E84B19"/>
    <w:rsid w:val="00E85DA5"/>
    <w:rsid w:val="00E86F6A"/>
    <w:rsid w:val="00E87273"/>
    <w:rsid w:val="00E87579"/>
    <w:rsid w:val="00E87D95"/>
    <w:rsid w:val="00E9047F"/>
    <w:rsid w:val="00E90666"/>
    <w:rsid w:val="00E90AA7"/>
    <w:rsid w:val="00E91496"/>
    <w:rsid w:val="00E91E2A"/>
    <w:rsid w:val="00E91EEB"/>
    <w:rsid w:val="00E924DA"/>
    <w:rsid w:val="00E932E2"/>
    <w:rsid w:val="00E93801"/>
    <w:rsid w:val="00E9464B"/>
    <w:rsid w:val="00E949B1"/>
    <w:rsid w:val="00E9585C"/>
    <w:rsid w:val="00E96537"/>
    <w:rsid w:val="00E96659"/>
    <w:rsid w:val="00E96E37"/>
    <w:rsid w:val="00E97B99"/>
    <w:rsid w:val="00E97E18"/>
    <w:rsid w:val="00EA0470"/>
    <w:rsid w:val="00EA1575"/>
    <w:rsid w:val="00EA1771"/>
    <w:rsid w:val="00EA1795"/>
    <w:rsid w:val="00EA2A6E"/>
    <w:rsid w:val="00EA30D1"/>
    <w:rsid w:val="00EA44F2"/>
    <w:rsid w:val="00EA51FD"/>
    <w:rsid w:val="00EA56BF"/>
    <w:rsid w:val="00EA5F95"/>
    <w:rsid w:val="00EA7210"/>
    <w:rsid w:val="00EA746A"/>
    <w:rsid w:val="00EA7EC9"/>
    <w:rsid w:val="00EB073B"/>
    <w:rsid w:val="00EB11B1"/>
    <w:rsid w:val="00EB1FBA"/>
    <w:rsid w:val="00EB25DB"/>
    <w:rsid w:val="00EB2778"/>
    <w:rsid w:val="00EB2F59"/>
    <w:rsid w:val="00EB324C"/>
    <w:rsid w:val="00EB3604"/>
    <w:rsid w:val="00EB3DD0"/>
    <w:rsid w:val="00EB5F47"/>
    <w:rsid w:val="00EB69AA"/>
    <w:rsid w:val="00EB7991"/>
    <w:rsid w:val="00EC179A"/>
    <w:rsid w:val="00EC2014"/>
    <w:rsid w:val="00EC2BEB"/>
    <w:rsid w:val="00EC3314"/>
    <w:rsid w:val="00EC3D3B"/>
    <w:rsid w:val="00EC3DD4"/>
    <w:rsid w:val="00EC48F5"/>
    <w:rsid w:val="00EC4B87"/>
    <w:rsid w:val="00EC538A"/>
    <w:rsid w:val="00EC5A63"/>
    <w:rsid w:val="00EC5E7C"/>
    <w:rsid w:val="00EC5F18"/>
    <w:rsid w:val="00EC690C"/>
    <w:rsid w:val="00EC6A9C"/>
    <w:rsid w:val="00EC7829"/>
    <w:rsid w:val="00ED099F"/>
    <w:rsid w:val="00ED10B8"/>
    <w:rsid w:val="00ED23E6"/>
    <w:rsid w:val="00ED281D"/>
    <w:rsid w:val="00ED2AAE"/>
    <w:rsid w:val="00ED39D7"/>
    <w:rsid w:val="00ED3F9D"/>
    <w:rsid w:val="00ED47A1"/>
    <w:rsid w:val="00ED47DF"/>
    <w:rsid w:val="00ED4923"/>
    <w:rsid w:val="00ED564C"/>
    <w:rsid w:val="00ED5CE2"/>
    <w:rsid w:val="00ED6759"/>
    <w:rsid w:val="00ED6B94"/>
    <w:rsid w:val="00ED6BC6"/>
    <w:rsid w:val="00ED7CDB"/>
    <w:rsid w:val="00EE0680"/>
    <w:rsid w:val="00EE0B4F"/>
    <w:rsid w:val="00EE1160"/>
    <w:rsid w:val="00EE1C30"/>
    <w:rsid w:val="00EE2E48"/>
    <w:rsid w:val="00EE32F9"/>
    <w:rsid w:val="00EE3790"/>
    <w:rsid w:val="00EE5092"/>
    <w:rsid w:val="00EE50F8"/>
    <w:rsid w:val="00EE7544"/>
    <w:rsid w:val="00EF15F4"/>
    <w:rsid w:val="00EF18F9"/>
    <w:rsid w:val="00EF2662"/>
    <w:rsid w:val="00EF2C1F"/>
    <w:rsid w:val="00EF3122"/>
    <w:rsid w:val="00EF34D9"/>
    <w:rsid w:val="00EF36D9"/>
    <w:rsid w:val="00EF391A"/>
    <w:rsid w:val="00EF4207"/>
    <w:rsid w:val="00EF4367"/>
    <w:rsid w:val="00EF4418"/>
    <w:rsid w:val="00EF50C7"/>
    <w:rsid w:val="00EF5583"/>
    <w:rsid w:val="00EF7EFF"/>
    <w:rsid w:val="00F003CB"/>
    <w:rsid w:val="00F0107A"/>
    <w:rsid w:val="00F01371"/>
    <w:rsid w:val="00F0376B"/>
    <w:rsid w:val="00F0428A"/>
    <w:rsid w:val="00F043E1"/>
    <w:rsid w:val="00F04549"/>
    <w:rsid w:val="00F0495A"/>
    <w:rsid w:val="00F051E0"/>
    <w:rsid w:val="00F0598A"/>
    <w:rsid w:val="00F05AF6"/>
    <w:rsid w:val="00F06EC6"/>
    <w:rsid w:val="00F074A8"/>
    <w:rsid w:val="00F07965"/>
    <w:rsid w:val="00F0797C"/>
    <w:rsid w:val="00F10414"/>
    <w:rsid w:val="00F10784"/>
    <w:rsid w:val="00F11CBA"/>
    <w:rsid w:val="00F11E01"/>
    <w:rsid w:val="00F12083"/>
    <w:rsid w:val="00F12585"/>
    <w:rsid w:val="00F13654"/>
    <w:rsid w:val="00F14798"/>
    <w:rsid w:val="00F153B5"/>
    <w:rsid w:val="00F159D2"/>
    <w:rsid w:val="00F15C0D"/>
    <w:rsid w:val="00F169D2"/>
    <w:rsid w:val="00F169DC"/>
    <w:rsid w:val="00F17386"/>
    <w:rsid w:val="00F17E18"/>
    <w:rsid w:val="00F201D6"/>
    <w:rsid w:val="00F20316"/>
    <w:rsid w:val="00F20421"/>
    <w:rsid w:val="00F20429"/>
    <w:rsid w:val="00F205C4"/>
    <w:rsid w:val="00F20844"/>
    <w:rsid w:val="00F20A2C"/>
    <w:rsid w:val="00F21802"/>
    <w:rsid w:val="00F223D5"/>
    <w:rsid w:val="00F226EF"/>
    <w:rsid w:val="00F22847"/>
    <w:rsid w:val="00F23148"/>
    <w:rsid w:val="00F23EE9"/>
    <w:rsid w:val="00F246D6"/>
    <w:rsid w:val="00F25510"/>
    <w:rsid w:val="00F2586D"/>
    <w:rsid w:val="00F25B86"/>
    <w:rsid w:val="00F26F93"/>
    <w:rsid w:val="00F270F8"/>
    <w:rsid w:val="00F27197"/>
    <w:rsid w:val="00F319D0"/>
    <w:rsid w:val="00F32577"/>
    <w:rsid w:val="00F326FD"/>
    <w:rsid w:val="00F330B1"/>
    <w:rsid w:val="00F33422"/>
    <w:rsid w:val="00F338FC"/>
    <w:rsid w:val="00F3425A"/>
    <w:rsid w:val="00F35ADB"/>
    <w:rsid w:val="00F36B78"/>
    <w:rsid w:val="00F371C6"/>
    <w:rsid w:val="00F37D43"/>
    <w:rsid w:val="00F40066"/>
    <w:rsid w:val="00F404C9"/>
    <w:rsid w:val="00F40753"/>
    <w:rsid w:val="00F4098E"/>
    <w:rsid w:val="00F40FF2"/>
    <w:rsid w:val="00F41D25"/>
    <w:rsid w:val="00F42D43"/>
    <w:rsid w:val="00F43265"/>
    <w:rsid w:val="00F43B91"/>
    <w:rsid w:val="00F440DA"/>
    <w:rsid w:val="00F451FA"/>
    <w:rsid w:val="00F4556D"/>
    <w:rsid w:val="00F45A62"/>
    <w:rsid w:val="00F45CF0"/>
    <w:rsid w:val="00F47520"/>
    <w:rsid w:val="00F47C00"/>
    <w:rsid w:val="00F50D1F"/>
    <w:rsid w:val="00F512DD"/>
    <w:rsid w:val="00F51671"/>
    <w:rsid w:val="00F51D2E"/>
    <w:rsid w:val="00F51E99"/>
    <w:rsid w:val="00F5256A"/>
    <w:rsid w:val="00F5303D"/>
    <w:rsid w:val="00F5349F"/>
    <w:rsid w:val="00F53575"/>
    <w:rsid w:val="00F53770"/>
    <w:rsid w:val="00F540C1"/>
    <w:rsid w:val="00F54385"/>
    <w:rsid w:val="00F549B6"/>
    <w:rsid w:val="00F54A4A"/>
    <w:rsid w:val="00F55488"/>
    <w:rsid w:val="00F5552E"/>
    <w:rsid w:val="00F55E39"/>
    <w:rsid w:val="00F56293"/>
    <w:rsid w:val="00F57AA9"/>
    <w:rsid w:val="00F57AAC"/>
    <w:rsid w:val="00F60369"/>
    <w:rsid w:val="00F614F9"/>
    <w:rsid w:val="00F61CF3"/>
    <w:rsid w:val="00F62236"/>
    <w:rsid w:val="00F64177"/>
    <w:rsid w:val="00F643AF"/>
    <w:rsid w:val="00F646E4"/>
    <w:rsid w:val="00F65F2C"/>
    <w:rsid w:val="00F6669E"/>
    <w:rsid w:val="00F66D66"/>
    <w:rsid w:val="00F66FB5"/>
    <w:rsid w:val="00F67329"/>
    <w:rsid w:val="00F71D77"/>
    <w:rsid w:val="00F72413"/>
    <w:rsid w:val="00F72EB0"/>
    <w:rsid w:val="00F7397C"/>
    <w:rsid w:val="00F73BD0"/>
    <w:rsid w:val="00F740AD"/>
    <w:rsid w:val="00F75BF9"/>
    <w:rsid w:val="00F769E6"/>
    <w:rsid w:val="00F77AE0"/>
    <w:rsid w:val="00F77D99"/>
    <w:rsid w:val="00F80278"/>
    <w:rsid w:val="00F80C6C"/>
    <w:rsid w:val="00F838A0"/>
    <w:rsid w:val="00F83A5C"/>
    <w:rsid w:val="00F83AC6"/>
    <w:rsid w:val="00F83E45"/>
    <w:rsid w:val="00F844D5"/>
    <w:rsid w:val="00F8522F"/>
    <w:rsid w:val="00F8582A"/>
    <w:rsid w:val="00F86AD6"/>
    <w:rsid w:val="00F87211"/>
    <w:rsid w:val="00F878A0"/>
    <w:rsid w:val="00F90D83"/>
    <w:rsid w:val="00F91C1E"/>
    <w:rsid w:val="00F923B3"/>
    <w:rsid w:val="00F93302"/>
    <w:rsid w:val="00F9357A"/>
    <w:rsid w:val="00F94097"/>
    <w:rsid w:val="00F942E6"/>
    <w:rsid w:val="00F94F27"/>
    <w:rsid w:val="00F959E8"/>
    <w:rsid w:val="00F96AE8"/>
    <w:rsid w:val="00F96DC1"/>
    <w:rsid w:val="00F96E28"/>
    <w:rsid w:val="00F96FE7"/>
    <w:rsid w:val="00F97F39"/>
    <w:rsid w:val="00FA07FD"/>
    <w:rsid w:val="00FA0FD9"/>
    <w:rsid w:val="00FA1B40"/>
    <w:rsid w:val="00FA2D99"/>
    <w:rsid w:val="00FA39DA"/>
    <w:rsid w:val="00FA568C"/>
    <w:rsid w:val="00FA5D1A"/>
    <w:rsid w:val="00FA60F2"/>
    <w:rsid w:val="00FA6511"/>
    <w:rsid w:val="00FA65C2"/>
    <w:rsid w:val="00FA776E"/>
    <w:rsid w:val="00FA78B3"/>
    <w:rsid w:val="00FB03E1"/>
    <w:rsid w:val="00FB0916"/>
    <w:rsid w:val="00FB0D98"/>
    <w:rsid w:val="00FB0E49"/>
    <w:rsid w:val="00FB1334"/>
    <w:rsid w:val="00FB1FCF"/>
    <w:rsid w:val="00FB23B5"/>
    <w:rsid w:val="00FB254E"/>
    <w:rsid w:val="00FB3144"/>
    <w:rsid w:val="00FB3230"/>
    <w:rsid w:val="00FB3D03"/>
    <w:rsid w:val="00FB4A39"/>
    <w:rsid w:val="00FB4EB8"/>
    <w:rsid w:val="00FB5EF1"/>
    <w:rsid w:val="00FB64C5"/>
    <w:rsid w:val="00FB7079"/>
    <w:rsid w:val="00FB7606"/>
    <w:rsid w:val="00FC11C8"/>
    <w:rsid w:val="00FC125D"/>
    <w:rsid w:val="00FC1807"/>
    <w:rsid w:val="00FC19E6"/>
    <w:rsid w:val="00FC226D"/>
    <w:rsid w:val="00FC2AA5"/>
    <w:rsid w:val="00FC3D58"/>
    <w:rsid w:val="00FC44BE"/>
    <w:rsid w:val="00FC4B90"/>
    <w:rsid w:val="00FC5308"/>
    <w:rsid w:val="00FC6A6D"/>
    <w:rsid w:val="00FC7062"/>
    <w:rsid w:val="00FC72F3"/>
    <w:rsid w:val="00FD01EE"/>
    <w:rsid w:val="00FD1516"/>
    <w:rsid w:val="00FD1DF0"/>
    <w:rsid w:val="00FD3CE3"/>
    <w:rsid w:val="00FD482A"/>
    <w:rsid w:val="00FD48C1"/>
    <w:rsid w:val="00FD4D8D"/>
    <w:rsid w:val="00FD68E9"/>
    <w:rsid w:val="00FD6C73"/>
    <w:rsid w:val="00FD711D"/>
    <w:rsid w:val="00FD7FE8"/>
    <w:rsid w:val="00FE026B"/>
    <w:rsid w:val="00FE0727"/>
    <w:rsid w:val="00FE07BA"/>
    <w:rsid w:val="00FE08CD"/>
    <w:rsid w:val="00FE0E2E"/>
    <w:rsid w:val="00FE2DAD"/>
    <w:rsid w:val="00FE3D71"/>
    <w:rsid w:val="00FE43CD"/>
    <w:rsid w:val="00FE49F9"/>
    <w:rsid w:val="00FE54D3"/>
    <w:rsid w:val="00FE557D"/>
    <w:rsid w:val="00FE78B0"/>
    <w:rsid w:val="00FF1585"/>
    <w:rsid w:val="00FF1890"/>
    <w:rsid w:val="00FF2257"/>
    <w:rsid w:val="00FF2DCB"/>
    <w:rsid w:val="00FF3A45"/>
    <w:rsid w:val="00FF4765"/>
    <w:rsid w:val="00FF4B71"/>
    <w:rsid w:val="00FF4DCD"/>
    <w:rsid w:val="00FF5E8A"/>
    <w:rsid w:val="00FF7256"/>
    <w:rsid w:val="00FF73B6"/>
    <w:rsid w:val="00FF78B2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/>
    </o:shapedefaults>
    <o:shapelayout v:ext="edit">
      <o:idmap v:ext="edit" data="2"/>
    </o:shapelayout>
  </w:shapeDefaults>
  <w:decimalSymbol w:val="."/>
  <w:listSeparator w:val=","/>
  <w14:docId w14:val="6E4C36D1"/>
  <w15:chartTrackingRefBased/>
  <w15:docId w15:val="{167E8553-5841-4A5B-A342-BBF53D0A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新細明體" w:hAnsi="Times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480F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imes New Roman" w:hAnsi="Times New Roman"/>
      <w:b/>
      <w:bCs/>
      <w:sz w:val="32"/>
      <w:lang w:val="en-GB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sz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16"/>
      <w:u w:val="single"/>
    </w:rPr>
  </w:style>
  <w:style w:type="paragraph" w:styleId="Heading7">
    <w:name w:val="heading 7"/>
    <w:basedOn w:val="Normal"/>
    <w:next w:val="Normal"/>
    <w:qFormat/>
    <w:pPr>
      <w:keepNext/>
      <w:overflowPunct/>
      <w:autoSpaceDE/>
      <w:autoSpaceDN/>
      <w:adjustRightInd/>
      <w:textAlignment w:val="auto"/>
      <w:outlineLvl w:val="6"/>
    </w:pPr>
    <w:rPr>
      <w:rFonts w:ascii="Times New Roman" w:hAnsi="Times New Roman"/>
      <w:lang w:val="en-GB"/>
    </w:rPr>
  </w:style>
  <w:style w:type="paragraph" w:styleId="Heading9">
    <w:name w:val="heading 9"/>
    <w:basedOn w:val="Normal"/>
    <w:next w:val="Normal"/>
    <w:qFormat/>
    <w:pPr>
      <w:keepNext/>
      <w:overflowPunct/>
      <w:autoSpaceDE/>
      <w:autoSpaceDN/>
      <w:adjustRightInd/>
      <w:ind w:left="1440"/>
      <w:textAlignment w:val="auto"/>
      <w:outlineLvl w:val="8"/>
    </w:pPr>
    <w:rPr>
      <w:rFonts w:ascii="Times New Roman" w:hAnsi="Times New Roman"/>
      <w:b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overflowPunct/>
      <w:autoSpaceDE/>
      <w:autoSpaceDN/>
      <w:adjustRightInd/>
      <w:jc w:val="right"/>
      <w:textAlignment w:val="auto"/>
    </w:pPr>
    <w:rPr>
      <w:rFonts w:ascii="Times New Roman" w:hAnsi="Times New Roman"/>
      <w:sz w:val="20"/>
      <w:lang w:val="en-GB"/>
    </w:rPr>
  </w:style>
  <w:style w:type="paragraph" w:styleId="BodyText">
    <w:name w:val="Body Text"/>
    <w:basedOn w:val="Normal"/>
    <w:rPr>
      <w:sz w:val="20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270"/>
      <w:textAlignment w:val="auto"/>
    </w:pPr>
    <w:rPr>
      <w:rFonts w:ascii="Times New Roman" w:hAnsi="Times New Roman"/>
      <w:sz w:val="20"/>
      <w:lang w:eastAsia="zh-TW"/>
    </w:rPr>
  </w:style>
  <w:style w:type="paragraph" w:styleId="BodyTextIndent3">
    <w:name w:val="Body Text Indent 3"/>
    <w:basedOn w:val="Normal"/>
    <w:pPr>
      <w:widowControl w:val="0"/>
      <w:overflowPunct/>
      <w:autoSpaceDE/>
      <w:autoSpaceDN/>
      <w:adjustRightInd/>
      <w:ind w:left="1080"/>
      <w:jc w:val="both"/>
      <w:textAlignment w:val="auto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360" w:hanging="360"/>
    </w:pPr>
    <w:rPr>
      <w:sz w:val="22"/>
    </w:rPr>
  </w:style>
  <w:style w:type="paragraph" w:styleId="BodyText3">
    <w:name w:val="Body Text 3"/>
    <w:basedOn w:val="Normal"/>
    <w:pPr>
      <w:jc w:val="right"/>
    </w:pPr>
    <w:rPr>
      <w:sz w:val="16"/>
    </w:rPr>
  </w:style>
  <w:style w:type="paragraph" w:styleId="Caption">
    <w:name w:val="caption"/>
    <w:basedOn w:val="Normal"/>
    <w:next w:val="Normal"/>
    <w:qFormat/>
    <w:pPr>
      <w:overflowPunct/>
      <w:autoSpaceDE/>
      <w:autoSpaceDN/>
      <w:adjustRightInd/>
      <w:textAlignment w:val="auto"/>
    </w:pPr>
    <w:rPr>
      <w:rFonts w:ascii="Times New Roman" w:hAnsi="Times New Roman"/>
      <w:lang w:val="en-GB"/>
    </w:rPr>
  </w:style>
  <w:style w:type="table" w:styleId="TableGrid">
    <w:name w:val="Table Grid"/>
    <w:basedOn w:val="TableNormal"/>
    <w:rsid w:val="00F5256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9679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F31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319E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link w:val="Header"/>
    <w:rsid w:val="0032082E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764E0"/>
    <w:pPr>
      <w:ind w:left="720"/>
    </w:pPr>
  </w:style>
  <w:style w:type="character" w:styleId="UnresolvedMention">
    <w:name w:val="Unresolved Mention"/>
    <w:uiPriority w:val="99"/>
    <w:semiHidden/>
    <w:unhideWhenUsed/>
    <w:rsid w:val="00426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47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</w:divsChild>
    </w:div>
    <w:div w:id="1899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%5eCKL_mgt\Corresp\Template\EDMS\letter_EDM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BB3C1A6E9C947BD18E410B75D62B7" ma:contentTypeVersion="10" ma:contentTypeDescription="Create a new document." ma:contentTypeScope="" ma:versionID="88b089989331d3b40074ed266597bab5">
  <xsd:schema xmlns:xsd="http://www.w3.org/2001/XMLSchema" xmlns:xs="http://www.w3.org/2001/XMLSchema" xmlns:p="http://schemas.microsoft.com/office/2006/metadata/properties" xmlns:ns3="6044450f-cc60-419c-bb07-1755382daeed" targetNamespace="http://schemas.microsoft.com/office/2006/metadata/properties" ma:root="true" ma:fieldsID="206247db976faac3c6293d64ac0adf4e" ns3:_="">
    <xsd:import namespace="6044450f-cc60-419c-bb07-1755382dae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4450f-cc60-419c-bb07-1755382da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895D59-D914-4E54-934A-14BDF4497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E45685-EF8A-4BFA-8EBB-2B7DF6B44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833BCC-18F3-47C8-B374-5C2FE1A47E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997C8B-EBFB-451D-B004-59A01C17C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4450f-cc60-419c-bb07-1755382da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letter_EDMS.dot</Template>
  <TotalTime>2186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clp</Company>
  <LinksUpToDate>false</LinksUpToDate>
  <CharactersWithSpaces>5254</CharactersWithSpaces>
  <SharedDoc>false</SharedDoc>
  <HLinks>
    <vt:vector size="24" baseType="variant">
      <vt:variant>
        <vt:i4>2359377</vt:i4>
      </vt:variant>
      <vt:variant>
        <vt:i4>0</vt:i4>
      </vt:variant>
      <vt:variant>
        <vt:i4>0</vt:i4>
      </vt:variant>
      <vt:variant>
        <vt:i4>5</vt:i4>
      </vt:variant>
      <vt:variant>
        <vt:lpwstr>mailto:raymondhuang@maxims.com.hk</vt:lpwstr>
      </vt:variant>
      <vt:variant>
        <vt:lpwstr/>
      </vt:variant>
      <vt:variant>
        <vt:i4>8126492</vt:i4>
      </vt:variant>
      <vt:variant>
        <vt:i4>6</vt:i4>
      </vt:variant>
      <vt:variant>
        <vt:i4>0</vt:i4>
      </vt:variant>
      <vt:variant>
        <vt:i4>5</vt:i4>
      </vt:variant>
      <vt:variant>
        <vt:lpwstr>mailto:kenng@maxims.com.hk</vt:lpwstr>
      </vt:variant>
      <vt:variant>
        <vt:lpwstr/>
      </vt:variant>
      <vt:variant>
        <vt:i4>5374015</vt:i4>
      </vt:variant>
      <vt:variant>
        <vt:i4>3</vt:i4>
      </vt:variant>
      <vt:variant>
        <vt:i4>0</vt:i4>
      </vt:variant>
      <vt:variant>
        <vt:i4>5</vt:i4>
      </vt:variant>
      <vt:variant>
        <vt:lpwstr>mailto:danielchan@maxims.com.hk</vt:lpwstr>
      </vt:variant>
      <vt:variant>
        <vt:lpwstr/>
      </vt:variant>
      <vt:variant>
        <vt:i4>4718625</vt:i4>
      </vt:variant>
      <vt:variant>
        <vt:i4>0</vt:i4>
      </vt:variant>
      <vt:variant>
        <vt:i4>0</vt:i4>
      </vt:variant>
      <vt:variant>
        <vt:i4>5</vt:i4>
      </vt:variant>
      <vt:variant>
        <vt:lpwstr>mailto:baileywong@maxims.com.hk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KWOKBRENDA</dc:creator>
  <cp:keywords/>
  <cp:lastModifiedBy>Simon</cp:lastModifiedBy>
  <cp:revision>552</cp:revision>
  <cp:lastPrinted>2022-06-28T07:43:00Z</cp:lastPrinted>
  <dcterms:created xsi:type="dcterms:W3CDTF">2022-06-27T06:50:00Z</dcterms:created>
  <dcterms:modified xsi:type="dcterms:W3CDTF">2022-11-09T12:41:00Z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0x01010026ABB3C1A6E9C947BD18E410B75D62B7</vt:lpwstr>
  </property>
</Properties>
</file>